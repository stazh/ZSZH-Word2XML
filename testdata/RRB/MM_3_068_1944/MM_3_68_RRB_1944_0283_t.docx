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83409" w:rsidP="00931B1F">
            <w:pPr>
              <w:pStyle w:val="70SignaturX"/>
            </w:pPr>
            <w:r>
              <w:t>StAZH MM 3.68 RRB 1944/0283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834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83409" w:rsidP="00931B1F">
            <w:pPr>
              <w:pStyle w:val="71DatumX"/>
            </w:pPr>
            <w:r>
              <w:t>09.02.1944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83409" w:rsidP="00931B1F">
            <w:pPr>
              <w:pStyle w:val="00Vorgabetext"/>
            </w:pPr>
            <w:r>
              <w:t>122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83409" w:rsidRDefault="00B83409" w:rsidP="00BE768B">
      <w:pPr>
        <w:pStyle w:val="00Vorgabetext"/>
      </w:pPr>
      <w:bookmarkStart w:id="0" w:name="ContentText"/>
      <w:bookmarkEnd w:id="0"/>
      <w:r>
        <w:t>[</w:t>
      </w:r>
      <w:r w:rsidRPr="00B83409">
        <w:rPr>
          <w:i/>
        </w:rPr>
        <w:t>p. 122</w:t>
      </w:r>
      <w:r w:rsidRPr="00B83409">
        <w:t>]</w:t>
      </w:r>
    </w:p>
    <w:p w:rsidR="00B83409" w:rsidRPr="00B83409" w:rsidRDefault="00B83409" w:rsidP="00B83409">
      <w:pPr>
        <w:pStyle w:val="00Vorgabetext"/>
        <w:jc w:val="center"/>
      </w:pPr>
      <w:r>
        <w:t>[</w:t>
      </w:r>
      <w:r w:rsidRPr="00B83409">
        <w:rPr>
          <w:i/>
        </w:rPr>
        <w:t>Präsidialverfügung</w:t>
      </w:r>
      <w:r w:rsidRPr="00B83409">
        <w:t>]</w:t>
      </w:r>
    </w:p>
    <w:p w:rsidR="00B83409" w:rsidRDefault="00B83409" w:rsidP="00BE768B">
      <w:pPr>
        <w:pStyle w:val="00Vorgabetext"/>
      </w:pPr>
    </w:p>
    <w:p w:rsidR="00B83409" w:rsidRDefault="00B83409" w:rsidP="00B8340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17. Januar 1944, durch welches die von Heinrich</w:t>
      </w:r>
      <w:r>
        <w:rPr>
          <w:rFonts w:cs="Arial"/>
        </w:rPr>
        <w:t xml:space="preserve"> </w:t>
      </w:r>
      <w:r w:rsidRPr="008538A3">
        <w:rPr>
          <w:rFonts w:cs="Arial"/>
        </w:rPr>
        <w:t>Fritschi, Direktor, in Engi, gegen die Kantone Zürich und</w:t>
      </w:r>
      <w:r>
        <w:rPr>
          <w:rFonts w:cs="Arial"/>
        </w:rPr>
        <w:t xml:space="preserve"> </w:t>
      </w:r>
      <w:r w:rsidRPr="008538A3">
        <w:rPr>
          <w:rFonts w:cs="Arial"/>
        </w:rPr>
        <w:t>Glarus wegen Doppelbesteuerung erhobene staatsrechtliche</w:t>
      </w:r>
      <w:r>
        <w:rPr>
          <w:rFonts w:cs="Arial"/>
        </w:rPr>
        <w:t xml:space="preserve"> </w:t>
      </w:r>
      <w:r w:rsidRPr="008538A3">
        <w:rPr>
          <w:rFonts w:cs="Arial"/>
        </w:rPr>
        <w:t>Beschwerde gegenüber dem Kanton Glarus gutgeheißen wurde,</w:t>
      </w:r>
      <w:r>
        <w:rPr>
          <w:rFonts w:cs="Arial"/>
        </w:rPr>
        <w:t xml:space="preserve"> </w:t>
      </w:r>
      <w:r w:rsidRPr="008538A3">
        <w:rPr>
          <w:rFonts w:cs="Arial"/>
        </w:rPr>
        <w:t>geht an die Finanzdirektion zu den Akten.</w:t>
      </w:r>
    </w:p>
    <w:p w:rsidR="00B83409" w:rsidRDefault="00B83409" w:rsidP="00B83409">
      <w:pPr>
        <w:pStyle w:val="00Vorgabetext"/>
        <w:keepNext/>
        <w:keepLines/>
        <w:rPr>
          <w:rFonts w:cs="Arial"/>
        </w:rPr>
      </w:pPr>
    </w:p>
    <w:p w:rsidR="00B83409" w:rsidRDefault="00B83409" w:rsidP="00B83409">
      <w:pPr>
        <w:pStyle w:val="00Vorgabetext"/>
        <w:keepNext/>
        <w:keepLines/>
        <w:rPr>
          <w:rFonts w:cs="Arial"/>
        </w:rPr>
      </w:pPr>
    </w:p>
    <w:p w:rsidR="00B83409" w:rsidRDefault="00B83409" w:rsidP="00B83409">
      <w:pPr>
        <w:pStyle w:val="00Vorgabetext"/>
        <w:keepNext/>
        <w:keepLines/>
      </w:pPr>
      <w:r>
        <w:rPr>
          <w:rFonts w:cs="Arial"/>
        </w:rPr>
        <w:t>[</w:t>
      </w:r>
      <w:r w:rsidRPr="00B83409">
        <w:rPr>
          <w:rFonts w:cs="Arial"/>
          <w:i/>
        </w:rPr>
        <w:t>Transkript: OCR (Überarbeitung: Team TKR)/11.08.2017</w:t>
      </w:r>
      <w:bookmarkStart w:id="1" w:name="_GoBack"/>
      <w:r w:rsidRPr="00B83409">
        <w:rPr>
          <w:rFonts w:cs="Arial"/>
        </w:rPr>
        <w:t xml:space="preserve">] </w:t>
      </w:r>
      <w:bookmarkEnd w:id="1"/>
    </w:p>
    <w:sectPr w:rsidR="00B83409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409" w:rsidRDefault="00B83409">
      <w:r>
        <w:separator/>
      </w:r>
    </w:p>
    <w:p w:rsidR="00B83409" w:rsidRDefault="00B83409"/>
    <w:p w:rsidR="00B83409" w:rsidRDefault="00B83409"/>
  </w:endnote>
  <w:endnote w:type="continuationSeparator" w:id="0">
    <w:p w:rsidR="00B83409" w:rsidRDefault="00B83409">
      <w:r>
        <w:continuationSeparator/>
      </w:r>
    </w:p>
    <w:p w:rsidR="00B83409" w:rsidRDefault="00B83409"/>
    <w:p w:rsidR="00B83409" w:rsidRDefault="00B83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409" w:rsidRDefault="00B83409">
      <w:r>
        <w:separator/>
      </w:r>
    </w:p>
    <w:p w:rsidR="00B83409" w:rsidRDefault="00B83409"/>
    <w:p w:rsidR="00B83409" w:rsidRDefault="00B83409"/>
  </w:footnote>
  <w:footnote w:type="continuationSeparator" w:id="0">
    <w:p w:rsidR="00B83409" w:rsidRDefault="00B83409">
      <w:r>
        <w:continuationSeparator/>
      </w:r>
    </w:p>
    <w:p w:rsidR="00B83409" w:rsidRDefault="00B83409"/>
    <w:p w:rsidR="00B83409" w:rsidRDefault="00B83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834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834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409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5D855C-4934-4D1B-8D10-406544A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54E8F-5399-4938-8291-AC0CD49E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66</Words>
  <Characters>412</Characters>
  <Application>Microsoft Office Word</Application>
  <DocSecurity>0</DocSecurity>
  <PresentationFormat/>
  <Lines>51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