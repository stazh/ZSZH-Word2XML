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65BF3" w:rsidP="00931B1F">
            <w:pPr>
              <w:pStyle w:val="70SignaturX"/>
            </w:pPr>
            <w:r>
              <w:t>StAZH MM 3.68 RRB 1944/1108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65BF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Bezirksschulpflege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65BF3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65BF3" w:rsidP="00931B1F">
            <w:pPr>
              <w:pStyle w:val="00Vorgabetext"/>
            </w:pPr>
            <w:r>
              <w:t>449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65BF3" w:rsidRPr="006C3E05" w:rsidRDefault="00E65BF3" w:rsidP="00E65BF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65BF3">
        <w:rPr>
          <w:i/>
        </w:rPr>
        <w:t>p. 449</w:t>
      </w:r>
      <w:r w:rsidRPr="00E65BF3">
        <w:t>]</w:t>
      </w:r>
      <w:r w:rsidRPr="006C3E05">
        <w:rPr>
          <w:rFonts w:cs="Arial"/>
        </w:rPr>
        <w:t xml:space="preserve"> Otto </w:t>
      </w:r>
      <w:r w:rsidRPr="006C3E05">
        <w:rPr>
          <w:rFonts w:cs="Arial"/>
          <w:lang w:val="fr-FR" w:eastAsia="fr-FR" w:bidi="fr-FR"/>
        </w:rPr>
        <w:t xml:space="preserve">Sturzenegger, </w:t>
      </w:r>
      <w:r w:rsidRPr="006C3E05">
        <w:rPr>
          <w:rFonts w:cs="Arial"/>
        </w:rPr>
        <w:t>Redaktor, stellt das Gesuch um Entlassung als Mitglied der Bezirksschulpflege Zürich. Er verfüge nicht mehr über genügend</w:t>
      </w:r>
      <w:r>
        <w:rPr>
          <w:rFonts w:cs="Arial"/>
        </w:rPr>
        <w:t xml:space="preserve"> </w:t>
      </w:r>
      <w:r w:rsidRPr="006C3E05">
        <w:rPr>
          <w:rFonts w:cs="Arial"/>
        </w:rPr>
        <w:t>Zeit, um die vorgeschriebenen Visitationen auszuführen.</w:t>
      </w:r>
    </w:p>
    <w:p w:rsidR="00E65BF3" w:rsidRPr="006C3E05" w:rsidRDefault="00E65BF3" w:rsidP="00E65BF3">
      <w:pPr>
        <w:spacing w:before="60"/>
        <w:rPr>
          <w:rFonts w:cs="Arial"/>
        </w:rPr>
      </w:pPr>
      <w:r w:rsidRPr="006C3E05">
        <w:rPr>
          <w:rFonts w:cs="Arial"/>
        </w:rPr>
        <w:t>Die Direktion des Innern berichtet, sie könne auf den 21.</w:t>
      </w:r>
      <w:r>
        <w:rPr>
          <w:rFonts w:cs="Arial"/>
        </w:rPr>
        <w:t xml:space="preserve"> </w:t>
      </w:r>
      <w:r w:rsidRPr="006C3E05">
        <w:rPr>
          <w:rFonts w:cs="Arial"/>
        </w:rPr>
        <w:t>Mai 1944 eine Ersatzwahl anordnen, da an diesem Tage im Bezirk Zürich auch andere Wahlen vorgesehen seien.</w:t>
      </w:r>
    </w:p>
    <w:p w:rsidR="00E65BF3" w:rsidRDefault="00E65BF3" w:rsidP="00E65BF3">
      <w:pPr>
        <w:spacing w:before="60"/>
        <w:rPr>
          <w:rFonts w:cs="Arial"/>
        </w:rPr>
      </w:pPr>
      <w:r w:rsidRPr="006C3E05">
        <w:rPr>
          <w:rFonts w:cs="Arial"/>
        </w:rPr>
        <w:t>Auf Antrag der Erziehungsdirektion</w:t>
      </w:r>
    </w:p>
    <w:p w:rsidR="00E65BF3" w:rsidRDefault="00E65BF3" w:rsidP="00E65BF3">
      <w:pPr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beschließt 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:</w:t>
      </w:r>
    </w:p>
    <w:p w:rsidR="00E65BF3" w:rsidRPr="006C3E05" w:rsidRDefault="00E65BF3" w:rsidP="00E65BF3">
      <w:pPr>
        <w:tabs>
          <w:tab w:val="left" w:pos="733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Otto </w:t>
      </w:r>
      <w:r w:rsidRPr="006C3E05">
        <w:rPr>
          <w:rFonts w:cs="Arial"/>
          <w:lang w:val="fr-FR" w:eastAsia="fr-FR" w:bidi="fr-FR"/>
        </w:rPr>
        <w:t xml:space="preserve">Sturzenegger, </w:t>
      </w:r>
      <w:r w:rsidRPr="006C3E05">
        <w:rPr>
          <w:rFonts w:cs="Arial"/>
        </w:rPr>
        <w:t>Redaktor, in Zürich 3, wird auf</w:t>
      </w:r>
      <w:r>
        <w:rPr>
          <w:rFonts w:cs="Arial"/>
        </w:rPr>
        <w:t xml:space="preserve"> </w:t>
      </w:r>
      <w:r w:rsidRPr="006C3E05">
        <w:rPr>
          <w:rFonts w:cs="Arial"/>
        </w:rPr>
        <w:t>sein Gesuch auf den Zeitpunkt des Amtsantritts des Nachfolgers unter Verdankung der geleisteten Dienste als Mitglied der</w:t>
      </w:r>
      <w:r>
        <w:rPr>
          <w:rFonts w:cs="Arial"/>
        </w:rPr>
        <w:t xml:space="preserve"> </w:t>
      </w:r>
      <w:r w:rsidRPr="006C3E05">
        <w:rPr>
          <w:rFonts w:cs="Arial"/>
        </w:rPr>
        <w:t>Bezirksschulpflege Zürich entlassen.</w:t>
      </w:r>
    </w:p>
    <w:p w:rsidR="00E65BF3" w:rsidRPr="006C3E05" w:rsidRDefault="00E65BF3" w:rsidP="00E65BF3">
      <w:pPr>
        <w:tabs>
          <w:tab w:val="left" w:pos="75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Es wird davon Kenntnis genommen, daß die Direktion</w:t>
      </w:r>
      <w:r>
        <w:rPr>
          <w:rFonts w:cs="Arial"/>
        </w:rPr>
        <w:t xml:space="preserve"> </w:t>
      </w:r>
      <w:r w:rsidRPr="006C3E05">
        <w:rPr>
          <w:rFonts w:cs="Arial"/>
        </w:rPr>
        <w:t>des Innern die Ersatzwahl auf den 21. Mai 1944 angesetzt hat.</w:t>
      </w:r>
    </w:p>
    <w:p w:rsidR="00E65BF3" w:rsidRDefault="00E65BF3" w:rsidP="00E65BF3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 Otto </w:t>
      </w:r>
      <w:r w:rsidRPr="006C3E05">
        <w:rPr>
          <w:rFonts w:cs="Arial"/>
          <w:lang w:val="fr-FR" w:eastAsia="fr-FR" w:bidi="fr-FR"/>
        </w:rPr>
        <w:t xml:space="preserve">Sturzenegger, </w:t>
      </w:r>
      <w:r w:rsidRPr="006C3E05">
        <w:rPr>
          <w:rFonts w:cs="Arial"/>
        </w:rPr>
        <w:t>Zelgstr. 13, Zürich 3</w:t>
      </w:r>
      <w:r>
        <w:rPr>
          <w:rFonts w:cs="Arial"/>
        </w:rPr>
        <w:t xml:space="preserve"> </w:t>
      </w:r>
      <w:r w:rsidRPr="006C3E05">
        <w:rPr>
          <w:rFonts w:cs="Arial"/>
        </w:rPr>
        <w:t>(im Dispositiv), die Bezirksschulpflege Zürich sowie die Direktionen des Innern und des Erziehungswesens.</w:t>
      </w:r>
    </w:p>
    <w:p w:rsidR="00E65BF3" w:rsidRDefault="00E65BF3" w:rsidP="00E65BF3">
      <w:pPr>
        <w:pStyle w:val="00Vorgabetext"/>
        <w:keepNext/>
        <w:keepLines/>
        <w:rPr>
          <w:rFonts w:cs="Arial"/>
        </w:rPr>
      </w:pPr>
    </w:p>
    <w:p w:rsidR="00E65BF3" w:rsidRDefault="00E65BF3" w:rsidP="00E65BF3">
      <w:pPr>
        <w:pStyle w:val="00Vorgabetext"/>
        <w:keepNext/>
        <w:keepLines/>
        <w:rPr>
          <w:rFonts w:cs="Arial"/>
        </w:rPr>
      </w:pPr>
    </w:p>
    <w:p w:rsidR="00BE768B" w:rsidRDefault="00E65BF3" w:rsidP="00E65BF3">
      <w:pPr>
        <w:pStyle w:val="00Vorgabetext"/>
        <w:keepNext/>
        <w:keepLines/>
      </w:pPr>
      <w:r>
        <w:rPr>
          <w:rFonts w:cs="Arial"/>
        </w:rPr>
        <w:t>[</w:t>
      </w:r>
      <w:r w:rsidRPr="00E65BF3">
        <w:rPr>
          <w:rFonts w:cs="Arial"/>
          <w:i/>
        </w:rPr>
        <w:t>Transkript: OCR (Überarbeitung: Team TKR)/11.08.2017</w:t>
      </w:r>
      <w:bookmarkStart w:id="1" w:name="_GoBack"/>
      <w:r w:rsidRPr="00E65BF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BF3" w:rsidRDefault="00E65BF3">
      <w:r>
        <w:separator/>
      </w:r>
    </w:p>
    <w:p w:rsidR="00E65BF3" w:rsidRDefault="00E65BF3"/>
    <w:p w:rsidR="00E65BF3" w:rsidRDefault="00E65BF3"/>
  </w:endnote>
  <w:endnote w:type="continuationSeparator" w:id="0">
    <w:p w:rsidR="00E65BF3" w:rsidRDefault="00E65BF3">
      <w:r>
        <w:continuationSeparator/>
      </w:r>
    </w:p>
    <w:p w:rsidR="00E65BF3" w:rsidRDefault="00E65BF3"/>
    <w:p w:rsidR="00E65BF3" w:rsidRDefault="00E65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BF3" w:rsidRDefault="00E65BF3">
      <w:r>
        <w:separator/>
      </w:r>
    </w:p>
    <w:p w:rsidR="00E65BF3" w:rsidRDefault="00E65BF3"/>
    <w:p w:rsidR="00E65BF3" w:rsidRDefault="00E65BF3"/>
  </w:footnote>
  <w:footnote w:type="continuationSeparator" w:id="0">
    <w:p w:rsidR="00E65BF3" w:rsidRDefault="00E65BF3">
      <w:r>
        <w:continuationSeparator/>
      </w:r>
    </w:p>
    <w:p w:rsidR="00E65BF3" w:rsidRDefault="00E65BF3"/>
    <w:p w:rsidR="00E65BF3" w:rsidRDefault="00E65B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65BF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65BF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F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5BF3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DA42BB7-C725-4425-BD2B-C11C62A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5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A1A62-A61B-41DF-AB29-E85E38850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150</Words>
  <Characters>938</Characters>
  <Application>Microsoft Office Word</Application>
  <DocSecurity>0</DocSecurity>
  <PresentationFormat/>
  <Lines>104</Lines>
  <Paragraphs>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990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Bezirksschulpflege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2017-08-11T08:01:00Z</dcterms:created>
  <dcterms:modified xsi:type="dcterms:W3CDTF">2017-08-11T08:01:00Z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