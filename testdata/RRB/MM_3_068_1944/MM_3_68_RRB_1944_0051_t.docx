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5B7E5F" w:rsidP="00931B1F">
            <w:pPr>
              <w:pStyle w:val="70SignaturX"/>
            </w:pPr>
            <w:r>
              <w:t>StAZH MM 3.68 RRB 1944/0051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5B7E5F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Ausübung der zahnärztlichen Tätigkeit.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5B7E5F" w:rsidP="00931B1F">
            <w:pPr>
              <w:pStyle w:val="71DatumX"/>
            </w:pPr>
            <w:r>
              <w:t>11.01.1944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5B7E5F" w:rsidP="00931B1F">
            <w:pPr>
              <w:pStyle w:val="00Vorgabetext"/>
            </w:pPr>
            <w:r>
              <w:t>25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5B7E5F" w:rsidRDefault="005B7E5F" w:rsidP="00BE768B">
      <w:pPr>
        <w:pStyle w:val="00Vorgabetext"/>
      </w:pPr>
      <w:bookmarkStart w:id="0" w:name="ContentText"/>
      <w:bookmarkEnd w:id="0"/>
      <w:r>
        <w:t>[</w:t>
      </w:r>
      <w:r w:rsidRPr="005B7E5F">
        <w:rPr>
          <w:i/>
        </w:rPr>
        <w:t>p. 25</w:t>
      </w:r>
      <w:r w:rsidRPr="005B7E5F">
        <w:t>]</w:t>
      </w:r>
    </w:p>
    <w:p w:rsidR="005B7E5F" w:rsidRPr="005B7E5F" w:rsidRDefault="005B7E5F" w:rsidP="005B7E5F">
      <w:pPr>
        <w:pStyle w:val="00Vorgabetext"/>
        <w:jc w:val="center"/>
      </w:pPr>
      <w:r>
        <w:t>[</w:t>
      </w:r>
      <w:r w:rsidRPr="005B7E5F">
        <w:rPr>
          <w:i/>
        </w:rPr>
        <w:t>Präsidialverfügung</w:t>
      </w:r>
      <w:r w:rsidRPr="005B7E5F">
        <w:t>]</w:t>
      </w:r>
    </w:p>
    <w:p w:rsidR="005B7E5F" w:rsidRDefault="005B7E5F" w:rsidP="00BE768B">
      <w:pPr>
        <w:pStyle w:val="00Vorgabetext"/>
      </w:pPr>
    </w:p>
    <w:p w:rsidR="005B7E5F" w:rsidRDefault="005B7E5F" w:rsidP="005B7E5F">
      <w:pPr>
        <w:pStyle w:val="00Vorgabetext"/>
        <w:keepNext/>
        <w:keepLines/>
        <w:rPr>
          <w:rFonts w:cs="Arial"/>
        </w:rPr>
      </w:pPr>
      <w:r w:rsidRPr="008538A3">
        <w:rPr>
          <w:rFonts w:cs="Arial"/>
        </w:rPr>
        <w:t>Das Urteil des Bundesgerichtes vom 30. Dezember 1943, wonach auf</w:t>
      </w:r>
      <w:r>
        <w:rPr>
          <w:rFonts w:cs="Arial"/>
        </w:rPr>
        <w:t xml:space="preserve"> </w:t>
      </w:r>
      <w:r w:rsidRPr="008538A3">
        <w:rPr>
          <w:rFonts w:cs="Arial"/>
        </w:rPr>
        <w:t>die von Kurt Müller, Zahntechniker, in Zürich, gegen den Regierungsrat des Kantons Zürich wegen Willkür und rechtsungleicher Behandlung (Artikel 4 der Bundesverfassung; Verweigerung der Bewilligung zur Ausübung der zahnärztlichen</w:t>
      </w:r>
      <w:r>
        <w:rPr>
          <w:rFonts w:cs="Arial"/>
        </w:rPr>
        <w:t xml:space="preserve"> </w:t>
      </w:r>
      <w:r w:rsidRPr="008538A3">
        <w:rPr>
          <w:rFonts w:cs="Arial"/>
        </w:rPr>
        <w:t>Assistententätigkeit) erhobene staatsrechtliche Beschwerde</w:t>
      </w:r>
      <w:r>
        <w:rPr>
          <w:rFonts w:cs="Arial"/>
        </w:rPr>
        <w:t xml:space="preserve"> </w:t>
      </w:r>
      <w:r w:rsidRPr="008538A3">
        <w:rPr>
          <w:rFonts w:cs="Arial"/>
        </w:rPr>
        <w:t>nicht eingetreten wurde, geht an die Gesundheitsdirektion zu</w:t>
      </w:r>
      <w:r>
        <w:rPr>
          <w:rFonts w:cs="Arial"/>
        </w:rPr>
        <w:t xml:space="preserve"> </w:t>
      </w:r>
      <w:r w:rsidRPr="008538A3">
        <w:rPr>
          <w:rFonts w:cs="Arial"/>
        </w:rPr>
        <w:t>den Akten.</w:t>
      </w:r>
    </w:p>
    <w:p w:rsidR="005B7E5F" w:rsidRDefault="005B7E5F" w:rsidP="005B7E5F">
      <w:pPr>
        <w:pStyle w:val="00Vorgabetext"/>
        <w:keepNext/>
        <w:keepLines/>
        <w:rPr>
          <w:rFonts w:cs="Arial"/>
        </w:rPr>
      </w:pPr>
    </w:p>
    <w:p w:rsidR="005B7E5F" w:rsidRDefault="005B7E5F" w:rsidP="005B7E5F">
      <w:pPr>
        <w:pStyle w:val="00Vorgabetext"/>
        <w:keepNext/>
        <w:keepLines/>
        <w:rPr>
          <w:rFonts w:cs="Arial"/>
        </w:rPr>
      </w:pPr>
    </w:p>
    <w:p w:rsidR="005B7E5F" w:rsidRDefault="005B7E5F" w:rsidP="005B7E5F">
      <w:pPr>
        <w:pStyle w:val="00Vorgabetext"/>
        <w:keepNext/>
        <w:keepLines/>
      </w:pPr>
      <w:r>
        <w:rPr>
          <w:rFonts w:cs="Arial"/>
        </w:rPr>
        <w:t>[</w:t>
      </w:r>
      <w:r w:rsidRPr="005B7E5F">
        <w:rPr>
          <w:rFonts w:cs="Arial"/>
          <w:i/>
        </w:rPr>
        <w:t>Transkript: OCR (Überarbeitung: Team TKR)/11.08.2017</w:t>
      </w:r>
      <w:bookmarkStart w:id="1" w:name="_GoBack"/>
      <w:r w:rsidRPr="005B7E5F">
        <w:rPr>
          <w:rFonts w:cs="Arial"/>
        </w:rPr>
        <w:t xml:space="preserve">] </w:t>
      </w:r>
      <w:bookmarkEnd w:id="1"/>
    </w:p>
    <w:sectPr w:rsidR="005B7E5F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7E5F" w:rsidRDefault="005B7E5F">
      <w:r>
        <w:separator/>
      </w:r>
    </w:p>
    <w:p w:rsidR="005B7E5F" w:rsidRDefault="005B7E5F"/>
    <w:p w:rsidR="005B7E5F" w:rsidRDefault="005B7E5F"/>
  </w:endnote>
  <w:endnote w:type="continuationSeparator" w:id="0">
    <w:p w:rsidR="005B7E5F" w:rsidRDefault="005B7E5F">
      <w:r>
        <w:continuationSeparator/>
      </w:r>
    </w:p>
    <w:p w:rsidR="005B7E5F" w:rsidRDefault="005B7E5F"/>
    <w:p w:rsidR="005B7E5F" w:rsidRDefault="005B7E5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7E5F" w:rsidRDefault="005B7E5F">
      <w:r>
        <w:separator/>
      </w:r>
    </w:p>
    <w:p w:rsidR="005B7E5F" w:rsidRDefault="005B7E5F"/>
    <w:p w:rsidR="005B7E5F" w:rsidRDefault="005B7E5F"/>
  </w:footnote>
  <w:footnote w:type="continuationSeparator" w:id="0">
    <w:p w:rsidR="005B7E5F" w:rsidRDefault="005B7E5F">
      <w:r>
        <w:continuationSeparator/>
      </w:r>
    </w:p>
    <w:p w:rsidR="005B7E5F" w:rsidRDefault="005B7E5F"/>
    <w:p w:rsidR="005B7E5F" w:rsidRDefault="005B7E5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5B7E5F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5B7E5F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E5F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B7E5F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966A1878-382A-489E-89E4-66232940A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98FBB9-7565-401A-BBF0-20765A093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89</Words>
  <Characters>535</Characters>
  <Application>Microsoft Office Word</Application>
  <DocSecurity>0</DocSecurity>
  <PresentationFormat/>
  <Lines>53</Lines>
  <Paragraphs>51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573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Ausübung der zahnärztlichen Tätigkeit.</dc:subject>
  <dc:creator>Staatsarchiv des Kantons Zürich</dc:creator>
  <cp:lastModifiedBy>Mirjam Stadler</cp:lastModifiedBy>
  <cp:revision>1</cp:revision>
  <cp:lastPrinted>2012-06-15T14:37:00Z</cp:lastPrinted>
  <dcterms:created xsi:type="dcterms:W3CDTF">2017-08-11T07:37:00Z</dcterms:created>
  <dcterms:modified xsi:type="dcterms:W3CDTF">2017-08-11T07:37:00Z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