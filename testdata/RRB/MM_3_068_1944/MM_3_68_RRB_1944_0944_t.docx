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840C1" w:rsidP="00931B1F">
            <w:pPr>
              <w:pStyle w:val="70SignaturX"/>
            </w:pPr>
            <w:r>
              <w:t>StAZH MM 3.68 RRB 1944/0944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840C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Kantonsspital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840C1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840C1" w:rsidP="00931B1F">
            <w:pPr>
              <w:pStyle w:val="00Vorgabetext"/>
            </w:pPr>
            <w:r>
              <w:t>384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840C1" w:rsidRPr="006C3E05" w:rsidRDefault="008840C1" w:rsidP="008840C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840C1">
        <w:rPr>
          <w:i/>
        </w:rPr>
        <w:t>p. 384</w:t>
      </w:r>
      <w:r w:rsidRPr="008840C1">
        <w:t>]</w:t>
      </w:r>
      <w:r w:rsidRPr="006C3E05">
        <w:rPr>
          <w:rFonts w:cs="Arial"/>
        </w:rPr>
        <w:t xml:space="preserve"> Prof.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Hans Wagner hat eine</w:t>
      </w:r>
      <w:r>
        <w:rPr>
          <w:rFonts w:cs="Arial"/>
        </w:rPr>
        <w:t xml:space="preserve"> </w:t>
      </w:r>
      <w:r w:rsidRPr="006C3E05">
        <w:rPr>
          <w:rFonts w:cs="Arial"/>
        </w:rPr>
        <w:t>eigene Praxis eröffnet und ersucht mit Schreiben vom 21. April</w:t>
      </w:r>
      <w:r>
        <w:rPr>
          <w:rFonts w:cs="Arial"/>
        </w:rPr>
        <w:t xml:space="preserve"> </w:t>
      </w:r>
      <w:r w:rsidRPr="006C3E05">
        <w:rPr>
          <w:rFonts w:cs="Arial"/>
        </w:rPr>
        <w:t>1944 um seine Entlassung als Oberarzt und stellvertretender</w:t>
      </w:r>
      <w:r>
        <w:rPr>
          <w:rFonts w:cs="Arial"/>
        </w:rPr>
        <w:t xml:space="preserve"> </w:t>
      </w:r>
      <w:r w:rsidRPr="006C3E05">
        <w:rPr>
          <w:rFonts w:cs="Arial"/>
        </w:rPr>
        <w:t>Direktor der Augenklinik des Kantonsspitals Zürich auf den</w:t>
      </w:r>
      <w:r>
        <w:rPr>
          <w:rFonts w:cs="Arial"/>
        </w:rPr>
        <w:t xml:space="preserve"> </w:t>
      </w:r>
      <w:r w:rsidRPr="006C3E05">
        <w:rPr>
          <w:rFonts w:cs="Arial"/>
        </w:rPr>
        <w:t>15. April 1944.</w:t>
      </w:r>
    </w:p>
    <w:p w:rsidR="008840C1" w:rsidRDefault="008840C1" w:rsidP="008840C1">
      <w:pPr>
        <w:spacing w:before="60"/>
        <w:rPr>
          <w:rFonts w:cs="Arial"/>
        </w:rPr>
      </w:pPr>
      <w:r w:rsidRPr="006C3E05">
        <w:rPr>
          <w:rFonts w:cs="Arial"/>
        </w:rPr>
        <w:t>Auf Antrag der Direktion des Gesundheitswesens</w:t>
      </w:r>
    </w:p>
    <w:p w:rsidR="008840C1" w:rsidRDefault="008840C1" w:rsidP="008840C1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8840C1" w:rsidRPr="006C3E05" w:rsidRDefault="008840C1" w:rsidP="008840C1">
      <w:pPr>
        <w:tabs>
          <w:tab w:val="left" w:pos="701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Prof.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med. Hans Wagner wird unter bester Verdankung der dem Staate geleisteten Dienste auf sein Gesuch hin</w:t>
      </w:r>
      <w:r>
        <w:rPr>
          <w:rFonts w:cs="Arial"/>
        </w:rPr>
        <w:t xml:space="preserve"> </w:t>
      </w:r>
      <w:r w:rsidRPr="006C3E05">
        <w:rPr>
          <w:rFonts w:cs="Arial"/>
        </w:rPr>
        <w:t>auf den 15. April 1944 als Oberarzt und stellvertretender</w:t>
      </w:r>
      <w:r>
        <w:rPr>
          <w:rFonts w:cs="Arial"/>
        </w:rPr>
        <w:t xml:space="preserve"> </w:t>
      </w:r>
      <w:r w:rsidRPr="006C3E05">
        <w:rPr>
          <w:rFonts w:cs="Arial"/>
        </w:rPr>
        <w:t>Direktor der Augenklinik des Kantonsspitals Zürich entlassen.</w:t>
      </w:r>
    </w:p>
    <w:p w:rsidR="008840C1" w:rsidRDefault="008840C1" w:rsidP="008840C1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 Prof.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Hans Wagner, sowie an die</w:t>
      </w:r>
      <w:r>
        <w:rPr>
          <w:rFonts w:cs="Arial"/>
        </w:rPr>
        <w:t xml:space="preserve"> </w:t>
      </w:r>
      <w:r w:rsidRPr="006C3E05">
        <w:rPr>
          <w:rFonts w:cs="Arial"/>
        </w:rPr>
        <w:t>Direktionen der Finanzen und des Gesundheitswesens.</w:t>
      </w:r>
    </w:p>
    <w:p w:rsidR="008840C1" w:rsidRDefault="008840C1" w:rsidP="008840C1">
      <w:pPr>
        <w:pStyle w:val="00Vorgabetext"/>
        <w:keepNext/>
        <w:keepLines/>
        <w:rPr>
          <w:rFonts w:cs="Arial"/>
        </w:rPr>
      </w:pPr>
    </w:p>
    <w:p w:rsidR="008840C1" w:rsidRDefault="008840C1" w:rsidP="008840C1">
      <w:pPr>
        <w:pStyle w:val="00Vorgabetext"/>
        <w:keepNext/>
        <w:keepLines/>
        <w:rPr>
          <w:rFonts w:cs="Arial"/>
        </w:rPr>
      </w:pPr>
    </w:p>
    <w:p w:rsidR="00BE768B" w:rsidRDefault="008840C1" w:rsidP="008840C1">
      <w:pPr>
        <w:pStyle w:val="00Vorgabetext"/>
        <w:keepNext/>
        <w:keepLines/>
      </w:pPr>
      <w:r>
        <w:rPr>
          <w:rFonts w:cs="Arial"/>
        </w:rPr>
        <w:t>[</w:t>
      </w:r>
      <w:r w:rsidRPr="008840C1">
        <w:rPr>
          <w:rFonts w:cs="Arial"/>
          <w:i/>
        </w:rPr>
        <w:t>Transkript: OCR (Überarbeitung: Team TKR)/11.08.2017</w:t>
      </w:r>
      <w:bookmarkStart w:id="1" w:name="_GoBack"/>
      <w:r w:rsidRPr="008840C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0C1" w:rsidRDefault="008840C1">
      <w:r>
        <w:separator/>
      </w:r>
    </w:p>
    <w:p w:rsidR="008840C1" w:rsidRDefault="008840C1"/>
    <w:p w:rsidR="008840C1" w:rsidRDefault="008840C1"/>
  </w:endnote>
  <w:endnote w:type="continuationSeparator" w:id="0">
    <w:p w:rsidR="008840C1" w:rsidRDefault="008840C1">
      <w:r>
        <w:continuationSeparator/>
      </w:r>
    </w:p>
    <w:p w:rsidR="008840C1" w:rsidRDefault="008840C1"/>
    <w:p w:rsidR="008840C1" w:rsidRDefault="008840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0C1" w:rsidRDefault="008840C1">
      <w:r>
        <w:separator/>
      </w:r>
    </w:p>
    <w:p w:rsidR="008840C1" w:rsidRDefault="008840C1"/>
    <w:p w:rsidR="008840C1" w:rsidRDefault="008840C1"/>
  </w:footnote>
  <w:footnote w:type="continuationSeparator" w:id="0">
    <w:p w:rsidR="008840C1" w:rsidRDefault="008840C1">
      <w:r>
        <w:continuationSeparator/>
      </w:r>
    </w:p>
    <w:p w:rsidR="008840C1" w:rsidRDefault="008840C1"/>
    <w:p w:rsidR="008840C1" w:rsidRDefault="008840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840C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840C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C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40C1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ACBEBBC-E159-4CFE-94A0-2AB108E1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FFCF3-168A-4E5F-9FB1-C010ACB20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117</Words>
  <Characters>690</Characters>
  <Application>Microsoft Office Word</Application>
  <DocSecurity>0</DocSecurity>
  <PresentationFormat/>
  <Lines>86</Lines>
  <Paragraphs>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727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Kantonsspital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