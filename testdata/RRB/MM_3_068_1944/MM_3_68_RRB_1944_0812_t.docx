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5F5B1B" w:rsidP="00931B1F">
            <w:pPr>
              <w:pStyle w:val="70SignaturX"/>
            </w:pPr>
            <w:r>
              <w:t>StAZH MM 3.68 RRB 1944/0812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5F5B1B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Heimschaffung.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5F5B1B" w:rsidP="00931B1F">
            <w:pPr>
              <w:pStyle w:val="71DatumX"/>
            </w:pPr>
            <w:r>
              <w:t>13.04.1944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5F5B1B" w:rsidP="00931B1F">
            <w:pPr>
              <w:pStyle w:val="00Vorgabetext"/>
            </w:pPr>
            <w:r>
              <w:t>340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5F5B1B" w:rsidRDefault="005F5B1B" w:rsidP="005F5B1B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5F5B1B">
        <w:rPr>
          <w:i/>
        </w:rPr>
        <w:t>p. 340</w:t>
      </w:r>
      <w:r w:rsidRPr="005F5B1B">
        <w:t>]</w:t>
      </w:r>
      <w:r w:rsidRPr="006C3E05">
        <w:rPr>
          <w:rFonts w:cs="Arial"/>
        </w:rPr>
        <w:t xml:space="preserve"> Auf Antrag der Direktion des Armenwesens</w:t>
      </w:r>
    </w:p>
    <w:p w:rsidR="005F5B1B" w:rsidRDefault="005F5B1B" w:rsidP="005F5B1B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beschließt der Regierungsrat:</w:t>
      </w:r>
    </w:p>
    <w:p w:rsidR="005F5B1B" w:rsidRPr="006C3E05" w:rsidRDefault="005F5B1B" w:rsidP="005F5B1B">
      <w:pPr>
        <w:tabs>
          <w:tab w:val="left" w:pos="692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>Jud, Alice, geboren 21. November 1916, von Schanis,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Kanton St. Gallen, wohnhaft in Zürich, zurzeit im </w:t>
      </w:r>
      <w:r>
        <w:rPr>
          <w:rFonts w:cs="Arial"/>
        </w:rPr>
        <w:t>„</w:t>
      </w:r>
      <w:r w:rsidRPr="006C3E05">
        <w:rPr>
          <w:rFonts w:cs="Arial"/>
        </w:rPr>
        <w:t>Josefsheim</w:t>
      </w:r>
      <w:r>
        <w:rPr>
          <w:rFonts w:cs="Arial"/>
        </w:rPr>
        <w:t>“</w:t>
      </w:r>
      <w:r w:rsidRPr="006C3E05">
        <w:rPr>
          <w:rFonts w:cs="Arial"/>
        </w:rPr>
        <w:t>,</w:t>
      </w:r>
      <w:r>
        <w:rPr>
          <w:rFonts w:cs="Arial"/>
        </w:rPr>
        <w:t xml:space="preserve"> </w:t>
      </w:r>
      <w:r w:rsidRPr="006C3E05">
        <w:rPr>
          <w:rFonts w:cs="Arial"/>
        </w:rPr>
        <w:t>Hirschengraben 64, wird gestützt auf Artikel 45, Absatz 3, der</w:t>
      </w:r>
      <w:r>
        <w:rPr>
          <w:rFonts w:cs="Arial"/>
        </w:rPr>
        <w:t xml:space="preserve"> </w:t>
      </w:r>
      <w:r w:rsidRPr="006C3E05">
        <w:rPr>
          <w:rFonts w:cs="Arial"/>
        </w:rPr>
        <w:t>Bundesverfassung aus armenrechtlichen Gründen heimgeschafft.</w:t>
      </w:r>
    </w:p>
    <w:p w:rsidR="005F5B1B" w:rsidRPr="006C3E05" w:rsidRDefault="005F5B1B" w:rsidP="005F5B1B">
      <w:pPr>
        <w:spacing w:before="60"/>
        <w:rPr>
          <w:rFonts w:cs="Arial"/>
        </w:rPr>
      </w:pPr>
      <w:r w:rsidRPr="006C3E05">
        <w:rPr>
          <w:rFonts w:cs="Arial"/>
        </w:rPr>
        <w:t>Der Alice Jud wird die Rückkehr in den Kanton Zürich und</w:t>
      </w:r>
      <w:r>
        <w:rPr>
          <w:rFonts w:cs="Arial"/>
        </w:rPr>
        <w:t xml:space="preserve"> </w:t>
      </w:r>
      <w:r w:rsidRPr="006C3E05">
        <w:rPr>
          <w:rFonts w:cs="Arial"/>
        </w:rPr>
        <w:t>jeder Aufenthalt im Kanton ohne die ausdrückliche Erlaubnis</w:t>
      </w:r>
      <w:r>
        <w:rPr>
          <w:rFonts w:cs="Arial"/>
        </w:rPr>
        <w:t xml:space="preserve"> </w:t>
      </w:r>
      <w:r w:rsidRPr="006C3E05">
        <w:rPr>
          <w:rFonts w:cs="Arial"/>
        </w:rPr>
        <w:t>der Direktion des Armenwesens unter Androhung der Überweisung an den Strafrichter im Falle des Verweisungsbruches (Artikel 291 des Schweiz. Strafgesetzbuches) untersagt.</w:t>
      </w:r>
    </w:p>
    <w:p w:rsidR="005F5B1B" w:rsidRDefault="005F5B1B" w:rsidP="005F5B1B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Mitteilung an die Weggewiesene durch Vermittlung der</w:t>
      </w:r>
      <w:r>
        <w:rPr>
          <w:rFonts w:cs="Arial"/>
        </w:rPr>
        <w:t xml:space="preserve"> </w:t>
      </w:r>
      <w:r w:rsidRPr="006C3E05">
        <w:rPr>
          <w:rFonts w:cs="Arial"/>
        </w:rPr>
        <w:t>Armendirektion, die Fürsorgestelle für schutzbedürftige Mädchen, die Armenpflege Zürich (Sekretariat Kreis. 1 r. d. L.), das</w:t>
      </w:r>
      <w:r>
        <w:rPr>
          <w:rFonts w:cs="Arial"/>
        </w:rPr>
        <w:t xml:space="preserve"> </w:t>
      </w:r>
      <w:r w:rsidRPr="006C3E05">
        <w:rPr>
          <w:rFonts w:cs="Arial"/>
        </w:rPr>
        <w:t>kant. Arbeitsamt, die Direktion des Armenwesens sowie durch</w:t>
      </w:r>
      <w:r>
        <w:rPr>
          <w:rFonts w:cs="Arial"/>
        </w:rPr>
        <w:t xml:space="preserve"> </w:t>
      </w:r>
      <w:r w:rsidRPr="006C3E05">
        <w:rPr>
          <w:rFonts w:cs="Arial"/>
        </w:rPr>
        <w:t>Schreiben an den Regierungsrat des Kantons St. Gallen.</w:t>
      </w:r>
    </w:p>
    <w:p w:rsidR="005F5B1B" w:rsidRDefault="005F5B1B" w:rsidP="005F5B1B">
      <w:pPr>
        <w:pStyle w:val="00Vorgabetext"/>
        <w:keepNext/>
        <w:keepLines/>
        <w:rPr>
          <w:rFonts w:cs="Arial"/>
        </w:rPr>
      </w:pPr>
    </w:p>
    <w:p w:rsidR="005F5B1B" w:rsidRDefault="005F5B1B" w:rsidP="005F5B1B">
      <w:pPr>
        <w:pStyle w:val="00Vorgabetext"/>
        <w:keepNext/>
        <w:keepLines/>
        <w:rPr>
          <w:rFonts w:cs="Arial"/>
        </w:rPr>
      </w:pPr>
    </w:p>
    <w:p w:rsidR="00BE768B" w:rsidRDefault="005F5B1B" w:rsidP="005F5B1B">
      <w:pPr>
        <w:pStyle w:val="00Vorgabetext"/>
        <w:keepNext/>
        <w:keepLines/>
      </w:pPr>
      <w:r>
        <w:rPr>
          <w:rFonts w:cs="Arial"/>
        </w:rPr>
        <w:t>[</w:t>
      </w:r>
      <w:r w:rsidRPr="005F5B1B">
        <w:rPr>
          <w:rFonts w:cs="Arial"/>
          <w:i/>
        </w:rPr>
        <w:t>Transkript: OCR (Überarbeitung: Team TKR)/11.08.2017</w:t>
      </w:r>
      <w:bookmarkStart w:id="1" w:name="_GoBack"/>
      <w:r w:rsidRPr="005F5B1B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5B1B" w:rsidRDefault="005F5B1B">
      <w:r>
        <w:separator/>
      </w:r>
    </w:p>
    <w:p w:rsidR="005F5B1B" w:rsidRDefault="005F5B1B"/>
    <w:p w:rsidR="005F5B1B" w:rsidRDefault="005F5B1B"/>
  </w:endnote>
  <w:endnote w:type="continuationSeparator" w:id="0">
    <w:p w:rsidR="005F5B1B" w:rsidRDefault="005F5B1B">
      <w:r>
        <w:continuationSeparator/>
      </w:r>
    </w:p>
    <w:p w:rsidR="005F5B1B" w:rsidRDefault="005F5B1B"/>
    <w:p w:rsidR="005F5B1B" w:rsidRDefault="005F5B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5B1B" w:rsidRDefault="005F5B1B">
      <w:r>
        <w:separator/>
      </w:r>
    </w:p>
    <w:p w:rsidR="005F5B1B" w:rsidRDefault="005F5B1B"/>
    <w:p w:rsidR="005F5B1B" w:rsidRDefault="005F5B1B"/>
  </w:footnote>
  <w:footnote w:type="continuationSeparator" w:id="0">
    <w:p w:rsidR="005F5B1B" w:rsidRDefault="005F5B1B">
      <w:r>
        <w:continuationSeparator/>
      </w:r>
    </w:p>
    <w:p w:rsidR="005F5B1B" w:rsidRDefault="005F5B1B"/>
    <w:p w:rsidR="005F5B1B" w:rsidRDefault="005F5B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5F5B1B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5F5B1B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B1B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5B1B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00CFCE8-5A54-49D3-8EBB-1C78B0378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5B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09EDC-43B2-430C-8C4D-25E183D00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154</Words>
  <Characters>898</Characters>
  <Application>Microsoft Office Word</Application>
  <DocSecurity>0</DocSecurity>
  <PresentationFormat/>
  <Lines>128</Lines>
  <Paragraphs>116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936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Heimschaffung.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2017-08-11T07:54:00Z</dcterms:created>
  <dcterms:modified xsi:type="dcterms:W3CDTF">2017-08-11T07:54:00Z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