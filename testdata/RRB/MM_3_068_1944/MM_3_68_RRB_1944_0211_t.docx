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D6CFD" w:rsidP="00931B1F">
            <w:pPr>
              <w:pStyle w:val="70SignaturX"/>
            </w:pPr>
            <w:r>
              <w:t>StAZH MM 3.68 RRB 1944/0211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D6CF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Unterseminar Küsnacht.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D6CFD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D6CFD" w:rsidP="00931B1F">
            <w:pPr>
              <w:pStyle w:val="00Vorgabetext"/>
            </w:pPr>
            <w:r>
              <w:t>89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D6CFD" w:rsidRPr="008538A3" w:rsidRDefault="007D6CFD" w:rsidP="007D6CF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D6CFD">
        <w:rPr>
          <w:i/>
        </w:rPr>
        <w:t>p. 89</w:t>
      </w:r>
      <w:r w:rsidRPr="007D6CFD">
        <w:t>]</w:t>
      </w:r>
      <w:r w:rsidRPr="008538A3">
        <w:rPr>
          <w:rFonts w:cs="Arial"/>
        </w:rPr>
        <w:t xml:space="preserve"> 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Robert Egli, Lehrer</w:t>
      </w:r>
      <w:r>
        <w:rPr>
          <w:rFonts w:cs="Arial"/>
        </w:rPr>
        <w:t xml:space="preserve"> </w:t>
      </w:r>
      <w:r w:rsidRPr="008538A3">
        <w:rPr>
          <w:rFonts w:cs="Arial"/>
        </w:rPr>
        <w:t>für Physik und Chemie am kantonalen Unterseminar Küsnacht,</w:t>
      </w:r>
      <w:r>
        <w:rPr>
          <w:rFonts w:cs="Arial"/>
        </w:rPr>
        <w:t xml:space="preserve"> </w:t>
      </w:r>
      <w:r w:rsidRPr="008538A3">
        <w:rPr>
          <w:rFonts w:cs="Arial"/>
        </w:rPr>
        <w:t>ersucht um Entlassung von seiner Lehrstelle auf Schluß des</w:t>
      </w:r>
      <w:r w:rsidRPr="007D6CFD">
        <w:rPr>
          <w:rFonts w:cs="Arial"/>
        </w:rPr>
        <w:t xml:space="preserve"> </w:t>
      </w:r>
      <w:r w:rsidRPr="008538A3">
        <w:rPr>
          <w:rFonts w:cs="Arial"/>
        </w:rPr>
        <w:t>Schuljahres 1943/44. Prof. Egli wird eine Stelle in der chemischen Industrie übernehmen.</w:t>
      </w:r>
    </w:p>
    <w:p w:rsidR="007D6CFD" w:rsidRDefault="007D6CFD" w:rsidP="007D6CFD">
      <w:pPr>
        <w:spacing w:before="60"/>
        <w:rPr>
          <w:rFonts w:cs="Arial"/>
        </w:rPr>
      </w:pPr>
      <w:r w:rsidRPr="008538A3">
        <w:rPr>
          <w:rFonts w:cs="Arial"/>
        </w:rPr>
        <w:t>Auf Antrag der Erziehungsdirektion und des Erziehungsrates</w:t>
      </w:r>
    </w:p>
    <w:p w:rsidR="007D6CFD" w:rsidRDefault="007D6CFD" w:rsidP="007D6CFD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7D6CFD" w:rsidRPr="008538A3" w:rsidRDefault="007D6CFD" w:rsidP="007D6CFD">
      <w:pPr>
        <w:tabs>
          <w:tab w:val="left" w:pos="72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Robert Egli, geboren 1905, Lehrer für Physik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und Chemie am kantonalen Unterseminar </w:t>
      </w:r>
      <w:r>
        <w:rPr>
          <w:rFonts w:cs="Arial"/>
        </w:rPr>
        <w:t>Küsnacht</w:t>
      </w:r>
      <w:r w:rsidRPr="008538A3">
        <w:rPr>
          <w:rFonts w:cs="Arial"/>
        </w:rPr>
        <w:t>, wird auf</w:t>
      </w:r>
      <w:r>
        <w:rPr>
          <w:rFonts w:cs="Arial"/>
        </w:rPr>
        <w:t xml:space="preserve"> </w:t>
      </w:r>
      <w:r w:rsidRPr="008538A3">
        <w:rPr>
          <w:rFonts w:cs="Arial"/>
        </w:rPr>
        <w:t>sein Gesuch hin auf den 30. April 1944 von seiner Lehrstelle</w:t>
      </w:r>
      <w:r>
        <w:rPr>
          <w:rFonts w:cs="Arial"/>
        </w:rPr>
        <w:t xml:space="preserve"> </w:t>
      </w:r>
      <w:r w:rsidRPr="008538A3">
        <w:rPr>
          <w:rFonts w:cs="Arial"/>
        </w:rPr>
        <w:t>und aus dem zürcherischen Schuldienst unter Verdankung der</w:t>
      </w:r>
      <w:r>
        <w:rPr>
          <w:rFonts w:cs="Arial"/>
        </w:rPr>
        <w:t xml:space="preserve"> </w:t>
      </w:r>
      <w:r w:rsidRPr="008538A3">
        <w:rPr>
          <w:rFonts w:cs="Arial"/>
        </w:rPr>
        <w:t>geleisteten Dienste entlassen.</w:t>
      </w:r>
    </w:p>
    <w:p w:rsidR="007D6CFD" w:rsidRPr="008538A3" w:rsidRDefault="007D6CFD" w:rsidP="007D6CFD">
      <w:pPr>
        <w:tabs>
          <w:tab w:val="left" w:pos="75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Erziehungsdirektion wird eingeladen, die für die</w:t>
      </w:r>
      <w:r>
        <w:rPr>
          <w:rFonts w:cs="Arial"/>
        </w:rPr>
        <w:t xml:space="preserve"> </w:t>
      </w:r>
      <w:r w:rsidRPr="008538A3">
        <w:rPr>
          <w:rFonts w:cs="Arial"/>
        </w:rPr>
        <w:t>Wiederbesetzung der Stelle erforderlichen Maßnahmen zu</w:t>
      </w:r>
      <w:r>
        <w:rPr>
          <w:rFonts w:cs="Arial"/>
        </w:rPr>
        <w:t xml:space="preserve"> </w:t>
      </w:r>
      <w:r w:rsidRPr="008538A3">
        <w:rPr>
          <w:rFonts w:cs="Arial"/>
        </w:rPr>
        <w:t>treffen.</w:t>
      </w:r>
    </w:p>
    <w:p w:rsidR="007D6CFD" w:rsidRDefault="007D6CFD" w:rsidP="007D6CFD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Mitteilung an 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Robert Egli, Küsnacht (im Dispositiv), die Direktion des Unterseminars Küsnacht und die Erziehungsdirektion.</w:t>
      </w:r>
    </w:p>
    <w:p w:rsidR="007D6CFD" w:rsidRDefault="007D6CFD" w:rsidP="007D6CFD">
      <w:pPr>
        <w:pStyle w:val="00Vorgabetext"/>
        <w:keepNext/>
        <w:keepLines/>
        <w:rPr>
          <w:rFonts w:cs="Arial"/>
        </w:rPr>
      </w:pPr>
    </w:p>
    <w:p w:rsidR="007D6CFD" w:rsidRDefault="007D6CFD" w:rsidP="007D6CFD">
      <w:pPr>
        <w:pStyle w:val="00Vorgabetext"/>
        <w:keepNext/>
        <w:keepLines/>
        <w:rPr>
          <w:rFonts w:cs="Arial"/>
        </w:rPr>
      </w:pPr>
    </w:p>
    <w:p w:rsidR="00BE768B" w:rsidRDefault="007D6CFD" w:rsidP="007D6CFD">
      <w:pPr>
        <w:pStyle w:val="00Vorgabetext"/>
        <w:keepNext/>
        <w:keepLines/>
      </w:pPr>
      <w:r>
        <w:rPr>
          <w:rFonts w:cs="Arial"/>
        </w:rPr>
        <w:t>[</w:t>
      </w:r>
      <w:r w:rsidRPr="007D6CFD">
        <w:rPr>
          <w:rFonts w:cs="Arial"/>
          <w:i/>
        </w:rPr>
        <w:t>Transkript: OCR (Überarbeitung: Team TKR)/11.08.2017</w:t>
      </w:r>
      <w:bookmarkStart w:id="1" w:name="_GoBack"/>
      <w:r w:rsidRPr="007D6CF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CFD" w:rsidRDefault="007D6CFD">
      <w:r>
        <w:separator/>
      </w:r>
    </w:p>
    <w:p w:rsidR="007D6CFD" w:rsidRDefault="007D6CFD"/>
    <w:p w:rsidR="007D6CFD" w:rsidRDefault="007D6CFD"/>
  </w:endnote>
  <w:endnote w:type="continuationSeparator" w:id="0">
    <w:p w:rsidR="007D6CFD" w:rsidRDefault="007D6CFD">
      <w:r>
        <w:continuationSeparator/>
      </w:r>
    </w:p>
    <w:p w:rsidR="007D6CFD" w:rsidRDefault="007D6CFD"/>
    <w:p w:rsidR="007D6CFD" w:rsidRDefault="007D6C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CFD" w:rsidRDefault="007D6CFD">
      <w:r>
        <w:separator/>
      </w:r>
    </w:p>
    <w:p w:rsidR="007D6CFD" w:rsidRDefault="007D6CFD"/>
    <w:p w:rsidR="007D6CFD" w:rsidRDefault="007D6CFD"/>
  </w:footnote>
  <w:footnote w:type="continuationSeparator" w:id="0">
    <w:p w:rsidR="007D6CFD" w:rsidRDefault="007D6CFD">
      <w:r>
        <w:continuationSeparator/>
      </w:r>
    </w:p>
    <w:p w:rsidR="007D6CFD" w:rsidRDefault="007D6CFD"/>
    <w:p w:rsidR="007D6CFD" w:rsidRDefault="007D6C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D6CF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D6CF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F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D6CFD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D5C56F0-3A13-476D-91F3-EC79FF25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61C32-1379-4BC1-B9F7-03303211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147</Words>
  <Characters>864</Characters>
  <Application>Microsoft Office Word</Application>
  <DocSecurity>0</DocSecurity>
  <PresentationFormat/>
  <Lines>108</Lines>
  <Paragraphs>101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910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Unterseminar Küsnacht.</dc:subject>
  <dc:creator>Staatsarchiv des Kantons Zürich</dc:creator>
  <cp:lastModifiedBy>Mirjam Stadler</cp:lastModifiedBy>
  <cp:revision>1</cp:revision>
  <cp:lastPrinted>2012-06-15T14:37:00Z</cp:lastPrinted>
  <dcterms:created xsi:type="dcterms:W3CDTF">2017-08-11T07:40:00Z</dcterms:created>
  <dcterms:modified xsi:type="dcterms:W3CDTF">2017-08-11T07:40:00Z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