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74A5C" w:rsidP="00931B1F">
            <w:pPr>
              <w:pStyle w:val="70SignaturX"/>
            </w:pPr>
            <w:r>
              <w:t>StAZH MM 3.68 RRB 1944/0285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74A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74A5C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74A5C" w:rsidP="00931B1F">
            <w:pPr>
              <w:pStyle w:val="00Vorgabetext"/>
            </w:pPr>
            <w:r>
              <w:t>122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74A5C" w:rsidRDefault="00C74A5C" w:rsidP="00C74A5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74A5C">
        <w:rPr>
          <w:i/>
        </w:rPr>
        <w:t>p. 122</w:t>
      </w:r>
      <w:r w:rsidRPr="00C74A5C">
        <w:t>]</w:t>
      </w:r>
      <w:r w:rsidRPr="00AE78DE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</w:t>
      </w:r>
    </w:p>
    <w:p w:rsidR="00C74A5C" w:rsidRDefault="00C74A5C" w:rsidP="00C74A5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C74A5C" w:rsidRPr="00AE78DE" w:rsidRDefault="00C74A5C" w:rsidP="00C74A5C">
      <w:pPr>
        <w:tabs>
          <w:tab w:val="left" w:pos="719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Polizeidepartementes, in Bern:</w:t>
      </w:r>
    </w:p>
    <w:p w:rsidR="00C74A5C" w:rsidRPr="00AE78DE" w:rsidRDefault="00C74A5C" w:rsidP="00C74A5C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Wir nehmen Bezug auf Ihr Schreiben vom 19. Januar 1944</w:t>
      </w:r>
      <w:r>
        <w:rPr>
          <w:rFonts w:cs="Arial"/>
        </w:rPr>
        <w:t xml:space="preserve"> </w:t>
      </w:r>
      <w:r w:rsidRPr="00AE78DE">
        <w:rPr>
          <w:rFonts w:cs="Arial"/>
        </w:rPr>
        <w:t>(K. 22</w:t>
      </w:r>
      <w:r>
        <w:rPr>
          <w:rFonts w:cs="Arial"/>
        </w:rPr>
        <w:t> </w:t>
      </w:r>
      <w:r w:rsidRPr="00AE78DE">
        <w:rPr>
          <w:rFonts w:cs="Arial"/>
        </w:rPr>
        <w:t>601 B.) in der Wiederein</w:t>
      </w:r>
      <w:r>
        <w:rPr>
          <w:rFonts w:cs="Arial"/>
        </w:rPr>
        <w:t>bürger</w:t>
      </w:r>
      <w:r w:rsidRPr="00AE78DE">
        <w:rPr>
          <w:rFonts w:cs="Arial"/>
        </w:rPr>
        <w:t>ungsangelegenheit der</w:t>
      </w:r>
      <w:r w:rsidRPr="00C74A5C">
        <w:rPr>
          <w:rFonts w:cs="Arial"/>
        </w:rPr>
        <w:t xml:space="preserve"> </w:t>
      </w:r>
      <w:r w:rsidRPr="00AE78DE">
        <w:rPr>
          <w:rFonts w:cs="Arial"/>
        </w:rPr>
        <w:t xml:space="preserve">Witwe Verena Walliser </w:t>
      </w:r>
      <w:r>
        <w:rPr>
          <w:rFonts w:cs="Arial"/>
        </w:rPr>
        <w:t>geb.</w:t>
      </w:r>
      <w:r w:rsidRPr="00AE78DE">
        <w:rPr>
          <w:rFonts w:cs="Arial"/>
        </w:rPr>
        <w:t xml:space="preserve"> Schmid, deutsche Reichsangehörige, geboren 1867, wohnhaft in Fällanden, und teilen Ihnen</w:t>
      </w:r>
      <w:r>
        <w:rPr>
          <w:rFonts w:cs="Arial"/>
        </w:rPr>
        <w:t xml:space="preserve"> </w:t>
      </w:r>
      <w:r w:rsidRPr="00AE78DE">
        <w:rPr>
          <w:rFonts w:cs="Arial"/>
        </w:rPr>
        <w:t>mit, daß wir uns nach Einholung weiterer Auskünfte dem Antrag der Bundesanwaltschaft auf Abweisung des Wiedereinbürgerungsgesuches anschließen.</w:t>
      </w:r>
    </w:p>
    <w:p w:rsidR="00C74A5C" w:rsidRDefault="00C74A5C" w:rsidP="00C74A5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Direktion des Innern.</w:t>
      </w:r>
    </w:p>
    <w:p w:rsidR="00C74A5C" w:rsidRDefault="00C74A5C" w:rsidP="00C74A5C">
      <w:pPr>
        <w:pStyle w:val="00Vorgabetext"/>
        <w:keepNext/>
        <w:keepLines/>
        <w:rPr>
          <w:rFonts w:cs="Arial"/>
        </w:rPr>
      </w:pPr>
    </w:p>
    <w:p w:rsidR="00C74A5C" w:rsidRDefault="00C74A5C" w:rsidP="00C74A5C">
      <w:pPr>
        <w:pStyle w:val="00Vorgabetext"/>
        <w:keepNext/>
        <w:keepLines/>
        <w:rPr>
          <w:rFonts w:cs="Arial"/>
        </w:rPr>
      </w:pPr>
    </w:p>
    <w:p w:rsidR="00BE768B" w:rsidRDefault="00C74A5C" w:rsidP="00C74A5C">
      <w:pPr>
        <w:pStyle w:val="00Vorgabetext"/>
        <w:keepNext/>
        <w:keepLines/>
      </w:pPr>
      <w:r>
        <w:rPr>
          <w:rFonts w:cs="Arial"/>
        </w:rPr>
        <w:t>[</w:t>
      </w:r>
      <w:r w:rsidRPr="00C74A5C">
        <w:rPr>
          <w:rFonts w:cs="Arial"/>
          <w:i/>
        </w:rPr>
        <w:t>Transkript: OCR (Überarbeitung: Team TKR)/11.08.2017</w:t>
      </w:r>
      <w:bookmarkStart w:id="1" w:name="_GoBack"/>
      <w:r w:rsidRPr="00C74A5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A5C" w:rsidRDefault="00C74A5C">
      <w:r>
        <w:separator/>
      </w:r>
    </w:p>
    <w:p w:rsidR="00C74A5C" w:rsidRDefault="00C74A5C"/>
    <w:p w:rsidR="00C74A5C" w:rsidRDefault="00C74A5C"/>
  </w:endnote>
  <w:endnote w:type="continuationSeparator" w:id="0">
    <w:p w:rsidR="00C74A5C" w:rsidRDefault="00C74A5C">
      <w:r>
        <w:continuationSeparator/>
      </w:r>
    </w:p>
    <w:p w:rsidR="00C74A5C" w:rsidRDefault="00C74A5C"/>
    <w:p w:rsidR="00C74A5C" w:rsidRDefault="00C74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A5C" w:rsidRDefault="00C74A5C">
      <w:r>
        <w:separator/>
      </w:r>
    </w:p>
    <w:p w:rsidR="00C74A5C" w:rsidRDefault="00C74A5C"/>
    <w:p w:rsidR="00C74A5C" w:rsidRDefault="00C74A5C"/>
  </w:footnote>
  <w:footnote w:type="continuationSeparator" w:id="0">
    <w:p w:rsidR="00C74A5C" w:rsidRDefault="00C74A5C">
      <w:r>
        <w:continuationSeparator/>
      </w:r>
    </w:p>
    <w:p w:rsidR="00C74A5C" w:rsidRDefault="00C74A5C"/>
    <w:p w:rsidR="00C74A5C" w:rsidRDefault="00C74A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74A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74A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74A5C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248BFD5-2C75-4F36-B4A7-5DE1A63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A1E0E-E17F-4A04-8136-1417501C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101</Words>
  <Characters>632</Characters>
  <Application>Microsoft Office Word</Application>
  <DocSecurity>0</DocSecurity>
  <PresentationFormat/>
  <Lines>79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