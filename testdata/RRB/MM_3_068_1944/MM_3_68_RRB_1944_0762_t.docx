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F5023" w:rsidP="00931B1F">
            <w:pPr>
              <w:pStyle w:val="70SignaturX"/>
            </w:pPr>
            <w:r>
              <w:t>StAZH MM 3.68 RRB 1944/0762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F502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Volkswirtschaftsdirektion (Beamte).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F5023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F5023" w:rsidP="00931B1F">
            <w:pPr>
              <w:pStyle w:val="00Vorgabetext"/>
            </w:pPr>
            <w:r>
              <w:t>324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F5023" w:rsidRPr="001A2387" w:rsidRDefault="00EF5023" w:rsidP="00EF502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F5023">
        <w:rPr>
          <w:i/>
        </w:rPr>
        <w:t>p. 324</w:t>
      </w:r>
      <w:r w:rsidRPr="00EF5023">
        <w:t>]</w:t>
      </w:r>
      <w:r w:rsidRPr="001A2387">
        <w:rPr>
          <w:rFonts w:cs="Arial"/>
        </w:rPr>
        <w:t xml:space="preserve"> Irma Schmid,</w:t>
      </w:r>
      <w:r>
        <w:rPr>
          <w:rFonts w:cs="Arial"/>
        </w:rPr>
        <w:t xml:space="preserve"> </w:t>
      </w:r>
      <w:r w:rsidRPr="001A2387">
        <w:rPr>
          <w:rFonts w:cs="Arial"/>
        </w:rPr>
        <w:t>Laborantin</w:t>
      </w:r>
      <w:r>
        <w:rPr>
          <w:rFonts w:cs="Arial"/>
        </w:rPr>
        <w:t>-</w:t>
      </w:r>
      <w:r w:rsidRPr="001A2387">
        <w:rPr>
          <w:rFonts w:cs="Arial"/>
        </w:rPr>
        <w:t>Kanzlistin beim kant. Veterinäramt, wünscht ihre</w:t>
      </w:r>
      <w:r>
        <w:rPr>
          <w:rFonts w:cs="Arial"/>
        </w:rPr>
        <w:t xml:space="preserve"> </w:t>
      </w:r>
      <w:r w:rsidRPr="001A2387">
        <w:rPr>
          <w:rFonts w:cs="Arial"/>
        </w:rPr>
        <w:t>Stelle wegen bevorstehender Verheiratung auf 31. Mai 1944 zu</w:t>
      </w:r>
      <w:r>
        <w:rPr>
          <w:rFonts w:cs="Arial"/>
        </w:rPr>
        <w:t xml:space="preserve"> </w:t>
      </w:r>
      <w:r w:rsidRPr="001A2387">
        <w:rPr>
          <w:rFonts w:cs="Arial"/>
        </w:rPr>
        <w:t>verlassen.</w:t>
      </w:r>
    </w:p>
    <w:p w:rsidR="00EF5023" w:rsidRDefault="00EF5023" w:rsidP="00EF5023">
      <w:pPr>
        <w:spacing w:before="60"/>
        <w:rPr>
          <w:rFonts w:cs="Arial"/>
        </w:rPr>
      </w:pPr>
      <w:r w:rsidRPr="001A2387">
        <w:rPr>
          <w:rFonts w:cs="Arial"/>
        </w:rPr>
        <w:t>Auf Antrag der Direktion der Volkswirtschaft</w:t>
      </w:r>
    </w:p>
    <w:p w:rsidR="00EF5023" w:rsidRDefault="00EF5023" w:rsidP="00EF5023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EF5023" w:rsidRPr="001A2387" w:rsidRDefault="00EF5023" w:rsidP="00EF5023">
      <w:pPr>
        <w:tabs>
          <w:tab w:val="left" w:pos="710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Irma Schmid, Laborantin</w:t>
      </w:r>
      <w:r>
        <w:rPr>
          <w:rFonts w:cs="Arial"/>
        </w:rPr>
        <w:t>-</w:t>
      </w:r>
      <w:r w:rsidRPr="001A2387">
        <w:rPr>
          <w:rFonts w:cs="Arial"/>
        </w:rPr>
        <w:t>Kanzlistin beim kant. Veterinäramt, wird auf 31. Mai 1944 unter Verdankung der geleisteten Dienste aus dem Staatsdienst entlassen.</w:t>
      </w:r>
    </w:p>
    <w:p w:rsidR="00EF5023" w:rsidRDefault="00EF5023" w:rsidP="00EF5023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Irma Schmid (im Dispositiv) und an die</w:t>
      </w:r>
      <w:r>
        <w:rPr>
          <w:rFonts w:cs="Arial"/>
        </w:rPr>
        <w:t xml:space="preserve"> </w:t>
      </w:r>
      <w:r w:rsidRPr="001A2387">
        <w:rPr>
          <w:rFonts w:cs="Arial"/>
        </w:rPr>
        <w:t>Direktionen der Volkswirtschaft und der Finanzen.</w:t>
      </w:r>
    </w:p>
    <w:p w:rsidR="00EF5023" w:rsidRDefault="00EF5023" w:rsidP="00EF5023">
      <w:pPr>
        <w:pStyle w:val="00Vorgabetext"/>
        <w:keepNext/>
        <w:keepLines/>
        <w:rPr>
          <w:rFonts w:cs="Arial"/>
        </w:rPr>
      </w:pPr>
    </w:p>
    <w:p w:rsidR="00EF5023" w:rsidRDefault="00EF5023" w:rsidP="00EF5023">
      <w:pPr>
        <w:pStyle w:val="00Vorgabetext"/>
        <w:keepNext/>
        <w:keepLines/>
        <w:rPr>
          <w:rFonts w:cs="Arial"/>
        </w:rPr>
      </w:pPr>
    </w:p>
    <w:p w:rsidR="00BE768B" w:rsidRDefault="00EF5023" w:rsidP="00EF5023">
      <w:pPr>
        <w:pStyle w:val="00Vorgabetext"/>
        <w:keepNext/>
        <w:keepLines/>
      </w:pPr>
      <w:r>
        <w:rPr>
          <w:rFonts w:cs="Arial"/>
        </w:rPr>
        <w:t>[</w:t>
      </w:r>
      <w:r w:rsidRPr="00EF5023">
        <w:rPr>
          <w:rFonts w:cs="Arial"/>
          <w:i/>
        </w:rPr>
        <w:t>Transkript: OCR (Überarbeitung: Team TKR)/11.08.2017</w:t>
      </w:r>
      <w:bookmarkStart w:id="1" w:name="_GoBack"/>
      <w:r w:rsidRPr="00EF502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023" w:rsidRDefault="00EF5023">
      <w:r>
        <w:separator/>
      </w:r>
    </w:p>
    <w:p w:rsidR="00EF5023" w:rsidRDefault="00EF5023"/>
    <w:p w:rsidR="00EF5023" w:rsidRDefault="00EF5023"/>
  </w:endnote>
  <w:endnote w:type="continuationSeparator" w:id="0">
    <w:p w:rsidR="00EF5023" w:rsidRDefault="00EF5023">
      <w:r>
        <w:continuationSeparator/>
      </w:r>
    </w:p>
    <w:p w:rsidR="00EF5023" w:rsidRDefault="00EF5023"/>
    <w:p w:rsidR="00EF5023" w:rsidRDefault="00EF5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023" w:rsidRDefault="00EF5023">
      <w:r>
        <w:separator/>
      </w:r>
    </w:p>
    <w:p w:rsidR="00EF5023" w:rsidRDefault="00EF5023"/>
    <w:p w:rsidR="00EF5023" w:rsidRDefault="00EF5023"/>
  </w:footnote>
  <w:footnote w:type="continuationSeparator" w:id="0">
    <w:p w:rsidR="00EF5023" w:rsidRDefault="00EF5023">
      <w:r>
        <w:continuationSeparator/>
      </w:r>
    </w:p>
    <w:p w:rsidR="00EF5023" w:rsidRDefault="00EF5023"/>
    <w:p w:rsidR="00EF5023" w:rsidRDefault="00EF50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F502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F502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2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023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042B592-031B-4B0B-AB6F-59BA6311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5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D3B1-E791-4908-B889-4CE1ED30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83</Words>
  <Characters>577</Characters>
  <Application>Microsoft Office Word</Application>
  <DocSecurity>0</DocSecurity>
  <PresentationFormat/>
  <Lines>57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Volkswirtschaftsdirektion (Beamte).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