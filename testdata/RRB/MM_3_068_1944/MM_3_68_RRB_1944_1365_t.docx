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B771D" w:rsidP="00931B1F">
            <w:pPr>
              <w:pStyle w:val="70SignaturX"/>
            </w:pPr>
            <w:r>
              <w:t>StAZH MM 3.68 RRB 1944/1365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B771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B771D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B771D" w:rsidP="00931B1F">
            <w:pPr>
              <w:pStyle w:val="00Vorgabetext"/>
            </w:pPr>
            <w:r>
              <w:t>547–548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B771D" w:rsidRDefault="003B771D" w:rsidP="003B771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B771D">
        <w:rPr>
          <w:i/>
        </w:rPr>
        <w:t>p. 547</w:t>
      </w:r>
      <w:r w:rsidRPr="003B771D">
        <w:t>]</w:t>
      </w:r>
      <w:r w:rsidRPr="00D55DD2">
        <w:rPr>
          <w:rFonts w:cs="Arial"/>
        </w:rPr>
        <w:t xml:space="preserve"> Auf Antrag der Direktion des Armenwesens</w:t>
      </w:r>
    </w:p>
    <w:p w:rsidR="003B771D" w:rsidRDefault="003B771D" w:rsidP="003B771D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3B771D" w:rsidRPr="00D55DD2" w:rsidRDefault="003B771D" w:rsidP="003B771D">
      <w:pPr>
        <w:tabs>
          <w:tab w:val="left" w:pos="673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Blattmer. Edwin, geboren am 24. Mai 1889, von Tägerig.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Kanton Aargau, wohnhaft in Schlieren, </w:t>
      </w:r>
      <w:r>
        <w:rPr>
          <w:rFonts w:cs="Arial"/>
        </w:rPr>
        <w:t>Zürcher</w:t>
      </w:r>
      <w:r w:rsidRPr="00D55DD2">
        <w:rPr>
          <w:rFonts w:cs="Arial"/>
        </w:rPr>
        <w:t>straße 13, zurzeit im Kantonsspital Zürich, wird gestützt auf Artikel 13, Absatz 1, des Konkordates, und Artikel 45, Absatz 3, der Bundesverfassung aus armenrechtlichen Gründen heimgeschafft.</w:t>
      </w:r>
    </w:p>
    <w:p w:rsidR="003B771D" w:rsidRPr="00D55DD2" w:rsidRDefault="003B771D" w:rsidP="003B771D">
      <w:pPr>
        <w:spacing w:before="60"/>
        <w:rPr>
          <w:rFonts w:cs="Arial"/>
        </w:rPr>
      </w:pPr>
      <w:r w:rsidRPr="00D55DD2">
        <w:rPr>
          <w:rFonts w:cs="Arial"/>
        </w:rPr>
        <w:t>Dem Edwin Blattmer wird die Rückkehr in den Kanton</w:t>
      </w:r>
      <w:r>
        <w:rPr>
          <w:rFonts w:cs="Arial"/>
        </w:rPr>
        <w:t xml:space="preserve"> // [</w:t>
      </w:r>
      <w:r w:rsidRPr="003B771D">
        <w:rPr>
          <w:rFonts w:cs="Arial"/>
          <w:i/>
        </w:rPr>
        <w:t>p. 548</w:t>
      </w:r>
      <w:r w:rsidRPr="003B771D">
        <w:rPr>
          <w:rFonts w:cs="Arial"/>
        </w:rPr>
        <w:t>]</w:t>
      </w:r>
      <w:r>
        <w:rPr>
          <w:rFonts w:cs="Arial"/>
        </w:rPr>
        <w:t xml:space="preserve"> </w:t>
      </w:r>
      <w:r w:rsidRPr="00D55DD2">
        <w:rPr>
          <w:rFonts w:cs="Arial"/>
        </w:rPr>
        <w:t>Zürich und jeder Aufenthalt im Kanton ohne die ausdrückliche</w:t>
      </w:r>
      <w:r>
        <w:rPr>
          <w:rFonts w:cs="Arial"/>
        </w:rPr>
        <w:t xml:space="preserve"> </w:t>
      </w:r>
      <w:r w:rsidRPr="00D55DD2">
        <w:rPr>
          <w:rFonts w:cs="Arial"/>
        </w:rPr>
        <w:t>Erlaubnis der Direktion des Armenwesens unter Androhung</w:t>
      </w:r>
      <w:r>
        <w:rPr>
          <w:rFonts w:cs="Arial"/>
        </w:rPr>
        <w:t xml:space="preserve"> </w:t>
      </w:r>
      <w:r w:rsidRPr="00D55DD2">
        <w:rPr>
          <w:rFonts w:cs="Arial"/>
        </w:rPr>
        <w:t>der 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D55DD2">
        <w:rPr>
          <w:rFonts w:cs="Arial"/>
        </w:rPr>
        <w:t>untersagt.</w:t>
      </w:r>
    </w:p>
    <w:p w:rsidR="003B771D" w:rsidRDefault="003B771D" w:rsidP="003B771D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 Mitteilung an den Weggewiesenen durch Vermittlung</w:t>
      </w:r>
      <w:r>
        <w:rPr>
          <w:rFonts w:cs="Arial"/>
        </w:rPr>
        <w:t xml:space="preserve"> </w:t>
      </w:r>
      <w:r w:rsidRPr="00D55DD2">
        <w:rPr>
          <w:rFonts w:cs="Arial"/>
        </w:rPr>
        <w:t>der Armendirektion, die Armenpflege Schlieren, das kantonale</w:t>
      </w:r>
      <w:r>
        <w:rPr>
          <w:rFonts w:cs="Arial"/>
        </w:rPr>
        <w:t xml:space="preserve"> </w:t>
      </w:r>
      <w:r w:rsidRPr="00D55DD2">
        <w:rPr>
          <w:rFonts w:cs="Arial"/>
        </w:rPr>
        <w:t>Arbeitsamt, die Direktion des Armenwesens und durch Schreiben an den Regierungsrat des Kantons Aargau.</w:t>
      </w:r>
    </w:p>
    <w:p w:rsidR="003B771D" w:rsidRDefault="003B771D" w:rsidP="003B771D">
      <w:pPr>
        <w:pStyle w:val="00Vorgabetext"/>
        <w:keepNext/>
        <w:keepLines/>
        <w:rPr>
          <w:rFonts w:cs="Arial"/>
        </w:rPr>
      </w:pPr>
    </w:p>
    <w:p w:rsidR="003B771D" w:rsidRDefault="003B771D" w:rsidP="003B771D">
      <w:pPr>
        <w:pStyle w:val="00Vorgabetext"/>
        <w:keepNext/>
        <w:keepLines/>
        <w:rPr>
          <w:rFonts w:cs="Arial"/>
        </w:rPr>
      </w:pPr>
    </w:p>
    <w:p w:rsidR="00BE768B" w:rsidRDefault="003B771D" w:rsidP="003B771D">
      <w:pPr>
        <w:pStyle w:val="00Vorgabetext"/>
        <w:keepNext/>
        <w:keepLines/>
      </w:pPr>
      <w:r>
        <w:rPr>
          <w:rFonts w:cs="Arial"/>
        </w:rPr>
        <w:t>[</w:t>
      </w:r>
      <w:r w:rsidRPr="003B771D">
        <w:rPr>
          <w:rFonts w:cs="Arial"/>
          <w:i/>
        </w:rPr>
        <w:t>Transkript: OCR (Überarbeitung: Team TKR)/11.08.2017</w:t>
      </w:r>
      <w:bookmarkStart w:id="1" w:name="_GoBack"/>
      <w:r w:rsidRPr="003B771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71D" w:rsidRDefault="003B771D">
      <w:r>
        <w:separator/>
      </w:r>
    </w:p>
    <w:p w:rsidR="003B771D" w:rsidRDefault="003B771D"/>
    <w:p w:rsidR="003B771D" w:rsidRDefault="003B771D"/>
  </w:endnote>
  <w:endnote w:type="continuationSeparator" w:id="0">
    <w:p w:rsidR="003B771D" w:rsidRDefault="003B771D">
      <w:r>
        <w:continuationSeparator/>
      </w:r>
    </w:p>
    <w:p w:rsidR="003B771D" w:rsidRDefault="003B771D"/>
    <w:p w:rsidR="003B771D" w:rsidRDefault="003B77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71D" w:rsidRDefault="003B771D">
      <w:r>
        <w:separator/>
      </w:r>
    </w:p>
    <w:p w:rsidR="003B771D" w:rsidRDefault="003B771D"/>
    <w:p w:rsidR="003B771D" w:rsidRDefault="003B771D"/>
  </w:footnote>
  <w:footnote w:type="continuationSeparator" w:id="0">
    <w:p w:rsidR="003B771D" w:rsidRDefault="003B771D">
      <w:r>
        <w:continuationSeparator/>
      </w:r>
    </w:p>
    <w:p w:rsidR="003B771D" w:rsidRDefault="003B771D"/>
    <w:p w:rsidR="003B771D" w:rsidRDefault="003B77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B771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B771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1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B771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A706503-68CC-4B23-8A06-EAF1042B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7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9DE0B-8117-416A-BDFF-F2360CE1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157</Words>
  <Characters>896</Characters>
  <Application>Microsoft Office Word</Application>
  <DocSecurity>0</DocSecurity>
  <PresentationFormat/>
  <Lines>112</Lines>
  <Paragraphs>105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948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2017-08-11T08:08:00Z</dcterms:created>
  <dcterms:modified xsi:type="dcterms:W3CDTF">2017-08-11T08:08:00Z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