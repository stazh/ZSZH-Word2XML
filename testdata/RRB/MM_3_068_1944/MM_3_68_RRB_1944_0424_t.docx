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81006" w:rsidP="00931B1F">
            <w:pPr>
              <w:pStyle w:val="70SignaturX"/>
            </w:pPr>
            <w:r>
              <w:t>StAZH MM 3.68 RRB 1944/0424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8100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81006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81006" w:rsidP="00931B1F">
            <w:pPr>
              <w:pStyle w:val="00Vorgabetext"/>
            </w:pPr>
            <w:r>
              <w:t>175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81006" w:rsidRDefault="00A81006" w:rsidP="00A8100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81006">
        <w:rPr>
          <w:i/>
        </w:rPr>
        <w:t>p. 175</w:t>
      </w:r>
      <w:r w:rsidRPr="00A81006">
        <w:t>]</w:t>
      </w:r>
      <w:r w:rsidRPr="00AE78DE">
        <w:rPr>
          <w:rFonts w:cs="Arial"/>
        </w:rPr>
        <w:t xml:space="preserve"> </w:t>
      </w:r>
      <w:r>
        <w:rPr>
          <w:rFonts w:cs="Arial"/>
        </w:rPr>
        <w:t>Der Regierungsrat</w:t>
      </w:r>
      <w:r w:rsidRPr="00AE78DE">
        <w:rPr>
          <w:rFonts w:cs="Arial"/>
        </w:rPr>
        <w:t>,</w:t>
      </w:r>
      <w:r>
        <w:rPr>
          <w:rFonts w:cs="Arial"/>
        </w:rPr>
        <w:t xml:space="preserve"> </w:t>
      </w:r>
      <w:r w:rsidRPr="00AE78DE">
        <w:rPr>
          <w:rFonts w:cs="Arial"/>
        </w:rPr>
        <w:t>nach Einsichtnahme eines Berichtes der Erziehungsdirektion,</w:t>
      </w:r>
    </w:p>
    <w:p w:rsidR="00A81006" w:rsidRDefault="00A81006" w:rsidP="00A81006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A81006" w:rsidRPr="00AE78DE" w:rsidRDefault="00A81006" w:rsidP="00A81006">
      <w:pPr>
        <w:tabs>
          <w:tab w:val="left" w:pos="69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Auf die Rückforderung der von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Hans Heußer,</w:t>
      </w:r>
      <w:r>
        <w:rPr>
          <w:rFonts w:cs="Arial"/>
        </w:rPr>
        <w:t xml:space="preserve"> </w:t>
      </w:r>
      <w:r w:rsidRPr="00AE78DE">
        <w:rPr>
          <w:rFonts w:cs="Arial"/>
        </w:rPr>
        <w:t>Kleintierklinik des kant. Tierspitals, in der Zeit von 1934 bis</w:t>
      </w:r>
      <w:r>
        <w:rPr>
          <w:rFonts w:cs="Arial"/>
        </w:rPr>
        <w:t xml:space="preserve"> </w:t>
      </w:r>
      <w:r w:rsidRPr="00AE78DE">
        <w:rPr>
          <w:rFonts w:cs="Arial"/>
        </w:rPr>
        <w:t>1943 zuviel bezogenen Besoldung i</w:t>
      </w:r>
      <w:r>
        <w:rPr>
          <w:rFonts w:cs="Arial"/>
        </w:rPr>
        <w:t>m Gesamtbetrage</w:t>
      </w:r>
      <w:r w:rsidRPr="00AE78DE">
        <w:rPr>
          <w:rFonts w:cs="Arial"/>
        </w:rPr>
        <w:t xml:space="preserve"> von Fr.</w:t>
      </w:r>
      <w:r>
        <w:rPr>
          <w:rFonts w:cs="Arial"/>
        </w:rPr>
        <w:t xml:space="preserve"> </w:t>
      </w:r>
      <w:r w:rsidRPr="00AE78DE">
        <w:rPr>
          <w:rFonts w:cs="Arial"/>
        </w:rPr>
        <w:t>3309.10 wird verzichtet.</w:t>
      </w:r>
    </w:p>
    <w:p w:rsidR="00A81006" w:rsidRDefault="00A81006" w:rsidP="00A81006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Hans Heußer, Bellariastraße</w:t>
      </w:r>
      <w:r>
        <w:rPr>
          <w:rFonts w:cs="Arial"/>
        </w:rPr>
        <w:t xml:space="preserve"> </w:t>
      </w:r>
      <w:r w:rsidRPr="00AE78DE">
        <w:rPr>
          <w:rFonts w:cs="Arial"/>
        </w:rPr>
        <w:t>74, Zürich 2, die Direktionen der Finanzen und des Erziehungswesens.</w:t>
      </w:r>
    </w:p>
    <w:p w:rsidR="00A81006" w:rsidRDefault="00A81006" w:rsidP="00A81006">
      <w:pPr>
        <w:pStyle w:val="00Vorgabetext"/>
        <w:keepNext/>
        <w:keepLines/>
        <w:rPr>
          <w:rFonts w:cs="Arial"/>
        </w:rPr>
      </w:pPr>
    </w:p>
    <w:p w:rsidR="00A81006" w:rsidRDefault="00A81006" w:rsidP="00A81006">
      <w:pPr>
        <w:pStyle w:val="00Vorgabetext"/>
        <w:keepNext/>
        <w:keepLines/>
        <w:rPr>
          <w:rFonts w:cs="Arial"/>
        </w:rPr>
      </w:pPr>
    </w:p>
    <w:p w:rsidR="00BE768B" w:rsidRDefault="00A81006" w:rsidP="00A81006">
      <w:pPr>
        <w:pStyle w:val="00Vorgabetext"/>
        <w:keepNext/>
        <w:keepLines/>
      </w:pPr>
      <w:r>
        <w:rPr>
          <w:rFonts w:cs="Arial"/>
        </w:rPr>
        <w:t>[</w:t>
      </w:r>
      <w:r w:rsidRPr="00A81006">
        <w:rPr>
          <w:rFonts w:cs="Arial"/>
          <w:i/>
        </w:rPr>
        <w:t>Transkript: OCR (Überarbeitung: Team TKR)/11.08.2017</w:t>
      </w:r>
      <w:bookmarkStart w:id="1" w:name="_GoBack"/>
      <w:r w:rsidRPr="00A8100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006" w:rsidRDefault="00A81006">
      <w:r>
        <w:separator/>
      </w:r>
    </w:p>
    <w:p w:rsidR="00A81006" w:rsidRDefault="00A81006"/>
    <w:p w:rsidR="00A81006" w:rsidRDefault="00A81006"/>
  </w:endnote>
  <w:endnote w:type="continuationSeparator" w:id="0">
    <w:p w:rsidR="00A81006" w:rsidRDefault="00A81006">
      <w:r>
        <w:continuationSeparator/>
      </w:r>
    </w:p>
    <w:p w:rsidR="00A81006" w:rsidRDefault="00A81006"/>
    <w:p w:rsidR="00A81006" w:rsidRDefault="00A81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006" w:rsidRDefault="00A81006">
      <w:r>
        <w:separator/>
      </w:r>
    </w:p>
    <w:p w:rsidR="00A81006" w:rsidRDefault="00A81006"/>
    <w:p w:rsidR="00A81006" w:rsidRDefault="00A81006"/>
  </w:footnote>
  <w:footnote w:type="continuationSeparator" w:id="0">
    <w:p w:rsidR="00A81006" w:rsidRDefault="00A81006">
      <w:r>
        <w:continuationSeparator/>
      </w:r>
    </w:p>
    <w:p w:rsidR="00A81006" w:rsidRDefault="00A81006"/>
    <w:p w:rsidR="00A81006" w:rsidRDefault="00A810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8100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8100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0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006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ABDD6A-9E1F-4433-A3E4-65B89551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8E22-4B2B-4C6E-A622-B37EB019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85</Words>
  <Characters>485</Characters>
  <Application>Microsoft Office Word</Application>
  <DocSecurity>0</DocSecurity>
  <PresentationFormat/>
  <Lines>69</Lines>
  <Paragraphs>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