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F6201" w:rsidP="00931B1F">
            <w:pPr>
              <w:pStyle w:val="70SignaturX"/>
            </w:pPr>
            <w:r>
              <w:t>StAZH MM 3.68 RRB 1944/0117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F620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F6201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F6201" w:rsidP="00931B1F">
            <w:pPr>
              <w:pStyle w:val="00Vorgabetext"/>
            </w:pPr>
            <w:r>
              <w:t>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F6201" w:rsidRDefault="005F6201" w:rsidP="005F620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F6201">
        <w:rPr>
          <w:i/>
        </w:rPr>
        <w:t>p. 50</w:t>
      </w:r>
      <w:r w:rsidRPr="005F6201">
        <w:t>]</w:t>
      </w:r>
      <w:r w:rsidRPr="008538A3">
        <w:rPr>
          <w:rFonts w:cs="Arial"/>
        </w:rPr>
        <w:t xml:space="preserve"> Auf Antrag der Polizeidirektion</w:t>
      </w:r>
    </w:p>
    <w:p w:rsidR="005F6201" w:rsidRDefault="005F6201" w:rsidP="005F6201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5F6201" w:rsidRPr="008538A3" w:rsidRDefault="005F6201" w:rsidP="005F6201">
      <w:pPr>
        <w:tabs>
          <w:tab w:val="left" w:pos="68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Jakob Brunner, von Brunnadern, Kanton St. Gallen, geboren am 13. Mai 1892, Kaufmann, Reisender und Hilfsarbeiter,</w:t>
      </w:r>
      <w:r>
        <w:rPr>
          <w:rFonts w:cs="Arial"/>
        </w:rPr>
        <w:t xml:space="preserve"> </w:t>
      </w:r>
      <w:r w:rsidRPr="008538A3">
        <w:rPr>
          <w:rFonts w:cs="Arial"/>
        </w:rPr>
        <w:t>geschieden, wohnhaft gewesen in Volketswil (Zürich), zurzeit</w:t>
      </w:r>
      <w:r>
        <w:rPr>
          <w:rFonts w:cs="Arial"/>
        </w:rPr>
        <w:t xml:space="preserve"> </w:t>
      </w:r>
      <w:r w:rsidRPr="008538A3">
        <w:rPr>
          <w:rFonts w:cs="Arial"/>
        </w:rPr>
        <w:t>im Bezirksgef</w:t>
      </w:r>
      <w:r>
        <w:rPr>
          <w:rFonts w:cs="Arial"/>
        </w:rPr>
        <w:t>ä</w:t>
      </w:r>
      <w:r w:rsidRPr="008538A3">
        <w:rPr>
          <w:rFonts w:cs="Arial"/>
        </w:rPr>
        <w:t>ngnis Hinwil, wird in Anwendung von Artikel 45</w:t>
      </w:r>
      <w:r>
        <w:rPr>
          <w:rFonts w:cs="Arial"/>
        </w:rPr>
        <w:t xml:space="preserve"> </w:t>
      </w:r>
      <w:r w:rsidRPr="008538A3">
        <w:rPr>
          <w:rFonts w:cs="Arial"/>
        </w:rPr>
        <w:t>der Bundes</w:t>
      </w:r>
      <w:r>
        <w:rPr>
          <w:rFonts w:cs="Arial"/>
        </w:rPr>
        <w:t>-</w:t>
      </w:r>
      <w:r w:rsidRPr="008538A3">
        <w:rPr>
          <w:rFonts w:cs="Arial"/>
        </w:rPr>
        <w:t xml:space="preserve"> und Artikel 14 der zürcherischen Staatsverfassung die Niederlassung im Kanton Zürich aus sicherheitspolizeilichen Gründen entzogen und das Wiederbetreten des Kantonsgebietes ohne besondere Bewilligung der Polizeidirektion</w:t>
      </w:r>
      <w:r>
        <w:rPr>
          <w:rFonts w:cs="Arial"/>
        </w:rPr>
        <w:t xml:space="preserve"> </w:t>
      </w:r>
      <w:r w:rsidRPr="008538A3">
        <w:rPr>
          <w:rFonts w:cs="Arial"/>
        </w:rPr>
        <w:t>des Kantons Zürich untersagt. Verweisungsbruch wird gemäß</w:t>
      </w:r>
      <w:r>
        <w:rPr>
          <w:rFonts w:cs="Arial"/>
        </w:rPr>
        <w:t xml:space="preserve"> </w:t>
      </w:r>
      <w:r w:rsidRPr="008538A3">
        <w:rPr>
          <w:rFonts w:cs="Arial"/>
        </w:rPr>
        <w:t>Artikel 291 des schweizerischen Strafgesetzbuches mit Gefängnis bestraft.</w:t>
      </w:r>
    </w:p>
    <w:p w:rsidR="005F6201" w:rsidRDefault="005F6201" w:rsidP="005F6201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Regierungsrat des Heimatkantons St. Gallen mit</w:t>
      </w:r>
      <w:r>
        <w:rPr>
          <w:rFonts w:cs="Arial"/>
        </w:rPr>
        <w:t xml:space="preserve"> </w:t>
      </w:r>
      <w:r w:rsidRPr="008538A3">
        <w:rPr>
          <w:rFonts w:cs="Arial"/>
        </w:rPr>
        <w:t>Schreiben.</w:t>
      </w:r>
    </w:p>
    <w:p w:rsidR="005F6201" w:rsidRDefault="005F6201" w:rsidP="005F6201">
      <w:pPr>
        <w:pStyle w:val="00Vorgabetext"/>
        <w:keepNext/>
        <w:keepLines/>
        <w:rPr>
          <w:rFonts w:cs="Arial"/>
        </w:rPr>
      </w:pPr>
    </w:p>
    <w:p w:rsidR="005F6201" w:rsidRDefault="005F6201" w:rsidP="005F6201">
      <w:pPr>
        <w:pStyle w:val="00Vorgabetext"/>
        <w:keepNext/>
        <w:keepLines/>
        <w:rPr>
          <w:rFonts w:cs="Arial"/>
        </w:rPr>
      </w:pPr>
    </w:p>
    <w:p w:rsidR="00BE768B" w:rsidRDefault="005F6201" w:rsidP="005F6201">
      <w:pPr>
        <w:pStyle w:val="00Vorgabetext"/>
        <w:keepNext/>
        <w:keepLines/>
      </w:pPr>
      <w:r>
        <w:rPr>
          <w:rFonts w:cs="Arial"/>
        </w:rPr>
        <w:t>[</w:t>
      </w:r>
      <w:r w:rsidRPr="005F6201">
        <w:rPr>
          <w:rFonts w:cs="Arial"/>
          <w:i/>
        </w:rPr>
        <w:t>Transkript: OCR (Überarbeitung: Team TKR)/11.08.2017</w:t>
      </w:r>
      <w:bookmarkStart w:id="1" w:name="_GoBack"/>
      <w:r w:rsidRPr="005F620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01" w:rsidRDefault="005F6201">
      <w:r>
        <w:separator/>
      </w:r>
    </w:p>
    <w:p w:rsidR="005F6201" w:rsidRDefault="005F6201"/>
    <w:p w:rsidR="005F6201" w:rsidRDefault="005F6201"/>
  </w:endnote>
  <w:endnote w:type="continuationSeparator" w:id="0">
    <w:p w:rsidR="005F6201" w:rsidRDefault="005F6201">
      <w:r>
        <w:continuationSeparator/>
      </w:r>
    </w:p>
    <w:p w:rsidR="005F6201" w:rsidRDefault="005F6201"/>
    <w:p w:rsidR="005F6201" w:rsidRDefault="005F6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01" w:rsidRDefault="005F6201">
      <w:r>
        <w:separator/>
      </w:r>
    </w:p>
    <w:p w:rsidR="005F6201" w:rsidRDefault="005F6201"/>
    <w:p w:rsidR="005F6201" w:rsidRDefault="005F6201"/>
  </w:footnote>
  <w:footnote w:type="continuationSeparator" w:id="0">
    <w:p w:rsidR="005F6201" w:rsidRDefault="005F6201">
      <w:r>
        <w:continuationSeparator/>
      </w:r>
    </w:p>
    <w:p w:rsidR="005F6201" w:rsidRDefault="005F6201"/>
    <w:p w:rsidR="005F6201" w:rsidRDefault="005F62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F620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F620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0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201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DFFDFDD-374E-4BEB-AB9E-2B827786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313F3-5622-4B38-BAFA-BAB1D248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815</Characters>
  <Application>Microsoft Office Word</Application>
  <DocSecurity>0</DocSecurity>
  <PresentationFormat/>
  <Lines>101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