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44D58" w:rsidP="00931B1F">
            <w:pPr>
              <w:pStyle w:val="70SignaturX"/>
            </w:pPr>
            <w:r>
              <w:t>StAZH MM 3.68 RRB 1944/1342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44D5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Gebäudeversicherung.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44D58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44D58" w:rsidP="00931B1F">
            <w:pPr>
              <w:pStyle w:val="00Vorgabetext"/>
            </w:pPr>
            <w:r>
              <w:t>539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44D58" w:rsidRPr="00D55DD2" w:rsidRDefault="00144D58" w:rsidP="00144D5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44D58">
        <w:rPr>
          <w:i/>
        </w:rPr>
        <w:t>p. 539</w:t>
      </w:r>
      <w:r w:rsidRPr="00144D58">
        <w:t>]</w:t>
      </w:r>
      <w:r w:rsidRPr="00D55DD2">
        <w:rPr>
          <w:rFonts w:cs="Arial"/>
        </w:rPr>
        <w:t xml:space="preserve"> Albert Huber, Baumeister,</w:t>
      </w:r>
      <w:r>
        <w:rPr>
          <w:rFonts w:cs="Arial"/>
        </w:rPr>
        <w:t xml:space="preserve"> </w:t>
      </w:r>
      <w:r w:rsidRPr="00D55DD2">
        <w:rPr>
          <w:rFonts w:cs="Arial"/>
        </w:rPr>
        <w:t>Bülach, hat mit Schreiben vom 7. März 1944 wegen Arbeitsüberhäufung seinen Rücktritt als Kreisschätzer</w:t>
      </w:r>
      <w:r>
        <w:rPr>
          <w:rFonts w:cs="Arial"/>
        </w:rPr>
        <w:t>-</w:t>
      </w:r>
      <w:r w:rsidRPr="00D55DD2">
        <w:rPr>
          <w:rFonts w:cs="Arial"/>
        </w:rPr>
        <w:t>Ersatzmann</w:t>
      </w:r>
      <w:r>
        <w:rPr>
          <w:rFonts w:cs="Arial"/>
        </w:rPr>
        <w:t xml:space="preserve"> </w:t>
      </w:r>
      <w:r w:rsidRPr="00D55DD2">
        <w:rPr>
          <w:rFonts w:cs="Arial"/>
        </w:rPr>
        <w:t>des Bezirkes Bülach erklärt. Der Bezirksrat Bülach unterbreitet mit Beschluß vom 5. April 1944 einen Doppelvorschlag und</w:t>
      </w:r>
      <w:r>
        <w:rPr>
          <w:rFonts w:cs="Arial"/>
        </w:rPr>
        <w:t xml:space="preserve"> </w:t>
      </w:r>
      <w:r w:rsidRPr="00D55DD2">
        <w:rPr>
          <w:rFonts w:cs="Arial"/>
        </w:rPr>
        <w:t>empfiehlt an erster Stelle für die Ersatzwahl:</w:t>
      </w:r>
    </w:p>
    <w:p w:rsidR="00144D58" w:rsidRPr="00D55DD2" w:rsidRDefault="00144D58" w:rsidP="00144D58">
      <w:pPr>
        <w:spacing w:before="60"/>
        <w:rPr>
          <w:rFonts w:cs="Arial"/>
        </w:rPr>
      </w:pPr>
      <w:r w:rsidRPr="00D55DD2">
        <w:rPr>
          <w:rFonts w:cs="Arial"/>
        </w:rPr>
        <w:t>Gisiger, H</w:t>
      </w:r>
      <w:r>
        <w:rPr>
          <w:rFonts w:cs="Arial"/>
        </w:rPr>
        <w:t>aus,</w:t>
      </w:r>
      <w:r w:rsidRPr="00D55DD2">
        <w:rPr>
          <w:rFonts w:cs="Arial"/>
        </w:rPr>
        <w:t xml:space="preserve"> Architekt, von Messen, Kanton Solothurn, geboren 1906, in Bülach.</w:t>
      </w:r>
    </w:p>
    <w:p w:rsidR="00144D58" w:rsidRDefault="00144D58" w:rsidP="00144D58">
      <w:pPr>
        <w:spacing w:before="60"/>
        <w:rPr>
          <w:rFonts w:cs="Arial"/>
        </w:rPr>
      </w:pPr>
      <w:r w:rsidRPr="00D55DD2">
        <w:rPr>
          <w:rFonts w:cs="Arial"/>
        </w:rPr>
        <w:t>Der Vorgeschlagene ist als Baufachmann sehr gut ausgewiesen und besitzt einen unantastbaren Ruf und Charakter.</w:t>
      </w:r>
    </w:p>
    <w:p w:rsidR="00144D58" w:rsidRDefault="00144D58" w:rsidP="00144D58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Der Regierungsrat,</w:t>
      </w:r>
    </w:p>
    <w:p w:rsidR="00144D58" w:rsidRDefault="00144D58" w:rsidP="00144D58">
      <w:pPr>
        <w:spacing w:before="60"/>
        <w:rPr>
          <w:rFonts w:cs="Arial"/>
        </w:rPr>
      </w:pPr>
      <w:r w:rsidRPr="00D55DD2">
        <w:rPr>
          <w:rFonts w:cs="Arial"/>
        </w:rPr>
        <w:t>auf Antrag der Direktion des Innern,</w:t>
      </w:r>
    </w:p>
    <w:p w:rsidR="00144D58" w:rsidRDefault="00144D58" w:rsidP="00144D58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beschließt:</w:t>
      </w:r>
    </w:p>
    <w:p w:rsidR="00144D58" w:rsidRPr="00D55DD2" w:rsidRDefault="00144D58" w:rsidP="00144D58">
      <w:pPr>
        <w:tabs>
          <w:tab w:val="left" w:pos="725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Vom Rücktritt des Albert Huber, in Bülach, als Kreisschätzer</w:t>
      </w:r>
      <w:r>
        <w:rPr>
          <w:rFonts w:cs="Arial"/>
        </w:rPr>
        <w:t>-</w:t>
      </w:r>
      <w:r w:rsidRPr="00D55DD2">
        <w:rPr>
          <w:rFonts w:cs="Arial"/>
        </w:rPr>
        <w:t>Ersatzmann des Bezirkes Bülach, wird unter Verdankung der geleisteten Dienste Kenntnis genommen.</w:t>
      </w:r>
    </w:p>
    <w:p w:rsidR="00144D58" w:rsidRPr="00D55DD2" w:rsidRDefault="00144D58" w:rsidP="00144D58">
      <w:pPr>
        <w:tabs>
          <w:tab w:val="left" w:pos="759"/>
        </w:tabs>
        <w:spacing w:before="60"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Für den Rest der laufenden Amtsdauer 1943</w:t>
      </w:r>
      <w:r>
        <w:rPr>
          <w:rFonts w:cs="Arial"/>
        </w:rPr>
        <w:t xml:space="preserve"> - </w:t>
      </w:r>
      <w:r w:rsidRPr="00D55DD2">
        <w:rPr>
          <w:rFonts w:cs="Arial"/>
        </w:rPr>
        <w:t>47 wird</w:t>
      </w:r>
      <w:r>
        <w:rPr>
          <w:rFonts w:cs="Arial"/>
        </w:rPr>
        <w:t xml:space="preserve"> </w:t>
      </w:r>
      <w:r w:rsidRPr="00D55DD2">
        <w:rPr>
          <w:rFonts w:cs="Arial"/>
        </w:rPr>
        <w:t>mit Amtsantritt auf 1. Juli 1944 als Kreisschätzer</w:t>
      </w:r>
      <w:r>
        <w:rPr>
          <w:rFonts w:cs="Arial"/>
        </w:rPr>
        <w:t>-</w:t>
      </w:r>
      <w:r w:rsidRPr="00D55DD2">
        <w:rPr>
          <w:rFonts w:cs="Arial"/>
        </w:rPr>
        <w:t>Ersatzmann</w:t>
      </w:r>
      <w:r>
        <w:rPr>
          <w:rFonts w:cs="Arial"/>
        </w:rPr>
        <w:t xml:space="preserve"> </w:t>
      </w:r>
      <w:r w:rsidRPr="00D55DD2">
        <w:rPr>
          <w:rFonts w:cs="Arial"/>
        </w:rPr>
        <w:t>des Bezirkes Bülach gewählt:</w:t>
      </w:r>
    </w:p>
    <w:p w:rsidR="00144D58" w:rsidRPr="00D55DD2" w:rsidRDefault="00144D58" w:rsidP="00144D58">
      <w:pPr>
        <w:spacing w:before="60"/>
        <w:rPr>
          <w:rFonts w:cs="Arial"/>
        </w:rPr>
      </w:pPr>
      <w:r w:rsidRPr="00D55DD2">
        <w:rPr>
          <w:rFonts w:cs="Arial"/>
        </w:rPr>
        <w:t>Gisiger, H</w:t>
      </w:r>
      <w:r>
        <w:rPr>
          <w:rFonts w:cs="Arial"/>
        </w:rPr>
        <w:t>aus,</w:t>
      </w:r>
      <w:r w:rsidRPr="00D55DD2">
        <w:rPr>
          <w:rFonts w:cs="Arial"/>
        </w:rPr>
        <w:t xml:space="preserve"> Architekt, geboren 1906. von Messen, Kanton</w:t>
      </w:r>
    </w:p>
    <w:p w:rsidR="00144D58" w:rsidRPr="00D55DD2" w:rsidRDefault="00144D58" w:rsidP="00144D58">
      <w:pPr>
        <w:spacing w:before="60"/>
        <w:rPr>
          <w:rFonts w:cs="Arial"/>
        </w:rPr>
      </w:pPr>
      <w:r w:rsidRPr="00D55DD2">
        <w:rPr>
          <w:rFonts w:cs="Arial"/>
        </w:rPr>
        <w:t>Solothurn, wohnhaft in Bülach.</w:t>
      </w:r>
    </w:p>
    <w:p w:rsidR="00144D58" w:rsidRDefault="00144D58" w:rsidP="00144D58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Albert Huber und an den Gewählten (im</w:t>
      </w:r>
      <w:r>
        <w:rPr>
          <w:rFonts w:cs="Arial"/>
        </w:rPr>
        <w:t xml:space="preserve"> </w:t>
      </w:r>
      <w:r w:rsidRPr="00D55DD2">
        <w:rPr>
          <w:rFonts w:cs="Arial"/>
        </w:rPr>
        <w:t>Dispositiv), sowie an die Direktionen der Finanzen und des</w:t>
      </w:r>
      <w:r>
        <w:rPr>
          <w:rFonts w:cs="Arial"/>
        </w:rPr>
        <w:t xml:space="preserve"> </w:t>
      </w:r>
      <w:r w:rsidRPr="00D55DD2">
        <w:rPr>
          <w:rFonts w:cs="Arial"/>
        </w:rPr>
        <w:t>Innern (Abteilung Gebäudeversicherung).</w:t>
      </w:r>
    </w:p>
    <w:p w:rsidR="00144D58" w:rsidRDefault="00144D58" w:rsidP="00144D58">
      <w:pPr>
        <w:pStyle w:val="00Vorgabetext"/>
        <w:keepNext/>
        <w:keepLines/>
        <w:rPr>
          <w:rFonts w:cs="Arial"/>
        </w:rPr>
      </w:pPr>
    </w:p>
    <w:p w:rsidR="00144D58" w:rsidRDefault="00144D58" w:rsidP="00144D58">
      <w:pPr>
        <w:pStyle w:val="00Vorgabetext"/>
        <w:keepNext/>
        <w:keepLines/>
        <w:rPr>
          <w:rFonts w:cs="Arial"/>
        </w:rPr>
      </w:pPr>
    </w:p>
    <w:p w:rsidR="00BE768B" w:rsidRDefault="00144D58" w:rsidP="00144D58">
      <w:pPr>
        <w:pStyle w:val="00Vorgabetext"/>
        <w:keepNext/>
        <w:keepLines/>
      </w:pPr>
      <w:r>
        <w:rPr>
          <w:rFonts w:cs="Arial"/>
        </w:rPr>
        <w:t>[</w:t>
      </w:r>
      <w:r w:rsidRPr="00144D58">
        <w:rPr>
          <w:rFonts w:cs="Arial"/>
          <w:i/>
        </w:rPr>
        <w:t>Transkript: OCR (Überarbeitung: Team TKR)/11.08.2017</w:t>
      </w:r>
      <w:bookmarkStart w:id="1" w:name="_GoBack"/>
      <w:r w:rsidRPr="00144D5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D58" w:rsidRDefault="00144D58">
      <w:r>
        <w:separator/>
      </w:r>
    </w:p>
    <w:p w:rsidR="00144D58" w:rsidRDefault="00144D58"/>
    <w:p w:rsidR="00144D58" w:rsidRDefault="00144D58"/>
  </w:endnote>
  <w:endnote w:type="continuationSeparator" w:id="0">
    <w:p w:rsidR="00144D58" w:rsidRDefault="00144D58">
      <w:r>
        <w:continuationSeparator/>
      </w:r>
    </w:p>
    <w:p w:rsidR="00144D58" w:rsidRDefault="00144D58"/>
    <w:p w:rsidR="00144D58" w:rsidRDefault="00144D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D58" w:rsidRDefault="00144D58">
      <w:r>
        <w:separator/>
      </w:r>
    </w:p>
    <w:p w:rsidR="00144D58" w:rsidRDefault="00144D58"/>
    <w:p w:rsidR="00144D58" w:rsidRDefault="00144D58"/>
  </w:footnote>
  <w:footnote w:type="continuationSeparator" w:id="0">
    <w:p w:rsidR="00144D58" w:rsidRDefault="00144D58">
      <w:r>
        <w:continuationSeparator/>
      </w:r>
    </w:p>
    <w:p w:rsidR="00144D58" w:rsidRDefault="00144D58"/>
    <w:p w:rsidR="00144D58" w:rsidRDefault="00144D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44D5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44D5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5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4D5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68232EF-E502-40D9-B234-550ECE89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44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750C4-737B-46B0-BFFE-7EC63D901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174</Words>
  <Characters>1108</Characters>
  <Application>Microsoft Office Word</Application>
  <DocSecurity>0</DocSecurity>
  <PresentationFormat/>
  <Lines>138</Lines>
  <Paragraphs>128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1154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Gebäudeversicherung.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