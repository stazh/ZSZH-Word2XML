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1554D" w:rsidP="00931B1F">
            <w:pPr>
              <w:pStyle w:val="70SignaturX"/>
            </w:pPr>
            <w:r>
              <w:t>StAZH MM 3.68 RRB 1944/0588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1554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Arbeitslehrerin (Ruhegehalt).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1554D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1554D" w:rsidP="00931B1F">
            <w:pPr>
              <w:pStyle w:val="00Vorgabetext"/>
            </w:pPr>
            <w:r>
              <w:t>250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1554D" w:rsidRPr="001A2387" w:rsidRDefault="0021554D" w:rsidP="0021554D">
      <w:pPr>
        <w:tabs>
          <w:tab w:val="left" w:pos="103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21554D">
        <w:rPr>
          <w:i/>
        </w:rPr>
        <w:t>p. 250</w:t>
      </w:r>
      <w:r w:rsidRPr="0021554D">
        <w:t>]</w:t>
      </w:r>
      <w:r w:rsidRPr="001A2387">
        <w:rPr>
          <w:rFonts w:cs="Arial"/>
        </w:rPr>
        <w:t xml:space="preserve"> Der Regierungsrat,</w:t>
      </w:r>
    </w:p>
    <w:p w:rsidR="0021554D" w:rsidRDefault="0021554D" w:rsidP="0021554D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21554D" w:rsidRDefault="0021554D" w:rsidP="0021554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21554D" w:rsidRPr="001A2387" w:rsidRDefault="0021554D" w:rsidP="0021554D">
      <w:pPr>
        <w:tabs>
          <w:tab w:val="left" w:pos="596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Luise Aemißegger, Arbeitslehrerin in Winterthur, die auf</w:t>
      </w:r>
      <w:r>
        <w:rPr>
          <w:rFonts w:cs="Arial"/>
        </w:rPr>
        <w:t xml:space="preserve"> </w:t>
      </w:r>
      <w:r w:rsidRPr="001A2387">
        <w:rPr>
          <w:rFonts w:cs="Arial"/>
        </w:rPr>
        <w:t>ihr Gesuch vom Erziehungsrat altershalber von ihrer Lehrstelle und aus dem zürcherischen Schuldienst auf 30. April 1944</w:t>
      </w:r>
      <w:r>
        <w:rPr>
          <w:rFonts w:cs="Arial"/>
        </w:rPr>
        <w:t xml:space="preserve"> </w:t>
      </w:r>
      <w:r w:rsidRPr="001A2387">
        <w:rPr>
          <w:rFonts w:cs="Arial"/>
        </w:rPr>
        <w:t>entlassen wird, erhält mit Rücksicht auf ihr Alter (65 Jahre),</w:t>
      </w:r>
      <w:r>
        <w:rPr>
          <w:rFonts w:cs="Arial"/>
        </w:rPr>
        <w:t xml:space="preserve"> </w:t>
      </w:r>
      <w:r w:rsidRPr="001A2387">
        <w:rPr>
          <w:rFonts w:cs="Arial"/>
        </w:rPr>
        <w:t>die Zahl ihrer Dienstjahre (41) und die durchschnittliche</w:t>
      </w:r>
      <w:r>
        <w:rPr>
          <w:rFonts w:cs="Arial"/>
        </w:rPr>
        <w:t xml:space="preserve"> wöchentliche Stundenzahl (23 </w:t>
      </w:r>
      <w:r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1A2387">
        <w:rPr>
          <w:rFonts w:cs="Arial"/>
          <w:vertAlign w:val="subscript"/>
        </w:rPr>
        <w:t>2</w:t>
      </w:r>
      <w:r w:rsidRPr="001A2387">
        <w:rPr>
          <w:rFonts w:cs="Arial"/>
        </w:rPr>
        <w:t>) vom 1. Mai 1944 an ein jährliches staatliches Ruhegehalt von Fr. 3020.</w:t>
      </w:r>
    </w:p>
    <w:p w:rsidR="0021554D" w:rsidRPr="001A2387" w:rsidRDefault="0021554D" w:rsidP="0021554D">
      <w:pPr>
        <w:spacing w:before="60"/>
        <w:rPr>
          <w:rFonts w:cs="Arial"/>
        </w:rPr>
      </w:pPr>
      <w:r w:rsidRPr="001A2387">
        <w:rPr>
          <w:rFonts w:cs="Arial"/>
        </w:rPr>
        <w:t>Die Revision bleibt für den Fall einer Änderung des Besoldungs</w:t>
      </w:r>
      <w:r>
        <w:rPr>
          <w:rFonts w:cs="Arial"/>
        </w:rPr>
        <w:t>gesetzes vorbehalten</w:t>
      </w:r>
      <w:r w:rsidRPr="001A2387">
        <w:rPr>
          <w:rFonts w:cs="Arial"/>
        </w:rPr>
        <w:t>.</w:t>
      </w:r>
    </w:p>
    <w:p w:rsidR="0021554D" w:rsidRDefault="0021554D" w:rsidP="0021554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Luise Aemißegger, Winterthur, St. Georgenstraße 52, das Schulamt Winterthur (je im Dispositiv), die</w:t>
      </w:r>
      <w:r>
        <w:rPr>
          <w:rFonts w:cs="Arial"/>
        </w:rPr>
        <w:t xml:space="preserve"> </w:t>
      </w:r>
      <w:r w:rsidRPr="001A2387">
        <w:rPr>
          <w:rFonts w:cs="Arial"/>
        </w:rPr>
        <w:t>kantonale Arbeitschulinspektorin und die Erziehungsdirektion.</w:t>
      </w:r>
    </w:p>
    <w:p w:rsidR="0021554D" w:rsidRDefault="0021554D" w:rsidP="0021554D">
      <w:pPr>
        <w:pStyle w:val="00Vorgabetext"/>
        <w:keepNext/>
        <w:keepLines/>
        <w:rPr>
          <w:rFonts w:cs="Arial"/>
        </w:rPr>
      </w:pPr>
    </w:p>
    <w:p w:rsidR="0021554D" w:rsidRDefault="0021554D" w:rsidP="0021554D">
      <w:pPr>
        <w:pStyle w:val="00Vorgabetext"/>
        <w:keepNext/>
        <w:keepLines/>
        <w:rPr>
          <w:rFonts w:cs="Arial"/>
        </w:rPr>
      </w:pPr>
    </w:p>
    <w:p w:rsidR="00BE768B" w:rsidRDefault="0021554D" w:rsidP="0021554D">
      <w:pPr>
        <w:pStyle w:val="00Vorgabetext"/>
        <w:keepNext/>
        <w:keepLines/>
      </w:pPr>
      <w:r>
        <w:rPr>
          <w:rFonts w:cs="Arial"/>
        </w:rPr>
        <w:t>[</w:t>
      </w:r>
      <w:r w:rsidRPr="0021554D">
        <w:rPr>
          <w:rFonts w:cs="Arial"/>
          <w:i/>
        </w:rPr>
        <w:t>Transkript: OCR (Überarbeitung: Team TKR)/11.08.2017</w:t>
      </w:r>
      <w:bookmarkStart w:id="1" w:name="_GoBack"/>
      <w:r w:rsidRPr="0021554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54D" w:rsidRDefault="0021554D">
      <w:r>
        <w:separator/>
      </w:r>
    </w:p>
    <w:p w:rsidR="0021554D" w:rsidRDefault="0021554D"/>
    <w:p w:rsidR="0021554D" w:rsidRDefault="0021554D"/>
  </w:endnote>
  <w:endnote w:type="continuationSeparator" w:id="0">
    <w:p w:rsidR="0021554D" w:rsidRDefault="0021554D">
      <w:r>
        <w:continuationSeparator/>
      </w:r>
    </w:p>
    <w:p w:rsidR="0021554D" w:rsidRDefault="0021554D"/>
    <w:p w:rsidR="0021554D" w:rsidRDefault="00215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54D" w:rsidRDefault="0021554D">
      <w:r>
        <w:separator/>
      </w:r>
    </w:p>
    <w:p w:rsidR="0021554D" w:rsidRDefault="0021554D"/>
    <w:p w:rsidR="0021554D" w:rsidRDefault="0021554D"/>
  </w:footnote>
  <w:footnote w:type="continuationSeparator" w:id="0">
    <w:p w:rsidR="0021554D" w:rsidRDefault="0021554D">
      <w:r>
        <w:continuationSeparator/>
      </w:r>
    </w:p>
    <w:p w:rsidR="0021554D" w:rsidRDefault="0021554D"/>
    <w:p w:rsidR="0021554D" w:rsidRDefault="00215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1554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1554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4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554D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F883A4A-050C-4D76-8CEB-B8C07460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E67A2-F3AB-4FAF-BA8C-FD442425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124</Words>
  <Characters>806</Characters>
  <Application>Microsoft Office Word</Application>
  <DocSecurity>0</DocSecurity>
  <PresentationFormat/>
  <Lines>89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Arbeitslehrerin (Ruhegehalt).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