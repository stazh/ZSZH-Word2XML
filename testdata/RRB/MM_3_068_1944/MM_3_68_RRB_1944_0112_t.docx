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7742" w:rsidP="00931B1F">
            <w:pPr>
              <w:pStyle w:val="70SignaturX"/>
            </w:pPr>
            <w:r>
              <w:t>StAZH MM 3.68 RRB 1944/0112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774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7742" w:rsidP="00931B1F">
            <w:pPr>
              <w:pStyle w:val="71DatumX"/>
            </w:pPr>
            <w:r>
              <w:t>20.01.1944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7742" w:rsidP="00931B1F">
            <w:pPr>
              <w:pStyle w:val="00Vorgabetext"/>
            </w:pPr>
            <w:r>
              <w:t>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7742" w:rsidRDefault="008C7742" w:rsidP="008C774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7742">
        <w:rPr>
          <w:i/>
        </w:rPr>
        <w:t>p. 49</w:t>
      </w:r>
      <w:r w:rsidRPr="008C7742">
        <w:t>]</w:t>
      </w:r>
      <w:r w:rsidRPr="008538A3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Innern</w:t>
      </w:r>
    </w:p>
    <w:p w:rsidR="008C7742" w:rsidRDefault="008C7742" w:rsidP="008C7742">
      <w:pPr>
        <w:pStyle w:val="00Vorgabetext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8C7742" w:rsidRPr="008538A3" w:rsidRDefault="008C7742" w:rsidP="008C7742">
      <w:pPr>
        <w:tabs>
          <w:tab w:val="left" w:pos="70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8538A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538A3">
        <w:rPr>
          <w:rFonts w:cs="Arial"/>
        </w:rPr>
        <w:t>Polizeidepartementes, in Bern:</w:t>
      </w:r>
    </w:p>
    <w:p w:rsidR="008C7742" w:rsidRPr="008538A3" w:rsidRDefault="008C7742" w:rsidP="008C7742">
      <w:pPr>
        <w:spacing w:before="60"/>
        <w:rPr>
          <w:rFonts w:cs="Arial"/>
        </w:rPr>
      </w:pPr>
      <w:r w:rsidRPr="008538A3">
        <w:rPr>
          <w:rFonts w:cs="Arial"/>
        </w:rPr>
        <w:t>Mit Schreiben vom 6. Oktober 1943 überwiesen Sie uns</w:t>
      </w:r>
      <w:r>
        <w:rPr>
          <w:rFonts w:cs="Arial"/>
        </w:rPr>
        <w:t xml:space="preserve"> </w:t>
      </w:r>
      <w:r w:rsidRPr="008538A3">
        <w:rPr>
          <w:rFonts w:cs="Arial"/>
        </w:rPr>
        <w:t>ein Gesuch der in Zürich</w:t>
      </w:r>
      <w:r>
        <w:rPr>
          <w:rFonts w:cs="Arial"/>
        </w:rPr>
        <w:t xml:space="preserve"> wohnhaften Frau Melanie Hengstl</w:t>
      </w:r>
      <w:r w:rsidRPr="008538A3">
        <w:rPr>
          <w:rFonts w:cs="Arial"/>
        </w:rPr>
        <w:t>er</w:t>
      </w:r>
      <w:r>
        <w:rPr>
          <w:rFonts w:cs="Arial"/>
        </w:rPr>
        <w:t xml:space="preserve"> </w:t>
      </w:r>
      <w:r w:rsidRPr="008538A3">
        <w:rPr>
          <w:rFonts w:cs="Arial"/>
        </w:rPr>
        <w:t>geb. Boßhard, geschieden, deutsche Reichsangehörige, geboren</w:t>
      </w:r>
      <w:r>
        <w:rPr>
          <w:rFonts w:cs="Arial"/>
        </w:rPr>
        <w:t xml:space="preserve"> </w:t>
      </w:r>
      <w:r w:rsidRPr="008538A3">
        <w:rPr>
          <w:rFonts w:cs="Arial"/>
        </w:rPr>
        <w:t>in Zürich am I. April 1918, um Wiederaufnahme in ihr früheres</w:t>
      </w:r>
      <w:r>
        <w:rPr>
          <w:rFonts w:cs="Arial"/>
        </w:rPr>
        <w:t xml:space="preserve"> </w:t>
      </w:r>
      <w:r w:rsidRPr="008538A3">
        <w:rPr>
          <w:rFonts w:cs="Arial"/>
        </w:rPr>
        <w:t>Bürgerrecht des Kantons Zürich und der Gemeinde Sternenberg zur Vernehmlassung.</w:t>
      </w:r>
    </w:p>
    <w:p w:rsidR="008C7742" w:rsidRPr="008538A3" w:rsidRDefault="008C7742" w:rsidP="008C7742">
      <w:pPr>
        <w:keepNext/>
        <w:keepLines/>
        <w:spacing w:before="60"/>
        <w:rPr>
          <w:rFonts w:cs="Arial"/>
        </w:rPr>
      </w:pPr>
      <w:r w:rsidRPr="008538A3">
        <w:rPr>
          <w:rFonts w:cs="Arial"/>
        </w:rPr>
        <w:t>Wir teilen Ihnen mit, daß weder vom Gemeinderat Sternenberg noch von dem als Vertreter der Wohngemeinde mitinteressierten Stadtrat Zürich gegen die Wiedereinbürgerung</w:t>
      </w:r>
      <w:r>
        <w:rPr>
          <w:rFonts w:cs="Arial"/>
        </w:rPr>
        <w:t xml:space="preserve"> der Frau Hengstl</w:t>
      </w:r>
      <w:r w:rsidRPr="008538A3">
        <w:rPr>
          <w:rFonts w:cs="Arial"/>
        </w:rPr>
        <w:t>er geb. Boßhard Einwendungen erhoben werden. Auch der Regierungsrat sieht sich zur Einsprache nicht</w:t>
      </w:r>
      <w:r>
        <w:rPr>
          <w:rFonts w:cs="Arial"/>
        </w:rPr>
        <w:t xml:space="preserve"> </w:t>
      </w:r>
      <w:r w:rsidRPr="008538A3">
        <w:rPr>
          <w:rFonts w:cs="Arial"/>
        </w:rPr>
        <w:t>veranlaßt.</w:t>
      </w:r>
    </w:p>
    <w:p w:rsidR="008C7742" w:rsidRDefault="008C7742" w:rsidP="008C7742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die Direktion des Innern.</w:t>
      </w:r>
    </w:p>
    <w:p w:rsidR="008C7742" w:rsidRDefault="008C7742" w:rsidP="008C7742">
      <w:pPr>
        <w:pStyle w:val="00Vorgabetext"/>
        <w:keepNext/>
        <w:keepLines/>
        <w:rPr>
          <w:rFonts w:cs="Arial"/>
        </w:rPr>
      </w:pPr>
    </w:p>
    <w:p w:rsidR="008C7742" w:rsidRDefault="008C7742" w:rsidP="008C7742">
      <w:pPr>
        <w:pStyle w:val="00Vorgabetext"/>
        <w:keepNext/>
        <w:keepLines/>
        <w:rPr>
          <w:rFonts w:cs="Arial"/>
        </w:rPr>
      </w:pPr>
    </w:p>
    <w:p w:rsidR="00BE768B" w:rsidRDefault="008C7742" w:rsidP="008C7742">
      <w:pPr>
        <w:pStyle w:val="00Vorgabetext"/>
        <w:keepNext/>
        <w:keepLines/>
      </w:pPr>
      <w:r>
        <w:rPr>
          <w:rFonts w:cs="Arial"/>
        </w:rPr>
        <w:t>[</w:t>
      </w:r>
      <w:r w:rsidRPr="008C7742">
        <w:rPr>
          <w:rFonts w:cs="Arial"/>
          <w:i/>
        </w:rPr>
        <w:t>Transkript: OCR (Überarbeitung: Team TKR)/11.08.2017</w:t>
      </w:r>
      <w:bookmarkStart w:id="1" w:name="_GoBack"/>
      <w:r w:rsidRPr="008C774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742" w:rsidRDefault="008C7742">
      <w:r>
        <w:separator/>
      </w:r>
    </w:p>
    <w:p w:rsidR="008C7742" w:rsidRDefault="008C7742"/>
    <w:p w:rsidR="008C7742" w:rsidRDefault="008C7742"/>
  </w:endnote>
  <w:endnote w:type="continuationSeparator" w:id="0">
    <w:p w:rsidR="008C7742" w:rsidRDefault="008C7742">
      <w:r>
        <w:continuationSeparator/>
      </w:r>
    </w:p>
    <w:p w:rsidR="008C7742" w:rsidRDefault="008C7742"/>
    <w:p w:rsidR="008C7742" w:rsidRDefault="008C7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742" w:rsidRDefault="008C7742">
      <w:r>
        <w:separator/>
      </w:r>
    </w:p>
    <w:p w:rsidR="008C7742" w:rsidRDefault="008C7742"/>
    <w:p w:rsidR="008C7742" w:rsidRDefault="008C7742"/>
  </w:footnote>
  <w:footnote w:type="continuationSeparator" w:id="0">
    <w:p w:rsidR="008C7742" w:rsidRDefault="008C7742">
      <w:r>
        <w:continuationSeparator/>
      </w:r>
    </w:p>
    <w:p w:rsidR="008C7742" w:rsidRDefault="008C7742"/>
    <w:p w:rsidR="008C7742" w:rsidRDefault="008C77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774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774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C7742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C9A2959-F204-41E3-9A42-7B603455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FE0D-858B-45D8-8CFC-48006F71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832</Characters>
  <Application>Microsoft Office Word</Application>
  <DocSecurity>0</DocSecurity>
  <PresentationFormat/>
  <Lines>104</Lines>
  <Paragraphs>96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2017-08-11T07:38:00Z</dcterms:created>
  <dcterms:modified xsi:type="dcterms:W3CDTF">2017-08-11T07:38:00Z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