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D13C6" w:rsidP="00931B1F">
            <w:pPr>
              <w:pStyle w:val="70SignaturX"/>
            </w:pPr>
            <w:r>
              <w:t>StAZH MM 3.68 RRB 1944/0203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D13C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D13C6" w:rsidP="00931B1F">
            <w:pPr>
              <w:pStyle w:val="71DatumX"/>
            </w:pPr>
            <w:r>
              <w:t>27.01.1944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D13C6" w:rsidP="00931B1F">
            <w:pPr>
              <w:pStyle w:val="00Vorgabetext"/>
            </w:pPr>
            <w:r>
              <w:t>86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D13C6" w:rsidRPr="008538A3" w:rsidRDefault="007D13C6" w:rsidP="007D13C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D13C6">
        <w:rPr>
          <w:i/>
        </w:rPr>
        <w:t>p. 86</w:t>
      </w:r>
      <w:r w:rsidRPr="007D13C6">
        <w:t>]</w:t>
      </w:r>
      <w:r w:rsidRPr="008538A3">
        <w:rPr>
          <w:rFonts w:cs="Arial"/>
        </w:rPr>
        <w:t xml:space="preserve"> Der Akademische Senat der Universität</w:t>
      </w:r>
      <w:r>
        <w:rPr>
          <w:rFonts w:cs="Arial"/>
        </w:rPr>
        <w:t xml:space="preserve"> </w:t>
      </w:r>
      <w:r w:rsidRPr="008538A3">
        <w:rPr>
          <w:rFonts w:cs="Arial"/>
        </w:rPr>
        <w:t>hat in seiner Sitzung vom 21. Januar 1944 als Rektor für die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Amtsdauer 1944/46 gewählt: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Eugen Großmann, ordentlicher Professor an der Rechts</w:t>
      </w:r>
      <w:r>
        <w:rPr>
          <w:rFonts w:cs="Arial"/>
        </w:rPr>
        <w:t>-</w:t>
      </w:r>
      <w:r w:rsidRPr="008538A3">
        <w:rPr>
          <w:rFonts w:cs="Arial"/>
        </w:rPr>
        <w:t xml:space="preserve"> und staatswissenschaftlichen</w:t>
      </w:r>
      <w:r>
        <w:rPr>
          <w:rFonts w:cs="Arial"/>
        </w:rPr>
        <w:t xml:space="preserve"> </w:t>
      </w:r>
      <w:r w:rsidRPr="008538A3">
        <w:rPr>
          <w:rFonts w:cs="Arial"/>
        </w:rPr>
        <w:t>Fakultät. Der Amtsantritt wird Mitte März erfolgen.</w:t>
      </w:r>
    </w:p>
    <w:p w:rsidR="007D13C6" w:rsidRDefault="007D13C6" w:rsidP="007D13C6">
      <w:pPr>
        <w:spacing w:before="60"/>
        <w:rPr>
          <w:rFonts w:cs="Arial"/>
        </w:rPr>
      </w:pPr>
      <w:r w:rsidRPr="008538A3">
        <w:rPr>
          <w:rFonts w:cs="Arial"/>
        </w:rPr>
        <w:t>Das Rektorat der Universität ersucht um Genehmigung</w:t>
      </w:r>
      <w:r>
        <w:rPr>
          <w:rFonts w:cs="Arial"/>
        </w:rPr>
        <w:t xml:space="preserve"> </w:t>
      </w:r>
      <w:r w:rsidRPr="008538A3">
        <w:rPr>
          <w:rFonts w:cs="Arial"/>
        </w:rPr>
        <w:t>der Wahl gemäß § 46 des Unterrichtsgesetzes vom 23. Dezember 1859.</w:t>
      </w:r>
    </w:p>
    <w:p w:rsidR="007D13C6" w:rsidRDefault="007D13C6" w:rsidP="007D13C6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Der Regierungsrat,</w:t>
      </w:r>
    </w:p>
    <w:p w:rsidR="007D13C6" w:rsidRDefault="007D13C6" w:rsidP="007D13C6">
      <w:pPr>
        <w:spacing w:before="60"/>
        <w:rPr>
          <w:rFonts w:cs="Arial"/>
        </w:rPr>
      </w:pPr>
      <w:r w:rsidRPr="008538A3">
        <w:rPr>
          <w:rFonts w:cs="Arial"/>
        </w:rPr>
        <w:t>auf Antrag der Erziehungsdirektion, in Anwendung von § 146</w:t>
      </w:r>
      <w:r>
        <w:rPr>
          <w:rFonts w:cs="Arial"/>
        </w:rPr>
        <w:t xml:space="preserve"> </w:t>
      </w:r>
      <w:r w:rsidRPr="008538A3">
        <w:rPr>
          <w:rFonts w:cs="Arial"/>
        </w:rPr>
        <w:t>des Unterrichtsgesetzes vom 23. Dezember 1859,</w:t>
      </w:r>
    </w:p>
    <w:p w:rsidR="007D13C6" w:rsidRDefault="007D13C6" w:rsidP="007D13C6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beschließt:</w:t>
      </w:r>
    </w:p>
    <w:p w:rsidR="007D13C6" w:rsidRPr="008538A3" w:rsidRDefault="007D13C6" w:rsidP="007D13C6">
      <w:pPr>
        <w:tabs>
          <w:tab w:val="left" w:pos="673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Die vom Akademischen Senat der Universität getroffene</w:t>
      </w:r>
      <w:r>
        <w:rPr>
          <w:rFonts w:cs="Arial"/>
        </w:rPr>
        <w:t xml:space="preserve"> </w:t>
      </w:r>
      <w:r w:rsidRPr="008538A3">
        <w:rPr>
          <w:rFonts w:cs="Arial"/>
        </w:rPr>
        <w:t>Wahl des ordentlichen Professors an der Rechts</w:t>
      </w:r>
      <w:r>
        <w:rPr>
          <w:rFonts w:cs="Arial"/>
        </w:rPr>
        <w:t>-</w:t>
      </w:r>
      <w:r w:rsidRPr="008538A3">
        <w:rPr>
          <w:rFonts w:cs="Arial"/>
        </w:rPr>
        <w:t xml:space="preserve"> und staatswissenschaftlichen Fakultät,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iur. Eugen Großmann, von</w:t>
      </w:r>
      <w:r>
        <w:rPr>
          <w:rFonts w:cs="Arial"/>
        </w:rPr>
        <w:t xml:space="preserve"> </w:t>
      </w:r>
      <w:r w:rsidRPr="008538A3">
        <w:rPr>
          <w:rFonts w:cs="Arial"/>
        </w:rPr>
        <w:t>Zürich, zum Rektor der Universität Zürich für die Amtsdauer</w:t>
      </w:r>
      <w:r>
        <w:rPr>
          <w:rFonts w:cs="Arial"/>
        </w:rPr>
        <w:t xml:space="preserve"> </w:t>
      </w:r>
      <w:r w:rsidRPr="008538A3">
        <w:rPr>
          <w:rFonts w:cs="Arial"/>
        </w:rPr>
        <w:t>1944/46 wird genehmigt.</w:t>
      </w:r>
    </w:p>
    <w:p w:rsidR="007D13C6" w:rsidRDefault="007D13C6" w:rsidP="007D13C6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Mitteilung an Prof.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Eugen Großmann, Stüßistraße</w:t>
      </w:r>
      <w:r>
        <w:rPr>
          <w:rFonts w:cs="Arial"/>
        </w:rPr>
        <w:t xml:space="preserve"> </w:t>
      </w:r>
      <w:r w:rsidRPr="008538A3">
        <w:rPr>
          <w:rFonts w:cs="Arial"/>
        </w:rPr>
        <w:t>30, Zürich (im Dispositiv), das Rektorat, die Dekanate der Fakultäten und die Kasse der Universität, sowie an die Erziehungsdirektion.</w:t>
      </w:r>
    </w:p>
    <w:p w:rsidR="007D13C6" w:rsidRDefault="007D13C6" w:rsidP="007D13C6">
      <w:pPr>
        <w:pStyle w:val="00Vorgabetext"/>
        <w:keepNext/>
        <w:keepLines/>
        <w:rPr>
          <w:rFonts w:cs="Arial"/>
        </w:rPr>
      </w:pPr>
    </w:p>
    <w:p w:rsidR="007D13C6" w:rsidRDefault="007D13C6" w:rsidP="007D13C6">
      <w:pPr>
        <w:pStyle w:val="00Vorgabetext"/>
        <w:keepNext/>
        <w:keepLines/>
        <w:rPr>
          <w:rFonts w:cs="Arial"/>
        </w:rPr>
      </w:pPr>
    </w:p>
    <w:p w:rsidR="00BE768B" w:rsidRDefault="007D13C6" w:rsidP="007D13C6">
      <w:pPr>
        <w:pStyle w:val="00Vorgabetext"/>
        <w:keepNext/>
        <w:keepLines/>
      </w:pPr>
      <w:r>
        <w:rPr>
          <w:rFonts w:cs="Arial"/>
        </w:rPr>
        <w:t>[</w:t>
      </w:r>
      <w:r w:rsidRPr="007D13C6">
        <w:rPr>
          <w:rFonts w:cs="Arial"/>
          <w:i/>
        </w:rPr>
        <w:t>Transkript: OCR (Überarbeitung: Team TKR)/11.08.2017</w:t>
      </w:r>
      <w:bookmarkStart w:id="1" w:name="_GoBack"/>
      <w:r w:rsidRPr="007D13C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3C6" w:rsidRDefault="007D13C6">
      <w:r>
        <w:separator/>
      </w:r>
    </w:p>
    <w:p w:rsidR="007D13C6" w:rsidRDefault="007D13C6"/>
    <w:p w:rsidR="007D13C6" w:rsidRDefault="007D13C6"/>
  </w:endnote>
  <w:endnote w:type="continuationSeparator" w:id="0">
    <w:p w:rsidR="007D13C6" w:rsidRDefault="007D13C6">
      <w:r>
        <w:continuationSeparator/>
      </w:r>
    </w:p>
    <w:p w:rsidR="007D13C6" w:rsidRDefault="007D13C6"/>
    <w:p w:rsidR="007D13C6" w:rsidRDefault="007D13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3C6" w:rsidRDefault="007D13C6">
      <w:r>
        <w:separator/>
      </w:r>
    </w:p>
    <w:p w:rsidR="007D13C6" w:rsidRDefault="007D13C6"/>
    <w:p w:rsidR="007D13C6" w:rsidRDefault="007D13C6"/>
  </w:footnote>
  <w:footnote w:type="continuationSeparator" w:id="0">
    <w:p w:rsidR="007D13C6" w:rsidRDefault="007D13C6">
      <w:r>
        <w:continuationSeparator/>
      </w:r>
    </w:p>
    <w:p w:rsidR="007D13C6" w:rsidRDefault="007D13C6"/>
    <w:p w:rsidR="007D13C6" w:rsidRDefault="007D13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D13C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D13C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C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13C6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12CA788-60E7-44D5-93FB-FB8B38DD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4B870-A778-41EA-939D-6909DADE7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170</Words>
  <Characters>949</Characters>
  <Application>Microsoft Office Word</Application>
  <DocSecurity>0</DocSecurity>
  <PresentationFormat/>
  <Lines>135</Lines>
  <Paragraphs>124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995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Universität.</dc:subject>
  <dc:creator>Staatsarchiv des Kantons Zürich</dc:creator>
  <cp:lastModifiedBy>Mirjam Stadler</cp:lastModifiedBy>
  <cp:revision>1</cp:revision>
  <cp:lastPrinted>2012-06-15T14:37:00Z</cp:lastPrinted>
  <dcterms:created xsi:type="dcterms:W3CDTF">2017-08-11T07:40:00Z</dcterms:created>
  <dcterms:modified xsi:type="dcterms:W3CDTF">2017-08-11T07:40:00Z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