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40EC1" w:rsidP="00931B1F">
            <w:pPr>
              <w:pStyle w:val="70SignaturX"/>
            </w:pPr>
            <w:r>
              <w:t>StAZH MM 3.68 RRB 1944/0224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40EC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Doppelbesteuerung.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40EC1" w:rsidP="00931B1F">
            <w:pPr>
              <w:pStyle w:val="71DatumX"/>
            </w:pPr>
            <w:r>
              <w:t>28.01.1944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40EC1" w:rsidP="00931B1F">
            <w:pPr>
              <w:pStyle w:val="00Vorgabetext"/>
            </w:pPr>
            <w:r>
              <w:t>99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40EC1" w:rsidRDefault="00540EC1" w:rsidP="00BE768B">
      <w:pPr>
        <w:pStyle w:val="00Vorgabetext"/>
      </w:pPr>
      <w:bookmarkStart w:id="0" w:name="ContentText"/>
      <w:bookmarkEnd w:id="0"/>
      <w:r>
        <w:t>[</w:t>
      </w:r>
      <w:r w:rsidRPr="00540EC1">
        <w:rPr>
          <w:i/>
        </w:rPr>
        <w:t>p. 99</w:t>
      </w:r>
      <w:r w:rsidRPr="00540EC1">
        <w:t>]</w:t>
      </w:r>
    </w:p>
    <w:p w:rsidR="00540EC1" w:rsidRPr="00540EC1" w:rsidRDefault="00540EC1" w:rsidP="00540EC1">
      <w:pPr>
        <w:pStyle w:val="00Vorgabetext"/>
        <w:jc w:val="center"/>
      </w:pPr>
      <w:r>
        <w:t>[</w:t>
      </w:r>
      <w:r w:rsidRPr="00540EC1">
        <w:rPr>
          <w:i/>
        </w:rPr>
        <w:t>Präsidialverfügung</w:t>
      </w:r>
      <w:r w:rsidRPr="00540EC1">
        <w:t>]</w:t>
      </w:r>
    </w:p>
    <w:p w:rsidR="00540EC1" w:rsidRDefault="00540EC1" w:rsidP="00BE768B">
      <w:pPr>
        <w:pStyle w:val="00Vorgabetext"/>
      </w:pPr>
    </w:p>
    <w:p w:rsidR="00540EC1" w:rsidRDefault="00540EC1" w:rsidP="00540EC1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Das Urteil des Bundesgerichtes vom 6. Dezember</w:t>
      </w:r>
      <w:r>
        <w:rPr>
          <w:rFonts w:cs="Arial"/>
        </w:rPr>
        <w:t xml:space="preserve"> 1943, durch welches die von Am</w:t>
      </w:r>
      <w:r w:rsidRPr="008538A3">
        <w:rPr>
          <w:rFonts w:cs="Arial"/>
        </w:rPr>
        <w:t>brogio Marcoli, in Zürich, gegen die Kantone Zürich und</w:t>
      </w:r>
      <w:r>
        <w:rPr>
          <w:rFonts w:cs="Arial"/>
        </w:rPr>
        <w:t xml:space="preserve"> </w:t>
      </w:r>
      <w:r w:rsidRPr="008538A3">
        <w:rPr>
          <w:rFonts w:cs="Arial"/>
        </w:rPr>
        <w:t>Tessin wegen Doppelbesteuerung erhobene staatsrechtliche</w:t>
      </w:r>
      <w:r>
        <w:rPr>
          <w:rFonts w:cs="Arial"/>
        </w:rPr>
        <w:t xml:space="preserve"> </w:t>
      </w:r>
      <w:r w:rsidRPr="008538A3">
        <w:rPr>
          <w:rFonts w:cs="Arial"/>
        </w:rPr>
        <w:t>Beschwerde in Bezug auf das Steuerjahr 1942 als gegenstandslos geworden abgeschrieben und in Bezug auf das Steuerjahr</w:t>
      </w:r>
      <w:r>
        <w:rPr>
          <w:rFonts w:cs="Arial"/>
        </w:rPr>
        <w:t xml:space="preserve"> </w:t>
      </w:r>
      <w:r w:rsidRPr="008538A3">
        <w:rPr>
          <w:rFonts w:cs="Arial"/>
        </w:rPr>
        <w:t>1943 gegenüber dem Kanton Tessin gutgeheißen wurde, geht</w:t>
      </w:r>
      <w:r>
        <w:rPr>
          <w:rFonts w:cs="Arial"/>
        </w:rPr>
        <w:t xml:space="preserve"> </w:t>
      </w:r>
      <w:r w:rsidRPr="008538A3">
        <w:rPr>
          <w:rFonts w:cs="Arial"/>
        </w:rPr>
        <w:t>an die Finanzdirektion zu den Akten.</w:t>
      </w:r>
    </w:p>
    <w:p w:rsidR="00540EC1" w:rsidRDefault="00540EC1" w:rsidP="00540EC1">
      <w:pPr>
        <w:pStyle w:val="00Vorgabetext"/>
        <w:keepNext/>
        <w:keepLines/>
        <w:rPr>
          <w:rFonts w:cs="Arial"/>
        </w:rPr>
      </w:pPr>
    </w:p>
    <w:p w:rsidR="00540EC1" w:rsidRDefault="00540EC1" w:rsidP="00540EC1">
      <w:pPr>
        <w:pStyle w:val="00Vorgabetext"/>
        <w:keepNext/>
        <w:keepLines/>
        <w:rPr>
          <w:rFonts w:cs="Arial"/>
        </w:rPr>
      </w:pPr>
    </w:p>
    <w:p w:rsidR="00540EC1" w:rsidRDefault="00540EC1" w:rsidP="00540EC1">
      <w:pPr>
        <w:pStyle w:val="00Vorgabetext"/>
        <w:keepNext/>
        <w:keepLines/>
      </w:pPr>
      <w:r>
        <w:rPr>
          <w:rFonts w:cs="Arial"/>
        </w:rPr>
        <w:t>[</w:t>
      </w:r>
      <w:r w:rsidRPr="00540EC1">
        <w:rPr>
          <w:rFonts w:cs="Arial"/>
          <w:i/>
        </w:rPr>
        <w:t>Transkript: OCR (Überarbeitung: Team TKR)/11.08.2017</w:t>
      </w:r>
      <w:bookmarkStart w:id="1" w:name="_GoBack"/>
      <w:r w:rsidRPr="00540EC1">
        <w:rPr>
          <w:rFonts w:cs="Arial"/>
        </w:rPr>
        <w:t xml:space="preserve">] </w:t>
      </w:r>
      <w:bookmarkEnd w:id="1"/>
    </w:p>
    <w:sectPr w:rsidR="00540EC1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EC1" w:rsidRDefault="00540EC1">
      <w:r>
        <w:separator/>
      </w:r>
    </w:p>
    <w:p w:rsidR="00540EC1" w:rsidRDefault="00540EC1"/>
    <w:p w:rsidR="00540EC1" w:rsidRDefault="00540EC1"/>
  </w:endnote>
  <w:endnote w:type="continuationSeparator" w:id="0">
    <w:p w:rsidR="00540EC1" w:rsidRDefault="00540EC1">
      <w:r>
        <w:continuationSeparator/>
      </w:r>
    </w:p>
    <w:p w:rsidR="00540EC1" w:rsidRDefault="00540EC1"/>
    <w:p w:rsidR="00540EC1" w:rsidRDefault="00540E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EC1" w:rsidRDefault="00540EC1">
      <w:r>
        <w:separator/>
      </w:r>
    </w:p>
    <w:p w:rsidR="00540EC1" w:rsidRDefault="00540EC1"/>
    <w:p w:rsidR="00540EC1" w:rsidRDefault="00540EC1"/>
  </w:footnote>
  <w:footnote w:type="continuationSeparator" w:id="0">
    <w:p w:rsidR="00540EC1" w:rsidRDefault="00540EC1">
      <w:r>
        <w:continuationSeparator/>
      </w:r>
    </w:p>
    <w:p w:rsidR="00540EC1" w:rsidRDefault="00540EC1"/>
    <w:p w:rsidR="00540EC1" w:rsidRDefault="00540E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40EC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40EC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C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0EC1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BA18E93-2E25-4F2D-8DE6-E988D060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074FB-0083-46FF-BEC4-8D01038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81</Words>
  <Characters>499</Characters>
  <Application>Microsoft Office Word</Application>
  <DocSecurity>0</DocSecurity>
  <PresentationFormat/>
  <Lines>62</Lines>
  <Paragraphs>57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523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Doppelbesteuerung.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2017-08-11T07:40:00Z</dcterms:created>
  <dcterms:modified xsi:type="dcterms:W3CDTF">2017-08-11T07:40:00Z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