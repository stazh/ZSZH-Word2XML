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F3CE7" w:rsidP="00931B1F">
            <w:pPr>
              <w:pStyle w:val="70SignaturX"/>
            </w:pPr>
            <w:r>
              <w:t>StAZH MM 3.68 RRB 1944/0769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F3CE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F3CE7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F3CE7" w:rsidP="00931B1F">
            <w:pPr>
              <w:pStyle w:val="00Vorgabetext"/>
            </w:pPr>
            <w:r>
              <w:t>326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F3CE7" w:rsidRDefault="007F3CE7" w:rsidP="007F3CE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F3CE7">
        <w:rPr>
          <w:i/>
        </w:rPr>
        <w:t>p. 326</w:t>
      </w:r>
      <w:r w:rsidRPr="007F3CE7">
        <w:t>]</w:t>
      </w:r>
      <w:r w:rsidRPr="001A2387">
        <w:rPr>
          <w:rFonts w:cs="Arial"/>
        </w:rPr>
        <w:t xml:space="preserve"> Auf Antrag der Direktion des Armenwesens</w:t>
      </w:r>
    </w:p>
    <w:p w:rsidR="007F3CE7" w:rsidRDefault="007F3CE7" w:rsidP="007F3CE7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F3CE7" w:rsidRPr="001A2387" w:rsidRDefault="007F3CE7" w:rsidP="007F3CE7">
      <w:pPr>
        <w:tabs>
          <w:tab w:val="left" w:pos="701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Broger, Hermann, geboren am 6. Juli 1879, von Appenzell, Kanton Appenzell I.</w:t>
      </w:r>
      <w:r>
        <w:rPr>
          <w:rFonts w:cs="Arial"/>
        </w:rPr>
        <w:t>-</w:t>
      </w:r>
      <w:r w:rsidRPr="001A2387">
        <w:rPr>
          <w:rFonts w:cs="Arial"/>
        </w:rPr>
        <w:t>Rh., wohnhaft in Zürich 4, Elisabethenstraße 26. wird gestützt auf Artikel 45, Absatz 3, der</w:t>
      </w:r>
      <w:r>
        <w:rPr>
          <w:rFonts w:cs="Arial"/>
        </w:rPr>
        <w:t xml:space="preserve"> </w:t>
      </w:r>
      <w:r w:rsidRPr="001A2387">
        <w:rPr>
          <w:rFonts w:cs="Arial"/>
        </w:rPr>
        <w:t>Bundesverfassung aus armenrechtlichen Gründen heimgeschafft.</w:t>
      </w:r>
    </w:p>
    <w:p w:rsidR="007F3CE7" w:rsidRPr="001A2387" w:rsidRDefault="007F3CE7" w:rsidP="007F3CE7">
      <w:pPr>
        <w:spacing w:before="60"/>
        <w:rPr>
          <w:rFonts w:cs="Arial"/>
        </w:rPr>
      </w:pPr>
      <w:r w:rsidRPr="001A2387">
        <w:rPr>
          <w:rFonts w:cs="Arial"/>
        </w:rPr>
        <w:t>Dem Hermann Broger wird die Rückkehr in den Kanton</w:t>
      </w:r>
      <w:r>
        <w:rPr>
          <w:rFonts w:cs="Arial"/>
        </w:rPr>
        <w:t xml:space="preserve"> </w:t>
      </w:r>
      <w:r w:rsidRPr="001A2387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1A2387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1A2387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1A2387">
        <w:rPr>
          <w:rFonts w:cs="Arial"/>
        </w:rPr>
        <w:t>untersagt.</w:t>
      </w:r>
    </w:p>
    <w:p w:rsidR="007F3CE7" w:rsidRDefault="007F3CE7" w:rsidP="007F3CE7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1A2387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1A2387">
        <w:rPr>
          <w:rFonts w:cs="Arial"/>
        </w:rPr>
        <w:t>für Alleinstehende), das kant. Arbeitsamt, die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Armenwesens, sowie durch Schreiben an den Landammann und</w:t>
      </w:r>
      <w:r>
        <w:rPr>
          <w:rFonts w:cs="Arial"/>
        </w:rPr>
        <w:t xml:space="preserve"> </w:t>
      </w:r>
      <w:r w:rsidRPr="001A2387">
        <w:rPr>
          <w:rFonts w:cs="Arial"/>
        </w:rPr>
        <w:t>Regierungsrat des Kantons Appenzell I.</w:t>
      </w:r>
      <w:r>
        <w:rPr>
          <w:rFonts w:cs="Arial"/>
        </w:rPr>
        <w:t>-</w:t>
      </w:r>
      <w:r w:rsidRPr="001A2387">
        <w:rPr>
          <w:rFonts w:cs="Arial"/>
        </w:rPr>
        <w:t>Rh.</w:t>
      </w:r>
    </w:p>
    <w:p w:rsidR="007F3CE7" w:rsidRDefault="007F3CE7" w:rsidP="007F3CE7">
      <w:pPr>
        <w:pStyle w:val="00Vorgabetext"/>
        <w:keepNext/>
        <w:keepLines/>
        <w:rPr>
          <w:rFonts w:cs="Arial"/>
        </w:rPr>
      </w:pPr>
    </w:p>
    <w:p w:rsidR="007F3CE7" w:rsidRDefault="007F3CE7" w:rsidP="007F3CE7">
      <w:pPr>
        <w:pStyle w:val="00Vorgabetext"/>
        <w:keepNext/>
        <w:keepLines/>
        <w:rPr>
          <w:rFonts w:cs="Arial"/>
        </w:rPr>
      </w:pPr>
    </w:p>
    <w:p w:rsidR="00BE768B" w:rsidRDefault="007F3CE7" w:rsidP="007F3CE7">
      <w:pPr>
        <w:pStyle w:val="00Vorgabetext"/>
        <w:keepNext/>
        <w:keepLines/>
      </w:pPr>
      <w:r>
        <w:rPr>
          <w:rFonts w:cs="Arial"/>
        </w:rPr>
        <w:t>[</w:t>
      </w:r>
      <w:r w:rsidRPr="007F3CE7">
        <w:rPr>
          <w:rFonts w:cs="Arial"/>
          <w:i/>
        </w:rPr>
        <w:t>Transkript: OCR (Überarbeitung: Team TKR)/11.08.2017</w:t>
      </w:r>
      <w:bookmarkStart w:id="1" w:name="_GoBack"/>
      <w:r w:rsidRPr="007F3CE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CE7" w:rsidRDefault="007F3CE7">
      <w:r>
        <w:separator/>
      </w:r>
    </w:p>
    <w:p w:rsidR="007F3CE7" w:rsidRDefault="007F3CE7"/>
    <w:p w:rsidR="007F3CE7" w:rsidRDefault="007F3CE7"/>
  </w:endnote>
  <w:endnote w:type="continuationSeparator" w:id="0">
    <w:p w:rsidR="007F3CE7" w:rsidRDefault="007F3CE7">
      <w:r>
        <w:continuationSeparator/>
      </w:r>
    </w:p>
    <w:p w:rsidR="007F3CE7" w:rsidRDefault="007F3CE7"/>
    <w:p w:rsidR="007F3CE7" w:rsidRDefault="007F3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CE7" w:rsidRDefault="007F3CE7">
      <w:r>
        <w:separator/>
      </w:r>
    </w:p>
    <w:p w:rsidR="007F3CE7" w:rsidRDefault="007F3CE7"/>
    <w:p w:rsidR="007F3CE7" w:rsidRDefault="007F3CE7"/>
  </w:footnote>
  <w:footnote w:type="continuationSeparator" w:id="0">
    <w:p w:rsidR="007F3CE7" w:rsidRDefault="007F3CE7">
      <w:r>
        <w:continuationSeparator/>
      </w:r>
    </w:p>
    <w:p w:rsidR="007F3CE7" w:rsidRDefault="007F3CE7"/>
    <w:p w:rsidR="007F3CE7" w:rsidRDefault="007F3C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F3CE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F3CE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E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CE7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37A74D-5B15-41E8-B6B4-9598A4AE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3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822E1-BD1D-4157-9C5E-855C11F4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150</Words>
  <Characters>879</Characters>
  <Application>Microsoft Office Word</Application>
  <DocSecurity>0</DocSecurity>
  <PresentationFormat/>
  <Lines>125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