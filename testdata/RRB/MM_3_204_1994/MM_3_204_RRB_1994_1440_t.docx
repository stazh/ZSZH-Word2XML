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E220C6" w:rsidP="00931B1F">
            <w:pPr>
              <w:pStyle w:val="70SignaturX"/>
            </w:pPr>
            <w:r>
              <w:t>StAZH MM 3.204 RRB 1994/1440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E220C6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Fachkommission für Invalideneinrichtungen (Rücktritt, Ergänzungswahl)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E220C6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E220C6" w:rsidP="00931B1F">
            <w:pPr>
              <w:pStyle w:val="00Vorgabetext"/>
            </w:pPr>
            <w:r>
              <w:t>658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E220C6" w:rsidRPr="00E42CB7" w:rsidRDefault="00E220C6" w:rsidP="00E220C6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E220C6">
        <w:rPr>
          <w:i/>
        </w:rPr>
        <w:t>p. 658</w:t>
      </w:r>
      <w:r w:rsidRPr="00E220C6">
        <w:t>]</w:t>
      </w:r>
      <w:r>
        <w:t xml:space="preserve"> </w:t>
      </w:r>
      <w:r w:rsidRPr="00E42CB7">
        <w:rPr>
          <w:rFonts w:cs="Arial"/>
        </w:rPr>
        <w:t>Von den mit RRB Nr. 1877/1991 für die Amtsdauer 1991/95 gewählten</w:t>
      </w:r>
      <w:r>
        <w:rPr>
          <w:rFonts w:cs="Arial"/>
        </w:rPr>
        <w:t xml:space="preserve"> </w:t>
      </w:r>
      <w:r w:rsidRPr="00E42CB7">
        <w:rPr>
          <w:rFonts w:cs="Arial"/>
        </w:rPr>
        <w:t>Mitgliedern der Fachkommission für Invalideneinrichtungen hat Hans</w:t>
      </w:r>
      <w:r>
        <w:rPr>
          <w:rFonts w:cs="Arial"/>
        </w:rPr>
        <w:t xml:space="preserve"> </w:t>
      </w:r>
      <w:r w:rsidRPr="00E42CB7">
        <w:rPr>
          <w:rFonts w:cs="Arial"/>
        </w:rPr>
        <w:t>Müller, Zentralsekretär des Sozialamtes der Stadt Zürich, infolge Pensionierung seinen Rücktritt erklärt. Er war seit Beginn der Amtsdauer</w:t>
      </w:r>
      <w:r>
        <w:rPr>
          <w:rFonts w:cs="Arial"/>
        </w:rPr>
        <w:t xml:space="preserve"> </w:t>
      </w:r>
      <w:r w:rsidRPr="00E42CB7">
        <w:rPr>
          <w:rFonts w:cs="Arial"/>
        </w:rPr>
        <w:t>1983/87 (RRB Nr. 2269/1983) Mitglied der Kommission.</w:t>
      </w:r>
    </w:p>
    <w:p w:rsidR="00E220C6" w:rsidRPr="00E42CB7" w:rsidRDefault="00E220C6" w:rsidP="00E220C6">
      <w:pPr>
        <w:spacing w:before="60"/>
        <w:rPr>
          <w:rFonts w:cs="Arial"/>
        </w:rPr>
      </w:pPr>
      <w:r w:rsidRPr="00E42CB7">
        <w:rPr>
          <w:rFonts w:cs="Arial"/>
        </w:rPr>
        <w:t>Als Nachfolger schlagen der Stadtrat von Zürich und die Fürsorgedirektion vor: Paul Lenz, Adjunkt, Leiter der Abteilung Subventionen</w:t>
      </w:r>
      <w:r>
        <w:rPr>
          <w:rFonts w:cs="Arial"/>
        </w:rPr>
        <w:t xml:space="preserve"> </w:t>
      </w:r>
      <w:r w:rsidRPr="00E42CB7">
        <w:rPr>
          <w:rFonts w:cs="Arial"/>
        </w:rPr>
        <w:t>des Zentralsekretariats des Sozialamtes.</w:t>
      </w:r>
    </w:p>
    <w:p w:rsidR="00E220C6" w:rsidRDefault="00E220C6" w:rsidP="00E220C6">
      <w:pPr>
        <w:spacing w:before="60"/>
        <w:rPr>
          <w:rFonts w:cs="Arial"/>
        </w:rPr>
      </w:pPr>
      <w:r w:rsidRPr="00E42CB7">
        <w:rPr>
          <w:rFonts w:cs="Arial"/>
        </w:rPr>
        <w:t>Auf Antrag der Direktion der Fürsorge</w:t>
      </w:r>
    </w:p>
    <w:p w:rsidR="00E220C6" w:rsidRDefault="00E220C6" w:rsidP="00E220C6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E220C6" w:rsidRPr="00E42CB7" w:rsidRDefault="00E220C6" w:rsidP="00E220C6">
      <w:pPr>
        <w:tabs>
          <w:tab w:val="left" w:pos="491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Hans Müller, Zürich, wird seinem Gesuch entsprechend auf 31.</w:t>
      </w:r>
      <w:r>
        <w:rPr>
          <w:rFonts w:cs="Arial"/>
        </w:rPr>
        <w:t xml:space="preserve"> </w:t>
      </w:r>
      <w:r w:rsidRPr="00E42CB7">
        <w:rPr>
          <w:rFonts w:cs="Arial"/>
        </w:rPr>
        <w:t>Mai 1994 unter Verdankung der geleisteten Dienste als Mitglied der</w:t>
      </w:r>
      <w:r>
        <w:rPr>
          <w:rFonts w:cs="Arial"/>
        </w:rPr>
        <w:t xml:space="preserve"> </w:t>
      </w:r>
      <w:r w:rsidRPr="00E42CB7">
        <w:rPr>
          <w:rFonts w:cs="Arial"/>
        </w:rPr>
        <w:t>Fachkommission für Invalideneinrichtungen entlassen.</w:t>
      </w:r>
    </w:p>
    <w:p w:rsidR="00E220C6" w:rsidRPr="00E42CB7" w:rsidRDefault="00E220C6" w:rsidP="00E220C6">
      <w:pPr>
        <w:tabs>
          <w:tab w:val="left" w:pos="52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Als Mitglied der Fachkommission für Invalideneinrichtungen wird</w:t>
      </w:r>
      <w:r>
        <w:rPr>
          <w:rFonts w:cs="Arial"/>
        </w:rPr>
        <w:t xml:space="preserve"> </w:t>
      </w:r>
      <w:r w:rsidRPr="00E42CB7">
        <w:rPr>
          <w:rFonts w:cs="Arial"/>
        </w:rPr>
        <w:t>auf 1. Juni 1994 für den Rest der Amtsdauer 1991/95 gewählt:</w:t>
      </w:r>
    </w:p>
    <w:p w:rsidR="00E220C6" w:rsidRPr="00E42CB7" w:rsidRDefault="00E220C6" w:rsidP="00E220C6">
      <w:pPr>
        <w:spacing w:before="60"/>
        <w:rPr>
          <w:rFonts w:cs="Arial"/>
        </w:rPr>
      </w:pPr>
      <w:r w:rsidRPr="00E42CB7">
        <w:rPr>
          <w:rFonts w:cs="Arial"/>
        </w:rPr>
        <w:t>Paul Lenz, geboren 1962, Adjunkt, Leiter der Abteilung Subventionen</w:t>
      </w:r>
      <w:r>
        <w:rPr>
          <w:rFonts w:cs="Arial"/>
        </w:rPr>
        <w:t xml:space="preserve"> </w:t>
      </w:r>
      <w:r w:rsidRPr="00E42CB7">
        <w:rPr>
          <w:rFonts w:cs="Arial"/>
        </w:rPr>
        <w:t>des Zentralsekretariats des Sozialamtes der Stadt Zürich.</w:t>
      </w:r>
    </w:p>
    <w:p w:rsidR="00E220C6" w:rsidRDefault="00E220C6" w:rsidP="00E220C6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Hans Müller, Kettberg 22, 8049 Zürich (</w:t>
      </w:r>
      <w:r>
        <w:rPr>
          <w:rFonts w:cs="Arial"/>
        </w:rPr>
        <w:t>Dispositiv I</w:t>
      </w:r>
      <w:r w:rsidRPr="00E42CB7">
        <w:rPr>
          <w:rFonts w:cs="Arial"/>
        </w:rPr>
        <w:t>), den Gewählten (Dispositiv II), den Stadtrat von Zürich, 8022 Zürich,</w:t>
      </w:r>
      <w:r>
        <w:rPr>
          <w:rFonts w:cs="Arial"/>
        </w:rPr>
        <w:t xml:space="preserve"> </w:t>
      </w:r>
      <w:r w:rsidRPr="00E42CB7">
        <w:rPr>
          <w:rFonts w:cs="Arial"/>
        </w:rPr>
        <w:t>den Präsidenten der Fachkommission für Invalideneinrichtungen, Albert Eggli, Weinbergstrasse 56, 8400 Winterthur, sowie an die Direktion</w:t>
      </w:r>
      <w:r>
        <w:rPr>
          <w:rFonts w:cs="Arial"/>
        </w:rPr>
        <w:t xml:space="preserve"> </w:t>
      </w:r>
      <w:r w:rsidRPr="00E42CB7">
        <w:rPr>
          <w:rFonts w:cs="Arial"/>
        </w:rPr>
        <w:t>der Fürsorge.</w:t>
      </w:r>
    </w:p>
    <w:p w:rsidR="00E220C6" w:rsidRDefault="00E220C6" w:rsidP="00E220C6">
      <w:pPr>
        <w:pStyle w:val="00Vorgabetext"/>
        <w:keepNext/>
        <w:keepLines/>
        <w:rPr>
          <w:rFonts w:cs="Arial"/>
        </w:rPr>
      </w:pPr>
    </w:p>
    <w:p w:rsidR="00E220C6" w:rsidRDefault="00E220C6" w:rsidP="00E220C6">
      <w:pPr>
        <w:pStyle w:val="00Vorgabetext"/>
        <w:keepNext/>
        <w:keepLines/>
        <w:rPr>
          <w:rFonts w:cs="Arial"/>
        </w:rPr>
      </w:pPr>
    </w:p>
    <w:p w:rsidR="00BE768B" w:rsidRDefault="00E220C6" w:rsidP="00E220C6">
      <w:pPr>
        <w:pStyle w:val="00Vorgabetext"/>
        <w:keepNext/>
        <w:keepLines/>
      </w:pPr>
      <w:r>
        <w:rPr>
          <w:rFonts w:cs="Arial"/>
        </w:rPr>
        <w:t>[</w:t>
      </w:r>
      <w:r w:rsidRPr="00E220C6">
        <w:rPr>
          <w:rFonts w:cs="Arial"/>
          <w:i/>
        </w:rPr>
        <w:t>Transkript: OCR (Überarbeitung: Team TKR)/14.09.2017</w:t>
      </w:r>
      <w:bookmarkStart w:id="1" w:name="_GoBack"/>
      <w:r w:rsidRPr="00E220C6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0C6" w:rsidRDefault="00E220C6">
      <w:r>
        <w:separator/>
      </w:r>
    </w:p>
    <w:p w:rsidR="00E220C6" w:rsidRDefault="00E220C6"/>
    <w:p w:rsidR="00E220C6" w:rsidRDefault="00E220C6"/>
  </w:endnote>
  <w:endnote w:type="continuationSeparator" w:id="0">
    <w:p w:rsidR="00E220C6" w:rsidRDefault="00E220C6">
      <w:r>
        <w:continuationSeparator/>
      </w:r>
    </w:p>
    <w:p w:rsidR="00E220C6" w:rsidRDefault="00E220C6"/>
    <w:p w:rsidR="00E220C6" w:rsidRDefault="00E220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0C6" w:rsidRDefault="00E220C6">
      <w:r>
        <w:separator/>
      </w:r>
    </w:p>
    <w:p w:rsidR="00E220C6" w:rsidRDefault="00E220C6"/>
    <w:p w:rsidR="00E220C6" w:rsidRDefault="00E220C6"/>
  </w:footnote>
  <w:footnote w:type="continuationSeparator" w:id="0">
    <w:p w:rsidR="00E220C6" w:rsidRDefault="00E220C6">
      <w:r>
        <w:continuationSeparator/>
      </w:r>
    </w:p>
    <w:p w:rsidR="00E220C6" w:rsidRDefault="00E220C6"/>
    <w:p w:rsidR="00E220C6" w:rsidRDefault="00E220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E220C6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E220C6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C6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20C6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CA1D5F4-460A-4603-9E6A-8B543895B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220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839938-0C1D-4C0A-95EC-A52A66C53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175</Words>
  <Characters>1335</Characters>
  <Application>Microsoft Office Word</Application>
  <DocSecurity>0</DocSecurity>
  <PresentationFormat/>
  <Lines>111</Lines>
  <Paragraphs>94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1416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Fachkommission für Invalideneinrichtungen (Rücktritt, Ergänzungswahl)</dc:subject>
  <dc:creator>Staatsarchiv des Kantons Zürich</dc:creator>
  <cp:lastModifiedBy>Mirjam Stadler</cp:lastModifiedBy>
  <cp:revision>1</cp:revision>
  <cp:lastPrinted>2012-06-15T14:37:00Z</cp:lastPrinted>
  <dcterms:created xsi:type="dcterms:W3CDTF">2017-09-14T06:48:00Z</dcterms:created>
  <dcterms:modified xsi:type="dcterms:W3CDTF">2017-09-14T06:48:00Z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