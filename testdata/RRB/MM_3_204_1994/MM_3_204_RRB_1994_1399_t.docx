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E7D91" w:rsidP="00931B1F">
            <w:pPr>
              <w:pStyle w:val="70SignaturX"/>
            </w:pPr>
            <w:r>
              <w:t>StAZH MM 3.204 RRB 1994/1399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E7D9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Kantonales Zivilschutz-Ausbildungszentrum Andelfingen (Zentralgebäude, 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E7D91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E7D91" w:rsidP="00931B1F">
            <w:pPr>
              <w:pStyle w:val="00Vorgabetext"/>
            </w:pPr>
            <w:r>
              <w:t>634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E7D91" w:rsidRPr="00E42CB7" w:rsidRDefault="003E7D91" w:rsidP="003E7D9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E7D91">
        <w:rPr>
          <w:i/>
        </w:rPr>
        <w:t>p. 634</w:t>
      </w:r>
      <w:r w:rsidRPr="003E7D91">
        <w:t>]</w:t>
      </w:r>
      <w:r>
        <w:t xml:space="preserve"> </w:t>
      </w:r>
      <w:r w:rsidRPr="00E42CB7">
        <w:rPr>
          <w:rFonts w:cs="Arial"/>
        </w:rPr>
        <w:t>Gemäss Schreiben vom 19. April 1994 des Amtes für Zivilschutz stehen</w:t>
      </w:r>
      <w:r>
        <w:rPr>
          <w:rFonts w:cs="Arial"/>
        </w:rPr>
        <w:t xml:space="preserve"> </w:t>
      </w:r>
      <w:r w:rsidRPr="00E42CB7">
        <w:rPr>
          <w:rFonts w:cs="Arial"/>
        </w:rPr>
        <w:t>im Zivilschutz</w:t>
      </w:r>
      <w:r>
        <w:rPr>
          <w:rFonts w:cs="Arial"/>
        </w:rPr>
        <w:t>-</w:t>
      </w:r>
      <w:r w:rsidRPr="00E42CB7">
        <w:rPr>
          <w:rFonts w:cs="Arial"/>
        </w:rPr>
        <w:t>Ausbildungszentrum Andelfingen zu wenig Klassenzimmer und Instruktionsbüros zur Verfügung. Im Gegensatz dazu sind die</w:t>
      </w:r>
      <w:r>
        <w:rPr>
          <w:rFonts w:cs="Arial"/>
        </w:rPr>
        <w:t xml:space="preserve"> </w:t>
      </w:r>
      <w:r w:rsidRPr="00E42CB7">
        <w:rPr>
          <w:rFonts w:cs="Arial"/>
        </w:rPr>
        <w:t>bestehenden Mannschaftsschlafräume schlecht genutzt.</w:t>
      </w:r>
    </w:p>
    <w:p w:rsidR="003E7D91" w:rsidRPr="00E42CB7" w:rsidRDefault="003E7D91" w:rsidP="003E7D91">
      <w:pPr>
        <w:spacing w:before="60"/>
        <w:rPr>
          <w:rFonts w:cs="Arial"/>
        </w:rPr>
      </w:pPr>
      <w:r w:rsidRPr="00E42CB7">
        <w:rPr>
          <w:rFonts w:cs="Arial"/>
        </w:rPr>
        <w:t>Das Hochbauamt hat in Zusammenarbeit mit dem Architekturbüro</w:t>
      </w:r>
      <w:r>
        <w:rPr>
          <w:rFonts w:cs="Arial"/>
        </w:rPr>
        <w:t xml:space="preserve"> </w:t>
      </w:r>
      <w:r w:rsidRPr="00666B6A">
        <w:rPr>
          <w:rFonts w:cs="Arial"/>
          <w:lang w:eastAsia="fr-FR" w:bidi="fr-FR"/>
        </w:rPr>
        <w:t xml:space="preserve">H. </w:t>
      </w:r>
      <w:r w:rsidRPr="00E42CB7">
        <w:rPr>
          <w:rFonts w:cs="Arial"/>
        </w:rPr>
        <w:t>U. Oberli, Bülach, und den Benutzern ein Umbauprojekt ausgearbeitet, welches im wesentlichen folgende Veränderungen vorsieht:</w:t>
      </w:r>
    </w:p>
    <w:p w:rsidR="003E7D91" w:rsidRPr="00E42CB7" w:rsidRDefault="003E7D91" w:rsidP="003E7D91">
      <w:pPr>
        <w:spacing w:before="60"/>
        <w:rPr>
          <w:rFonts w:cs="Arial"/>
        </w:rPr>
      </w:pPr>
      <w:r w:rsidRPr="00E42CB7">
        <w:rPr>
          <w:rFonts w:cs="Arial"/>
        </w:rPr>
        <w:t>Im Obergeschoss des Zentralgebäudes wird der bisherige Unterkunftsteil in Büro</w:t>
      </w:r>
      <w:r>
        <w:rPr>
          <w:rFonts w:cs="Arial"/>
        </w:rPr>
        <w:t>-</w:t>
      </w:r>
      <w:r w:rsidRPr="00E42CB7">
        <w:rPr>
          <w:rFonts w:cs="Arial"/>
        </w:rPr>
        <w:t xml:space="preserve"> und Ausbildungsräume umgewandelt. Gemäss Umbauprojekt sind dies ein Klassenzimmer, ein Rapport</w:t>
      </w:r>
      <w:r>
        <w:rPr>
          <w:rFonts w:cs="Arial"/>
        </w:rPr>
        <w:t>-</w:t>
      </w:r>
      <w:r w:rsidRPr="00E42CB7">
        <w:rPr>
          <w:rFonts w:cs="Arial"/>
        </w:rPr>
        <w:t xml:space="preserve"> und Medienraum</w:t>
      </w:r>
      <w:r>
        <w:rPr>
          <w:rFonts w:cs="Arial"/>
        </w:rPr>
        <w:t xml:space="preserve"> </w:t>
      </w:r>
      <w:r w:rsidRPr="00E42CB7">
        <w:rPr>
          <w:rFonts w:cs="Arial"/>
        </w:rPr>
        <w:t>sowie fünf neue Büros. Zur vertikalen Erschliessung des Gebäudes und</w:t>
      </w:r>
      <w:r>
        <w:rPr>
          <w:rFonts w:cs="Arial"/>
        </w:rPr>
        <w:t xml:space="preserve"> </w:t>
      </w:r>
      <w:r w:rsidRPr="00E42CB7">
        <w:rPr>
          <w:rFonts w:cs="Arial"/>
        </w:rPr>
        <w:t>vor allem für den Transport des umfangreichen Kursmaterials wie auch</w:t>
      </w:r>
      <w:r>
        <w:rPr>
          <w:rFonts w:cs="Arial"/>
        </w:rPr>
        <w:t xml:space="preserve"> </w:t>
      </w:r>
      <w:r w:rsidRPr="00E42CB7">
        <w:rPr>
          <w:rFonts w:cs="Arial"/>
        </w:rPr>
        <w:t>der Geräte des Hausdienstes wird neu ein Aufzug eingebaut. Die Militärdirektion hat am 20. April 1994 um Ausführung des Projektes ersucht.</w:t>
      </w:r>
    </w:p>
    <w:p w:rsidR="003E7D91" w:rsidRPr="00E42CB7" w:rsidRDefault="003E7D91" w:rsidP="003E7D91">
      <w:pPr>
        <w:spacing w:before="60"/>
        <w:rPr>
          <w:rFonts w:cs="Arial"/>
        </w:rPr>
      </w:pPr>
      <w:r w:rsidRPr="00E42CB7">
        <w:rPr>
          <w:rFonts w:cs="Arial"/>
        </w:rPr>
        <w:t>Gemäss Kostenvoranschlag des Architekten ist für den Umbau mit</w:t>
      </w:r>
      <w:r>
        <w:rPr>
          <w:rFonts w:cs="Arial"/>
        </w:rPr>
        <w:t xml:space="preserve"> </w:t>
      </w:r>
      <w:r w:rsidRPr="00E42CB7">
        <w:rPr>
          <w:rFonts w:cs="Arial"/>
        </w:rPr>
        <w:t>Aufwendungen von höchstens Fr. 750000 zu rechnen, wofür ein Objektkredit zu bewilligen ist. Dieser ist durch den Staatsvoranschlag 1994</w:t>
      </w:r>
      <w:r>
        <w:rPr>
          <w:rFonts w:cs="Arial"/>
        </w:rPr>
        <w:t xml:space="preserve"> </w:t>
      </w:r>
      <w:r w:rsidRPr="00E42CB7">
        <w:rPr>
          <w:rFonts w:cs="Arial"/>
        </w:rPr>
        <w:t>gedeckt.</w:t>
      </w:r>
    </w:p>
    <w:p w:rsidR="003E7D91" w:rsidRDefault="003E7D91" w:rsidP="003E7D91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3E7D91" w:rsidRDefault="003E7D91" w:rsidP="003E7D9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E7D91" w:rsidRPr="00E42CB7" w:rsidRDefault="003E7D91" w:rsidP="003E7D91">
      <w:pPr>
        <w:tabs>
          <w:tab w:val="left" w:pos="47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den Umbau des Zentralgebäudes im Zivilschutz</w:t>
      </w:r>
      <w:r>
        <w:rPr>
          <w:rFonts w:cs="Arial"/>
        </w:rPr>
        <w:t>-</w:t>
      </w:r>
      <w:r w:rsidRPr="00E42CB7">
        <w:rPr>
          <w:rFonts w:cs="Arial"/>
        </w:rPr>
        <w:t>Ausbildungszentrum Andelfingen (ZAZA) wird ein Objektkredit von Fr. 750</w:t>
      </w:r>
      <w:r>
        <w:rPr>
          <w:rFonts w:cs="Arial"/>
        </w:rPr>
        <w:t> </w:t>
      </w:r>
      <w:r w:rsidRPr="00E42CB7">
        <w:rPr>
          <w:rFonts w:cs="Arial"/>
        </w:rPr>
        <w:t>000 bewilligt.</w:t>
      </w:r>
    </w:p>
    <w:p w:rsidR="003E7D91" w:rsidRPr="00E42CB7" w:rsidRDefault="003E7D91" w:rsidP="003E7D91">
      <w:pPr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3010.5032.006, Umbau von</w:t>
      </w:r>
      <w:r>
        <w:rPr>
          <w:rFonts w:cs="Arial"/>
        </w:rPr>
        <w:t xml:space="preserve"> </w:t>
      </w:r>
      <w:r w:rsidRPr="00E42CB7">
        <w:rPr>
          <w:rFonts w:cs="Arial"/>
        </w:rPr>
        <w:t>Liegenschaften; Militärgebäude.</w:t>
      </w:r>
    </w:p>
    <w:p w:rsidR="003E7D91" w:rsidRDefault="003E7D91" w:rsidP="003E7D9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Bauten, des Militärs und der Finanzen.</w:t>
      </w:r>
    </w:p>
    <w:p w:rsidR="003E7D91" w:rsidRDefault="003E7D91" w:rsidP="003E7D91">
      <w:pPr>
        <w:pStyle w:val="00Vorgabetext"/>
        <w:keepNext/>
        <w:keepLines/>
        <w:rPr>
          <w:rFonts w:cs="Arial"/>
        </w:rPr>
      </w:pPr>
    </w:p>
    <w:p w:rsidR="003E7D91" w:rsidRDefault="003E7D91" w:rsidP="003E7D91">
      <w:pPr>
        <w:pStyle w:val="00Vorgabetext"/>
        <w:keepNext/>
        <w:keepLines/>
        <w:rPr>
          <w:rFonts w:cs="Arial"/>
        </w:rPr>
      </w:pPr>
    </w:p>
    <w:p w:rsidR="00BE768B" w:rsidRDefault="003E7D91" w:rsidP="003E7D91">
      <w:pPr>
        <w:pStyle w:val="00Vorgabetext"/>
        <w:keepNext/>
        <w:keepLines/>
      </w:pPr>
      <w:r>
        <w:rPr>
          <w:rFonts w:cs="Arial"/>
        </w:rPr>
        <w:t>[</w:t>
      </w:r>
      <w:r w:rsidRPr="003E7D91">
        <w:rPr>
          <w:rFonts w:cs="Arial"/>
          <w:i/>
        </w:rPr>
        <w:t>Transkript: OCR (Überarbeitung: Team TKR)/14.09.2017</w:t>
      </w:r>
      <w:bookmarkStart w:id="1" w:name="_GoBack"/>
      <w:r w:rsidRPr="003E7D9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D91" w:rsidRDefault="003E7D91">
      <w:r>
        <w:separator/>
      </w:r>
    </w:p>
    <w:p w:rsidR="003E7D91" w:rsidRDefault="003E7D91"/>
    <w:p w:rsidR="003E7D91" w:rsidRDefault="003E7D91"/>
  </w:endnote>
  <w:endnote w:type="continuationSeparator" w:id="0">
    <w:p w:rsidR="003E7D91" w:rsidRDefault="003E7D91">
      <w:r>
        <w:continuationSeparator/>
      </w:r>
    </w:p>
    <w:p w:rsidR="003E7D91" w:rsidRDefault="003E7D91"/>
    <w:p w:rsidR="003E7D91" w:rsidRDefault="003E7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D91" w:rsidRDefault="003E7D91">
      <w:r>
        <w:separator/>
      </w:r>
    </w:p>
    <w:p w:rsidR="003E7D91" w:rsidRDefault="003E7D91"/>
    <w:p w:rsidR="003E7D91" w:rsidRDefault="003E7D91"/>
  </w:footnote>
  <w:footnote w:type="continuationSeparator" w:id="0">
    <w:p w:rsidR="003E7D91" w:rsidRDefault="003E7D91">
      <w:r>
        <w:continuationSeparator/>
      </w:r>
    </w:p>
    <w:p w:rsidR="003E7D91" w:rsidRDefault="003E7D91"/>
    <w:p w:rsidR="003E7D91" w:rsidRDefault="003E7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E7D9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E7D9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9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E7D91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253147-7C27-45B4-8A34-A00417C0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BBB9-C880-48AF-8AEF-B478298F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191</Words>
  <Characters>1552</Characters>
  <Application>Microsoft Office Word</Application>
  <DocSecurity>0</DocSecurity>
  <PresentationFormat/>
  <Lines>119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Kantonales Zivilschutz-Ausbildungszentrum Andelfingen (Zentralgebäude, Umbau)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