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73B90" w:rsidP="00931B1F">
            <w:pPr>
              <w:pStyle w:val="70SignaturX"/>
            </w:pPr>
            <w:r>
              <w:t>StAZH MM 3.204 RRB 1994/1343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73B9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Kommission für die Diplomprüfung der Verkehrsschule des Instituts Juventus, Zürich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73B90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73B90" w:rsidP="00931B1F">
            <w:pPr>
              <w:pStyle w:val="00Vorgabetext"/>
            </w:pPr>
            <w:r>
              <w:t>618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73B90" w:rsidRDefault="00E73B90" w:rsidP="00E73B9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73B90">
        <w:rPr>
          <w:i/>
        </w:rPr>
        <w:t>p. 618</w:t>
      </w:r>
      <w:r w:rsidRPr="00E73B90">
        <w:t>]</w:t>
      </w:r>
      <w:r>
        <w:t xml:space="preserve"> </w:t>
      </w:r>
      <w:r w:rsidRPr="00E42CB7">
        <w:rPr>
          <w:rFonts w:cs="Arial"/>
        </w:rPr>
        <w:t>Auf Antrag der Direktion der Volkswirtschaft sowie gestützt auf den zu</w:t>
      </w:r>
      <w:r>
        <w:rPr>
          <w:rFonts w:cs="Arial"/>
        </w:rPr>
        <w:t xml:space="preserve"> </w:t>
      </w:r>
      <w:r w:rsidRPr="00E42CB7">
        <w:rPr>
          <w:rFonts w:cs="Arial"/>
        </w:rPr>
        <w:t>den Akten gelegten Bericht</w:t>
      </w:r>
    </w:p>
    <w:p w:rsidR="00E73B90" w:rsidRDefault="00E73B90" w:rsidP="00E73B90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E73B90" w:rsidRPr="00E42CB7" w:rsidRDefault="00E73B90" w:rsidP="00E73B90">
      <w:pPr>
        <w:tabs>
          <w:tab w:val="left" w:pos="49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Gregor Beuret, geboren 1931, Kreisdirektor SBB, Zürich, und</w:t>
      </w:r>
      <w:r>
        <w:rPr>
          <w:rFonts w:cs="Arial"/>
        </w:rPr>
        <w:t xml:space="preserve"> </w:t>
      </w:r>
      <w:r w:rsidRPr="00E42CB7">
        <w:rPr>
          <w:rFonts w:cs="Arial"/>
        </w:rPr>
        <w:t>Ernst Ruosch, geboren 1931, Leiter der Personalabteilung der Oberzolldirektion, Bern, werden auf 30. April 1994 unter Verdankung der geleisteten Dienste aus der Kantonalen Kommission für die Diplomprüfung</w:t>
      </w:r>
      <w:r>
        <w:rPr>
          <w:rFonts w:cs="Arial"/>
        </w:rPr>
        <w:t xml:space="preserve"> </w:t>
      </w:r>
      <w:r w:rsidRPr="00E42CB7">
        <w:rPr>
          <w:rFonts w:cs="Arial"/>
        </w:rPr>
        <w:t>der Verkehrsschule des Instituts Juventus, Zürich, entlassen.</w:t>
      </w:r>
    </w:p>
    <w:p w:rsidR="00E73B90" w:rsidRPr="00E42CB7" w:rsidRDefault="00E73B90" w:rsidP="00E73B90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Als Nachfolger werden auf 1. Mai 1994 für den Rest der Amtsdauer 1991/95 in die Prüfungskommission gewählt:</w:t>
      </w:r>
    </w:p>
    <w:p w:rsidR="00E73B90" w:rsidRPr="00E42CB7" w:rsidRDefault="00E73B90" w:rsidP="00E73B90">
      <w:pPr>
        <w:spacing w:before="60"/>
        <w:rPr>
          <w:rFonts w:cs="Arial"/>
        </w:rPr>
      </w:pPr>
      <w:r w:rsidRPr="00E42CB7">
        <w:rPr>
          <w:rFonts w:cs="Arial"/>
        </w:rPr>
        <w:t>Erich Wiedemann, geboren 1941, Hauptabteilungschef der Betriebsabteilung bei der Kreisdirektion III, Zürich, und Erwin Mock, geboren</w:t>
      </w:r>
      <w:r>
        <w:rPr>
          <w:rFonts w:cs="Arial"/>
        </w:rPr>
        <w:t xml:space="preserve"> </w:t>
      </w:r>
      <w:r w:rsidRPr="00E42CB7">
        <w:rPr>
          <w:rFonts w:cs="Arial"/>
        </w:rPr>
        <w:t>1938, Chef Abteilung Personal, Eidgenössische Oberzolldirektion,</w:t>
      </w:r>
      <w:r>
        <w:rPr>
          <w:rFonts w:cs="Arial"/>
        </w:rPr>
        <w:t xml:space="preserve"> </w:t>
      </w:r>
      <w:r w:rsidRPr="00E42CB7">
        <w:rPr>
          <w:rFonts w:cs="Arial"/>
        </w:rPr>
        <w:t>Bern.</w:t>
      </w:r>
    </w:p>
    <w:p w:rsidR="00E73B90" w:rsidRDefault="00E73B90" w:rsidP="00E73B90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Mitteilung an </w:t>
      </w:r>
      <w:r w:rsidRPr="00E42CB7">
        <w:rPr>
          <w:rFonts w:cs="Arial"/>
          <w:lang w:val="fr-FR" w:eastAsia="fr-FR" w:bidi="fr-FR"/>
        </w:rPr>
        <w:t xml:space="preserve">Dr. </w:t>
      </w:r>
      <w:r w:rsidRPr="00E42CB7">
        <w:rPr>
          <w:rFonts w:cs="Arial"/>
        </w:rPr>
        <w:t>Gregor Beuret, SBB Kreisdirektion III, Postfach, 8021 Zürich, Ernst Ruosch, Eidgenössische Oberzolldirektion,</w:t>
      </w:r>
      <w:r>
        <w:rPr>
          <w:rFonts w:cs="Arial"/>
        </w:rPr>
        <w:t xml:space="preserve"> </w:t>
      </w:r>
      <w:r w:rsidRPr="00E42CB7">
        <w:rPr>
          <w:rFonts w:cs="Arial"/>
        </w:rPr>
        <w:t>3003 Bern, Erich Wiedemann, SBB Kreisdirektion III, Betriebsabteilung, Postfach, 8021 Zürich, Erwin Mock, Eidgenössische Oberzolldirektion, Abteilung Personal, 3003 Bern, die Kommission für die</w:t>
      </w:r>
      <w:r>
        <w:rPr>
          <w:rFonts w:cs="Arial"/>
        </w:rPr>
        <w:t xml:space="preserve"> </w:t>
      </w:r>
      <w:r w:rsidRPr="00E42CB7">
        <w:rPr>
          <w:rFonts w:cs="Arial"/>
        </w:rPr>
        <w:t>Diplomprüfung der Verkehrsschule des Instituts Juventus, Zürich,</w:t>
      </w:r>
      <w:r>
        <w:rPr>
          <w:rFonts w:cs="Arial"/>
        </w:rPr>
        <w:t xml:space="preserve"> </w:t>
      </w:r>
      <w:r w:rsidRPr="00E42CB7">
        <w:rPr>
          <w:rFonts w:cs="Arial"/>
        </w:rPr>
        <w:t>sowie an die Direktion der Volkswirtschaft.</w:t>
      </w:r>
    </w:p>
    <w:p w:rsidR="00E73B90" w:rsidRDefault="00E73B90" w:rsidP="00E73B90">
      <w:pPr>
        <w:pStyle w:val="00Vorgabetext"/>
        <w:keepNext/>
        <w:keepLines/>
        <w:rPr>
          <w:rFonts w:cs="Arial"/>
        </w:rPr>
      </w:pPr>
    </w:p>
    <w:p w:rsidR="00E73B90" w:rsidRDefault="00E73B90" w:rsidP="00E73B90">
      <w:pPr>
        <w:pStyle w:val="00Vorgabetext"/>
        <w:keepNext/>
        <w:keepLines/>
        <w:rPr>
          <w:rFonts w:cs="Arial"/>
        </w:rPr>
      </w:pPr>
    </w:p>
    <w:p w:rsidR="00BE768B" w:rsidRDefault="00E73B90" w:rsidP="00E73B90">
      <w:pPr>
        <w:pStyle w:val="00Vorgabetext"/>
        <w:keepNext/>
        <w:keepLines/>
      </w:pPr>
      <w:r>
        <w:rPr>
          <w:rFonts w:cs="Arial"/>
        </w:rPr>
        <w:t>[</w:t>
      </w:r>
      <w:r w:rsidRPr="00E73B90">
        <w:rPr>
          <w:rFonts w:cs="Arial"/>
          <w:i/>
        </w:rPr>
        <w:t>Transkript: OCR (Überarbeitung: Team TKR)/14.09.2017</w:t>
      </w:r>
      <w:bookmarkStart w:id="1" w:name="_GoBack"/>
      <w:r w:rsidRPr="00E73B9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B90" w:rsidRDefault="00E73B90">
      <w:r>
        <w:separator/>
      </w:r>
    </w:p>
    <w:p w:rsidR="00E73B90" w:rsidRDefault="00E73B90"/>
    <w:p w:rsidR="00E73B90" w:rsidRDefault="00E73B90"/>
  </w:endnote>
  <w:endnote w:type="continuationSeparator" w:id="0">
    <w:p w:rsidR="00E73B90" w:rsidRDefault="00E73B90">
      <w:r>
        <w:continuationSeparator/>
      </w:r>
    </w:p>
    <w:p w:rsidR="00E73B90" w:rsidRDefault="00E73B90"/>
    <w:p w:rsidR="00E73B90" w:rsidRDefault="00E73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B90" w:rsidRDefault="00E73B90">
      <w:r>
        <w:separator/>
      </w:r>
    </w:p>
    <w:p w:rsidR="00E73B90" w:rsidRDefault="00E73B90"/>
    <w:p w:rsidR="00E73B90" w:rsidRDefault="00E73B90"/>
  </w:footnote>
  <w:footnote w:type="continuationSeparator" w:id="0">
    <w:p w:rsidR="00E73B90" w:rsidRDefault="00E73B90">
      <w:r>
        <w:continuationSeparator/>
      </w:r>
    </w:p>
    <w:p w:rsidR="00E73B90" w:rsidRDefault="00E73B90"/>
    <w:p w:rsidR="00E73B90" w:rsidRDefault="00E73B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73B9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73B9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9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3B90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844E02C-9D7E-41D7-B3A1-3E2413B8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3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595D-605C-4B21-8C2E-06B8C8CE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194</Words>
  <Characters>1257</Characters>
  <Application>Microsoft Office Word</Application>
  <DocSecurity>0</DocSecurity>
  <PresentationFormat/>
  <Lines>104</Lines>
  <Paragraphs>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Kommission für die Diplomprüfung der Verkehrsschule des Instituts Juventus, Zürich (Ersatzwahl)</dc:subject>
  <dc:creator>Staatsarchiv des Kantons Zürich</dc:creator>
  <cp:lastModifiedBy>Mirjam Stadler</cp:lastModifiedBy>
  <cp:revision>1</cp:revision>
  <cp:lastPrinted>2012-06-15T14:37:00Z</cp:lastPrinted>
  <dcterms:created xsi:type="dcterms:W3CDTF">2017-09-14T06:46:00Z</dcterms:created>
  <dcterms:modified xsi:type="dcterms:W3CDTF">2017-09-14T06:46:00Z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