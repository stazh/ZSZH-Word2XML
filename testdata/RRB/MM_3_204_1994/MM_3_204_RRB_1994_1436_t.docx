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92819" w:rsidP="00931B1F">
            <w:pPr>
              <w:pStyle w:val="70SignaturX"/>
            </w:pPr>
            <w:r>
              <w:t>StAZH MM 3.204 RRB 1994/1436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9281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Sparkassen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92819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92819" w:rsidP="00931B1F">
            <w:pPr>
              <w:pStyle w:val="00Vorgabetext"/>
            </w:pPr>
            <w:r>
              <w:t>656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92819" w:rsidRDefault="00492819" w:rsidP="0049281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92819">
        <w:rPr>
          <w:i/>
        </w:rPr>
        <w:t>p. 656</w:t>
      </w:r>
      <w:r w:rsidRPr="00492819">
        <w:t>]</w:t>
      </w:r>
      <w:r>
        <w:t xml:space="preserve"> </w:t>
      </w:r>
      <w:r w:rsidRPr="00E42CB7">
        <w:rPr>
          <w:rFonts w:cs="Arial"/>
        </w:rPr>
        <w:t>Auf Antrag der Direktion der Volkswirtschaft sowie gestützt auf den zu</w:t>
      </w:r>
      <w:r>
        <w:rPr>
          <w:rFonts w:cs="Arial"/>
        </w:rPr>
        <w:t xml:space="preserve"> </w:t>
      </w:r>
      <w:r w:rsidRPr="00E42CB7">
        <w:rPr>
          <w:rFonts w:cs="Arial"/>
        </w:rPr>
        <w:t>den Akten gelegten Bericht</w:t>
      </w:r>
    </w:p>
    <w:p w:rsidR="00492819" w:rsidRDefault="00492819" w:rsidP="0049281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492819" w:rsidRPr="00E42CB7" w:rsidRDefault="00492819" w:rsidP="00492819">
      <w:pPr>
        <w:tabs>
          <w:tab w:val="left" w:pos="514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Es wird davon Vormerk genommen, dass die Filiale Dietikon der</w:t>
      </w:r>
      <w:r>
        <w:rPr>
          <w:rFonts w:cs="Arial"/>
        </w:rPr>
        <w:t xml:space="preserve"> </w:t>
      </w:r>
      <w:r w:rsidRPr="00E42CB7">
        <w:rPr>
          <w:rFonts w:cs="Arial"/>
        </w:rPr>
        <w:t>Gewerbebank Baden per 31. März 1994 ihre Geschäftstätigkeit einstellt.</w:t>
      </w:r>
    </w:p>
    <w:p w:rsidR="00492819" w:rsidRPr="00E42CB7" w:rsidRDefault="00492819" w:rsidP="00492819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als Deckung hinterlegten Wertpapiere können freigegeben</w:t>
      </w:r>
      <w:r>
        <w:rPr>
          <w:rFonts w:cs="Arial"/>
        </w:rPr>
        <w:t xml:space="preserve"> </w:t>
      </w:r>
      <w:r w:rsidRPr="00E42CB7">
        <w:rPr>
          <w:rFonts w:cs="Arial"/>
        </w:rPr>
        <w:t>werden.</w:t>
      </w:r>
    </w:p>
    <w:p w:rsidR="00492819" w:rsidRPr="00E42CB7" w:rsidRDefault="00492819" w:rsidP="00492819">
      <w:pPr>
        <w:tabs>
          <w:tab w:val="left" w:pos="610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Der staatliche Schlüssler der Gewerbebank Baden, Dietikon, Paul</w:t>
      </w:r>
      <w:r>
        <w:rPr>
          <w:rFonts w:cs="Arial"/>
        </w:rPr>
        <w:t xml:space="preserve"> </w:t>
      </w:r>
      <w:r w:rsidRPr="00E42CB7">
        <w:rPr>
          <w:rFonts w:cs="Arial"/>
        </w:rPr>
        <w:t>Geisser, eidg. dipl. Buchhalter, Sommerhaldenstrasse 20, 5405 Baden,</w:t>
      </w:r>
      <w:r>
        <w:rPr>
          <w:rFonts w:cs="Arial"/>
        </w:rPr>
        <w:t xml:space="preserve"> </w:t>
      </w:r>
      <w:r w:rsidRPr="00E42CB7">
        <w:rPr>
          <w:rFonts w:cs="Arial"/>
        </w:rPr>
        <w:t>wird unter Verdankung der geleisteten Dienste aus seinem Amt entlassen.</w:t>
      </w:r>
    </w:p>
    <w:p w:rsidR="00492819" w:rsidRDefault="00492819" w:rsidP="0049281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Gewerbebank Baden, Bahnhofplatz 1, 5401</w:t>
      </w:r>
      <w:r>
        <w:rPr>
          <w:rFonts w:cs="Arial"/>
        </w:rPr>
        <w:t xml:space="preserve"> </w:t>
      </w:r>
      <w:r w:rsidRPr="00E42CB7">
        <w:rPr>
          <w:rFonts w:cs="Arial"/>
        </w:rPr>
        <w:t>Baden, Paul Geisser, eidg. dipl. Buchhalter, Sommerhaldenstrasse 20,</w:t>
      </w:r>
      <w:r>
        <w:rPr>
          <w:rFonts w:cs="Arial"/>
        </w:rPr>
        <w:t xml:space="preserve"> </w:t>
      </w:r>
      <w:r w:rsidRPr="00E42CB7">
        <w:rPr>
          <w:rFonts w:cs="Arial"/>
        </w:rPr>
        <w:t>5405 Baden, sowie an die Direktion der Volkswirtschaft.</w:t>
      </w:r>
    </w:p>
    <w:p w:rsidR="00492819" w:rsidRDefault="00492819" w:rsidP="00492819">
      <w:pPr>
        <w:pStyle w:val="00Vorgabetext"/>
        <w:keepNext/>
        <w:keepLines/>
        <w:rPr>
          <w:rFonts w:cs="Arial"/>
        </w:rPr>
      </w:pPr>
    </w:p>
    <w:p w:rsidR="00492819" w:rsidRDefault="00492819" w:rsidP="00492819">
      <w:pPr>
        <w:pStyle w:val="00Vorgabetext"/>
        <w:keepNext/>
        <w:keepLines/>
        <w:rPr>
          <w:rFonts w:cs="Arial"/>
        </w:rPr>
      </w:pPr>
    </w:p>
    <w:p w:rsidR="00BE768B" w:rsidRDefault="00492819" w:rsidP="00492819">
      <w:pPr>
        <w:pStyle w:val="00Vorgabetext"/>
        <w:keepNext/>
        <w:keepLines/>
      </w:pPr>
      <w:r>
        <w:rPr>
          <w:rFonts w:cs="Arial"/>
        </w:rPr>
        <w:t>[</w:t>
      </w:r>
      <w:r w:rsidRPr="00492819">
        <w:rPr>
          <w:rFonts w:cs="Arial"/>
          <w:i/>
        </w:rPr>
        <w:t>Transkript: OCR (Überarbeitung: Team TKR)/14.09.2017</w:t>
      </w:r>
      <w:bookmarkStart w:id="1" w:name="_GoBack"/>
      <w:r w:rsidRPr="0049281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819" w:rsidRDefault="00492819">
      <w:r>
        <w:separator/>
      </w:r>
    </w:p>
    <w:p w:rsidR="00492819" w:rsidRDefault="00492819"/>
    <w:p w:rsidR="00492819" w:rsidRDefault="00492819"/>
  </w:endnote>
  <w:endnote w:type="continuationSeparator" w:id="0">
    <w:p w:rsidR="00492819" w:rsidRDefault="00492819">
      <w:r>
        <w:continuationSeparator/>
      </w:r>
    </w:p>
    <w:p w:rsidR="00492819" w:rsidRDefault="00492819"/>
    <w:p w:rsidR="00492819" w:rsidRDefault="00492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819" w:rsidRDefault="00492819">
      <w:r>
        <w:separator/>
      </w:r>
    </w:p>
    <w:p w:rsidR="00492819" w:rsidRDefault="00492819"/>
    <w:p w:rsidR="00492819" w:rsidRDefault="00492819"/>
  </w:footnote>
  <w:footnote w:type="continuationSeparator" w:id="0">
    <w:p w:rsidR="00492819" w:rsidRDefault="00492819">
      <w:r>
        <w:continuationSeparator/>
      </w:r>
    </w:p>
    <w:p w:rsidR="00492819" w:rsidRDefault="00492819"/>
    <w:p w:rsidR="00492819" w:rsidRDefault="00492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9281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9281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1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92819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ACA2E8B-4F33-4F43-8821-F71FC91D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2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1E3B-A3BA-4629-A5E9-B8570472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134</Words>
  <Characters>751</Characters>
  <Application>Microsoft Office Word</Application>
  <DocSecurity>0</DocSecurity>
  <PresentationFormat/>
  <Lines>107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787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Sparkassen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