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D67F8" w:rsidP="00931B1F">
            <w:pPr>
              <w:pStyle w:val="70SignaturX"/>
            </w:pPr>
            <w:r>
              <w:t>StAZH MM 3.204 RRB 1994/1264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D67F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Nationalstrasse N 4.2.8 (Andelfingen-Henggart)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D67F8" w:rsidP="00931B1F">
            <w:pPr>
              <w:pStyle w:val="71DatumX"/>
            </w:pPr>
            <w:r>
              <w:t>04.05.1994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D67F8" w:rsidP="00931B1F">
            <w:pPr>
              <w:pStyle w:val="00Vorgabetext"/>
            </w:pPr>
            <w:r>
              <w:t>587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D67F8" w:rsidRPr="00E42CB7" w:rsidRDefault="007D67F8" w:rsidP="007D67F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D67F8">
        <w:rPr>
          <w:i/>
        </w:rPr>
        <w:t>p. 587</w:t>
      </w:r>
      <w:r w:rsidRPr="007D67F8">
        <w:t>]</w:t>
      </w:r>
      <w:r>
        <w:t xml:space="preserve"> </w:t>
      </w:r>
      <w:r w:rsidRPr="00E42CB7">
        <w:rPr>
          <w:rFonts w:cs="Arial"/>
        </w:rPr>
        <w:t>Mit RRB Nr. 2976/1969 wurde für die Projektierung der N4.2.8, Andelfingen</w:t>
      </w:r>
      <w:r>
        <w:rPr>
          <w:rFonts w:cs="Arial"/>
        </w:rPr>
        <w:t>-</w:t>
      </w:r>
      <w:r w:rsidRPr="00E42CB7">
        <w:rPr>
          <w:rFonts w:cs="Arial"/>
        </w:rPr>
        <w:t>Henggart, ein Teilobjektkredit von Fr. 1 000000 beschlossen.</w:t>
      </w:r>
    </w:p>
    <w:p w:rsidR="007D67F8" w:rsidRPr="00E42CB7" w:rsidRDefault="007D67F8" w:rsidP="007D67F8">
      <w:pPr>
        <w:spacing w:before="60"/>
        <w:rPr>
          <w:rFonts w:cs="Arial"/>
        </w:rPr>
      </w:pPr>
      <w:r w:rsidRPr="00E42CB7">
        <w:rPr>
          <w:rFonts w:cs="Arial"/>
        </w:rPr>
        <w:t>Der Bund hat dem Kanton am 29. Oktober 1993 einen weiteren Teilobjektkredit von Fr. 4000000 bewilligt. Der bisherige kantonale Teilobjektkredit ist daher um Fr. 4 000000 auf Fr. 5 000000 zu erhöhen.</w:t>
      </w:r>
    </w:p>
    <w:p w:rsidR="007D67F8" w:rsidRPr="00E42CB7" w:rsidRDefault="007D67F8" w:rsidP="007D67F8">
      <w:pPr>
        <w:spacing w:before="60"/>
        <w:rPr>
          <w:rFonts w:cs="Arial"/>
        </w:rPr>
      </w:pPr>
      <w:r w:rsidRPr="00E42CB7">
        <w:rPr>
          <w:rFonts w:cs="Arial"/>
        </w:rPr>
        <w:t>Die Ausführungs</w:t>
      </w:r>
      <w:r>
        <w:rPr>
          <w:rFonts w:cs="Arial"/>
        </w:rPr>
        <w:t>-</w:t>
      </w:r>
      <w:r w:rsidRPr="00E42CB7">
        <w:rPr>
          <w:rFonts w:cs="Arial"/>
        </w:rPr>
        <w:t xml:space="preserve"> und Detailprojektierung erfolgt in enger Zusammenarbeit zwischen Projektverfasser und Bauleitung. Deshalb sind die</w:t>
      </w:r>
      <w:r>
        <w:rPr>
          <w:rFonts w:cs="Arial"/>
        </w:rPr>
        <w:t xml:space="preserve"> </w:t>
      </w:r>
      <w:r w:rsidRPr="00E42CB7">
        <w:rPr>
          <w:rFonts w:cs="Arial"/>
        </w:rPr>
        <w:t>Arbeiten für die örtliche Bauleitung (Strassenbau) an das Ingenieurbüro</w:t>
      </w:r>
      <w:r>
        <w:rPr>
          <w:rFonts w:cs="Arial"/>
        </w:rPr>
        <w:t xml:space="preserve"> </w:t>
      </w:r>
      <w:r w:rsidRPr="00E42CB7">
        <w:rPr>
          <w:rFonts w:cs="Arial"/>
        </w:rPr>
        <w:t>Heierli AG, Zürich, gemäss der Honorarofferte vom 22. März 1994 in</w:t>
      </w:r>
      <w:r>
        <w:rPr>
          <w:rFonts w:cs="Arial"/>
        </w:rPr>
        <w:t xml:space="preserve"> </w:t>
      </w:r>
      <w:r w:rsidRPr="00E42CB7">
        <w:rPr>
          <w:rFonts w:cs="Arial"/>
        </w:rPr>
        <w:t>einer ersten Tranche von Fr. 490000 zu vergeben.</w:t>
      </w:r>
    </w:p>
    <w:p w:rsidR="007D67F8" w:rsidRPr="00E42CB7" w:rsidRDefault="007D67F8" w:rsidP="007D67F8">
      <w:pPr>
        <w:spacing w:before="60"/>
        <w:rPr>
          <w:rFonts w:cs="Arial"/>
        </w:rPr>
      </w:pPr>
      <w:r w:rsidRPr="00E42CB7">
        <w:rPr>
          <w:rFonts w:cs="Arial"/>
        </w:rPr>
        <w:t>Die Ausgaben sind im Staatsvoranschlag 1994 enthalten.</w:t>
      </w:r>
    </w:p>
    <w:p w:rsidR="007D67F8" w:rsidRDefault="007D67F8" w:rsidP="007D67F8">
      <w:pPr>
        <w:spacing w:before="60"/>
        <w:rPr>
          <w:rFonts w:cs="Arial"/>
        </w:rPr>
      </w:pPr>
      <w:r w:rsidRPr="00E42CB7">
        <w:rPr>
          <w:rFonts w:cs="Arial"/>
        </w:rPr>
        <w:t>Auf Antrag der Direktion der öffentlichen Bauten</w:t>
      </w:r>
    </w:p>
    <w:p w:rsidR="007D67F8" w:rsidRDefault="007D67F8" w:rsidP="007D67F8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7D67F8" w:rsidRPr="00E42CB7" w:rsidRDefault="007D67F8" w:rsidP="007D67F8">
      <w:pPr>
        <w:tabs>
          <w:tab w:val="left" w:pos="497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Für die Projektierungsarbeiten der Nationalstrasse N4.2.8, Andelfingen</w:t>
      </w:r>
      <w:r>
        <w:rPr>
          <w:rFonts w:cs="Arial"/>
        </w:rPr>
        <w:t>-</w:t>
      </w:r>
      <w:r w:rsidRPr="00E42CB7">
        <w:rPr>
          <w:rFonts w:cs="Arial"/>
        </w:rPr>
        <w:t>Henggart, wird der mit RRB Nr. 2976/1969 bewilligte Objektkredit von Fr. 1 000000 um Fr. 4000000 auf Fr. 5 000000 erhöht.</w:t>
      </w:r>
    </w:p>
    <w:p w:rsidR="007D67F8" w:rsidRPr="00E42CB7" w:rsidRDefault="007D67F8" w:rsidP="007D67F8">
      <w:pPr>
        <w:tabs>
          <w:tab w:val="left" w:pos="529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Die örtlichen Bauleitungsarbeiten für den Strassenbau werden an</w:t>
      </w:r>
      <w:r>
        <w:rPr>
          <w:rFonts w:cs="Arial"/>
        </w:rPr>
        <w:t xml:space="preserve"> </w:t>
      </w:r>
      <w:r w:rsidRPr="00E42CB7">
        <w:rPr>
          <w:rFonts w:cs="Arial"/>
        </w:rPr>
        <w:t>das Ingenieurbüro Heierli AG, Zürich, gemäss Honorarofferte vom 22.</w:t>
      </w:r>
      <w:r>
        <w:rPr>
          <w:rFonts w:cs="Arial"/>
        </w:rPr>
        <w:t xml:space="preserve"> </w:t>
      </w:r>
      <w:r w:rsidRPr="00E42CB7">
        <w:rPr>
          <w:rFonts w:cs="Arial"/>
        </w:rPr>
        <w:t>März 1994 in einer ersten Tranche von Fr. 490000 vergeben.</w:t>
      </w:r>
    </w:p>
    <w:p w:rsidR="007D67F8" w:rsidRPr="00E42CB7" w:rsidRDefault="007D67F8" w:rsidP="007D67F8">
      <w:pPr>
        <w:tabs>
          <w:tab w:val="left" w:pos="601"/>
        </w:tabs>
        <w:spacing w:before="60"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>Die Kosten gehen zu Lasten des Kontos 3014.03.5020, Bau Nationalstrassen, N4.2.8, Konto 108.00.</w:t>
      </w:r>
    </w:p>
    <w:p w:rsidR="007D67F8" w:rsidRDefault="007D67F8" w:rsidP="007D67F8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IV.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das Bundesamt für Strassenbau, 3003 Bern, sowie</w:t>
      </w:r>
      <w:r>
        <w:rPr>
          <w:rFonts w:cs="Arial"/>
        </w:rPr>
        <w:t xml:space="preserve"> </w:t>
      </w:r>
      <w:r w:rsidRPr="00E42CB7">
        <w:rPr>
          <w:rFonts w:cs="Arial"/>
        </w:rPr>
        <w:t>an die Direktionen der öffentlichen Bauten und der Finanzen.</w:t>
      </w:r>
    </w:p>
    <w:p w:rsidR="007D67F8" w:rsidRDefault="007D67F8" w:rsidP="007D67F8">
      <w:pPr>
        <w:pStyle w:val="00Vorgabetext"/>
        <w:keepNext/>
        <w:keepLines/>
        <w:rPr>
          <w:rFonts w:cs="Arial"/>
        </w:rPr>
      </w:pPr>
    </w:p>
    <w:p w:rsidR="007D67F8" w:rsidRDefault="007D67F8" w:rsidP="007D67F8">
      <w:pPr>
        <w:pStyle w:val="00Vorgabetext"/>
        <w:keepNext/>
        <w:keepLines/>
        <w:rPr>
          <w:rFonts w:cs="Arial"/>
        </w:rPr>
      </w:pPr>
    </w:p>
    <w:p w:rsidR="00BE768B" w:rsidRDefault="007D67F8" w:rsidP="007D67F8">
      <w:pPr>
        <w:pStyle w:val="00Vorgabetext"/>
        <w:keepNext/>
        <w:keepLines/>
      </w:pPr>
      <w:r>
        <w:rPr>
          <w:rFonts w:cs="Arial"/>
        </w:rPr>
        <w:t>[</w:t>
      </w:r>
      <w:r w:rsidRPr="007D67F8">
        <w:rPr>
          <w:rFonts w:cs="Arial"/>
          <w:i/>
        </w:rPr>
        <w:t>Transkript: OCR (Überarbeitung: Team TKR)/14.09.2017</w:t>
      </w:r>
      <w:bookmarkStart w:id="1" w:name="_GoBack"/>
      <w:r w:rsidRPr="007D67F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7F8" w:rsidRDefault="007D67F8">
      <w:r>
        <w:separator/>
      </w:r>
    </w:p>
    <w:p w:rsidR="007D67F8" w:rsidRDefault="007D67F8"/>
    <w:p w:rsidR="007D67F8" w:rsidRDefault="007D67F8"/>
  </w:endnote>
  <w:endnote w:type="continuationSeparator" w:id="0">
    <w:p w:rsidR="007D67F8" w:rsidRDefault="007D67F8">
      <w:r>
        <w:continuationSeparator/>
      </w:r>
    </w:p>
    <w:p w:rsidR="007D67F8" w:rsidRDefault="007D67F8"/>
    <w:p w:rsidR="007D67F8" w:rsidRDefault="007D67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7F8" w:rsidRDefault="007D67F8">
      <w:r>
        <w:separator/>
      </w:r>
    </w:p>
    <w:p w:rsidR="007D67F8" w:rsidRDefault="007D67F8"/>
    <w:p w:rsidR="007D67F8" w:rsidRDefault="007D67F8"/>
  </w:footnote>
  <w:footnote w:type="continuationSeparator" w:id="0">
    <w:p w:rsidR="007D67F8" w:rsidRDefault="007D67F8">
      <w:r>
        <w:continuationSeparator/>
      </w:r>
    </w:p>
    <w:p w:rsidR="007D67F8" w:rsidRDefault="007D67F8"/>
    <w:p w:rsidR="007D67F8" w:rsidRDefault="007D67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D67F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D67F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7F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7F8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A5923EF-CA92-4FB7-B978-4840E729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67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D90CD-C496-4E7D-8593-2565CEE7E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208</Words>
  <Characters>1387</Characters>
  <Application>Microsoft Office Word</Application>
  <DocSecurity>0</DocSecurity>
  <PresentationFormat/>
  <Lines>126</Lines>
  <Paragraphs>122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1473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Nationalstrasse N 4.2.8 (Andelfingen-Henggart)</dc:subject>
  <dc:creator>Staatsarchiv des Kantons Zürich</dc:creator>
  <cp:lastModifiedBy>Mirjam Stadler</cp:lastModifiedBy>
  <cp:revision>1</cp:revision>
  <cp:lastPrinted>2012-06-15T14:37:00Z</cp:lastPrinted>
  <dcterms:created xsi:type="dcterms:W3CDTF">2017-09-14T06:44:00Z</dcterms:created>
  <dcterms:modified xsi:type="dcterms:W3CDTF">2017-09-14T06:44:00Z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