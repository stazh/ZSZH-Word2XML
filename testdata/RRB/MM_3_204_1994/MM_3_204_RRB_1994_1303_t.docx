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627D" w:rsidP="00931B1F">
            <w:pPr>
              <w:pStyle w:val="70SignaturX"/>
            </w:pPr>
            <w:r>
              <w:t>StAZH MM 3.204 RRB 1994/1303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627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627D" w:rsidP="00931B1F">
            <w:pPr>
              <w:pStyle w:val="71DatumX"/>
            </w:pPr>
            <w:r>
              <w:t>16.05.1994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627D" w:rsidP="00931B1F">
            <w:pPr>
              <w:pStyle w:val="00Vorgabetext"/>
            </w:pPr>
            <w:r>
              <w:t>608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627D" w:rsidRDefault="0013627D" w:rsidP="00BE768B">
      <w:pPr>
        <w:pStyle w:val="00Vorgabetext"/>
      </w:pPr>
      <w:bookmarkStart w:id="0" w:name="ContentText"/>
      <w:bookmarkEnd w:id="0"/>
      <w:r>
        <w:t>[</w:t>
      </w:r>
      <w:r w:rsidRPr="0013627D">
        <w:rPr>
          <w:i/>
        </w:rPr>
        <w:t>p. 608</w:t>
      </w:r>
      <w:r w:rsidRPr="0013627D">
        <w:t>]</w:t>
      </w:r>
    </w:p>
    <w:p w:rsidR="0013627D" w:rsidRPr="0013627D" w:rsidRDefault="0013627D" w:rsidP="0013627D">
      <w:pPr>
        <w:pStyle w:val="00Vorgabetext"/>
        <w:jc w:val="center"/>
      </w:pPr>
      <w:r>
        <w:t>[</w:t>
      </w:r>
      <w:r w:rsidRPr="0013627D">
        <w:rPr>
          <w:i/>
        </w:rPr>
        <w:t>Präsidialverfügung</w:t>
      </w:r>
      <w:r w:rsidRPr="0013627D">
        <w:t>]</w:t>
      </w:r>
    </w:p>
    <w:p w:rsidR="0013627D" w:rsidRDefault="0013627D" w:rsidP="00BE768B">
      <w:pPr>
        <w:pStyle w:val="00Vorgabetext"/>
      </w:pPr>
    </w:p>
    <w:p w:rsidR="0013627D" w:rsidRPr="00E42CB7" w:rsidRDefault="0013627D" w:rsidP="0013627D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Der Kantonsrat hat in seiner Sitzung vom 16. Mai 1994 den Antrag des</w:t>
      </w:r>
      <w:r>
        <w:rPr>
          <w:rFonts w:cs="Arial"/>
        </w:rPr>
        <w:t xml:space="preserve"> </w:t>
      </w:r>
      <w:r w:rsidRPr="00E42CB7">
        <w:rPr>
          <w:rFonts w:cs="Arial"/>
        </w:rPr>
        <w:t>Regierungsrates vom 1. Dezember 1993 über die Bewilligung von Beiträgen zu Lasten des Fonds für gemeinnützige Zwecke (Kloster Einsiedeln,</w:t>
      </w:r>
      <w:r>
        <w:rPr>
          <w:rFonts w:cs="Arial"/>
        </w:rPr>
        <w:t xml:space="preserve"> </w:t>
      </w:r>
      <w:r w:rsidRPr="00E42CB7">
        <w:rPr>
          <w:rFonts w:cs="Arial"/>
        </w:rPr>
        <w:t>Kloster St. Johann und Schweizer Heimatschutz) beraten und diesem gemäss gleichlautendem Antrag der Finanzkommission vom 17. März</w:t>
      </w:r>
      <w:r>
        <w:rPr>
          <w:rFonts w:cs="Arial"/>
        </w:rPr>
        <w:t xml:space="preserve"> </w:t>
      </w:r>
      <w:r w:rsidRPr="00E42CB7">
        <w:rPr>
          <w:rFonts w:cs="Arial"/>
        </w:rPr>
        <w:t>1994 zugestimmt.</w:t>
      </w:r>
    </w:p>
    <w:p w:rsidR="0013627D" w:rsidRDefault="0013627D" w:rsidP="0013627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Mitteilung an die Direktion der Finanzen zum Vollzug.</w:t>
      </w:r>
    </w:p>
    <w:p w:rsidR="0013627D" w:rsidRDefault="0013627D" w:rsidP="0013627D">
      <w:pPr>
        <w:pStyle w:val="00Vorgabetext"/>
        <w:keepNext/>
        <w:keepLines/>
        <w:rPr>
          <w:rFonts w:cs="Arial"/>
        </w:rPr>
      </w:pPr>
    </w:p>
    <w:p w:rsidR="0013627D" w:rsidRDefault="0013627D" w:rsidP="0013627D">
      <w:pPr>
        <w:pStyle w:val="00Vorgabetext"/>
        <w:keepNext/>
        <w:keepLines/>
        <w:rPr>
          <w:rFonts w:cs="Arial"/>
        </w:rPr>
      </w:pPr>
    </w:p>
    <w:p w:rsidR="0013627D" w:rsidRDefault="0013627D" w:rsidP="0013627D">
      <w:pPr>
        <w:pStyle w:val="00Vorgabetext"/>
        <w:keepNext/>
        <w:keepLines/>
      </w:pPr>
      <w:r>
        <w:rPr>
          <w:rFonts w:cs="Arial"/>
        </w:rPr>
        <w:t>[</w:t>
      </w:r>
      <w:r w:rsidRPr="0013627D">
        <w:rPr>
          <w:rFonts w:cs="Arial"/>
          <w:i/>
        </w:rPr>
        <w:t>Transkript: OCR (Überarbeitung: Team TKR)/14.09.2017</w:t>
      </w:r>
      <w:bookmarkStart w:id="1" w:name="_GoBack"/>
      <w:r w:rsidRPr="0013627D">
        <w:rPr>
          <w:rFonts w:cs="Arial"/>
        </w:rPr>
        <w:t xml:space="preserve">] </w:t>
      </w:r>
      <w:bookmarkEnd w:id="1"/>
    </w:p>
    <w:sectPr w:rsidR="0013627D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27D" w:rsidRDefault="0013627D">
      <w:r>
        <w:separator/>
      </w:r>
    </w:p>
    <w:p w:rsidR="0013627D" w:rsidRDefault="0013627D"/>
    <w:p w:rsidR="0013627D" w:rsidRDefault="0013627D"/>
  </w:endnote>
  <w:endnote w:type="continuationSeparator" w:id="0">
    <w:p w:rsidR="0013627D" w:rsidRDefault="0013627D">
      <w:r>
        <w:continuationSeparator/>
      </w:r>
    </w:p>
    <w:p w:rsidR="0013627D" w:rsidRDefault="0013627D"/>
    <w:p w:rsidR="0013627D" w:rsidRDefault="00136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27D" w:rsidRDefault="0013627D">
      <w:r>
        <w:separator/>
      </w:r>
    </w:p>
    <w:p w:rsidR="0013627D" w:rsidRDefault="0013627D"/>
    <w:p w:rsidR="0013627D" w:rsidRDefault="0013627D"/>
  </w:footnote>
  <w:footnote w:type="continuationSeparator" w:id="0">
    <w:p w:rsidR="0013627D" w:rsidRDefault="0013627D">
      <w:r>
        <w:continuationSeparator/>
      </w:r>
    </w:p>
    <w:p w:rsidR="0013627D" w:rsidRDefault="0013627D"/>
    <w:p w:rsidR="0013627D" w:rsidRDefault="001362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627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3627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7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3627D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75ED778-A1C9-4E97-92C9-E830ADF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529E4-1F14-4BE0-9B91-E4162442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91</Words>
  <Characters>510</Characters>
  <Application>Microsoft Office Word</Application>
  <DocSecurity>0</DocSecurity>
  <PresentationFormat/>
  <Lines>56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