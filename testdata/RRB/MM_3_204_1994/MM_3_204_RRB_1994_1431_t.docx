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B71DD" w:rsidP="00931B1F">
            <w:pPr>
              <w:pStyle w:val="70SignaturX"/>
            </w:pPr>
            <w:r>
              <w:t>StAZH MM 3.204 RRB 1994/1431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B71D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Staatsbesuch des polnischen Präsidenten Lech Walesa (Empfang)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B71DD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B71DD" w:rsidP="00931B1F">
            <w:pPr>
              <w:pStyle w:val="00Vorgabetext"/>
            </w:pPr>
            <w:r>
              <w:t>654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B71DD" w:rsidRPr="00E42CB7" w:rsidRDefault="001B71DD" w:rsidP="001B71D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B71DD">
        <w:rPr>
          <w:i/>
        </w:rPr>
        <w:t>p. 654</w:t>
      </w:r>
      <w:r w:rsidRPr="001B71DD">
        <w:t>]</w:t>
      </w:r>
      <w:r>
        <w:t xml:space="preserve"> </w:t>
      </w:r>
      <w:r w:rsidRPr="00E42CB7">
        <w:rPr>
          <w:rFonts w:cs="Arial"/>
        </w:rPr>
        <w:t>Der polnische Staatspräsident Lech Walesa weilt vom 25. bis 27. Mai</w:t>
      </w:r>
      <w:r>
        <w:rPr>
          <w:rFonts w:cs="Arial"/>
        </w:rPr>
        <w:t xml:space="preserve"> </w:t>
      </w:r>
      <w:r w:rsidRPr="00E42CB7">
        <w:rPr>
          <w:rFonts w:cs="Arial"/>
        </w:rPr>
        <w:t>1994 in der Schweiz. Am 27. Mai besucht er in Begleitung von Bundespräsident O. Stich und Bundesrat J.</w:t>
      </w:r>
      <w:r>
        <w:rPr>
          <w:rFonts w:cs="Arial"/>
        </w:rPr>
        <w:t>-</w:t>
      </w:r>
      <w:r w:rsidRPr="00E42CB7">
        <w:rPr>
          <w:rFonts w:cs="Arial"/>
        </w:rPr>
        <w:t>P. Delamuraz die Stadt Zürich.</w:t>
      </w:r>
      <w:r>
        <w:rPr>
          <w:rFonts w:cs="Arial"/>
        </w:rPr>
        <w:t xml:space="preserve"> </w:t>
      </w:r>
      <w:r w:rsidRPr="00E42CB7">
        <w:rPr>
          <w:rFonts w:cs="Arial"/>
        </w:rPr>
        <w:t>Nach einem Rundtischgespräch im Rathaus mit Wirtschaftsvertretern</w:t>
      </w:r>
      <w:r>
        <w:rPr>
          <w:rFonts w:cs="Arial"/>
        </w:rPr>
        <w:t xml:space="preserve"> </w:t>
      </w:r>
      <w:r w:rsidRPr="00E42CB7">
        <w:rPr>
          <w:rFonts w:cs="Arial"/>
        </w:rPr>
        <w:t>werden die Gäste von Regierungsrat und Stadtrat von Zürich zum Mittagessen im Muraltengut empfangen.</w:t>
      </w:r>
    </w:p>
    <w:p w:rsidR="001B71DD" w:rsidRPr="00E42CB7" w:rsidRDefault="001B71DD" w:rsidP="001B71DD">
      <w:pPr>
        <w:spacing w:before="60"/>
        <w:rPr>
          <w:rFonts w:cs="Arial"/>
        </w:rPr>
      </w:pPr>
      <w:r w:rsidRPr="00E42CB7">
        <w:rPr>
          <w:rFonts w:cs="Arial"/>
        </w:rPr>
        <w:t>Mit Schreiben vom 17. Mai 1994 ersuchte die Staatskanzlei um Übernahme des auf den Kanton entfallenden Anteils der Kosten für den</w:t>
      </w:r>
      <w:r>
        <w:rPr>
          <w:rFonts w:cs="Arial"/>
        </w:rPr>
        <w:t xml:space="preserve"> </w:t>
      </w:r>
      <w:r w:rsidRPr="00E42CB7">
        <w:rPr>
          <w:rFonts w:cs="Arial"/>
        </w:rPr>
        <w:t>Empfang im Muraltengut. Für die rund 70 Personen sowie weitere Auslagen für Verpflegung der Begleitpersonen, Sicherheitspersonal, Geschenk, Musik und Blumenschmuck muss mit einem Betrag von etwa</w:t>
      </w:r>
      <w:r>
        <w:rPr>
          <w:rFonts w:cs="Arial"/>
        </w:rPr>
        <w:t xml:space="preserve"> </w:t>
      </w:r>
      <w:r w:rsidRPr="00E42CB7">
        <w:rPr>
          <w:rFonts w:cs="Arial"/>
        </w:rPr>
        <w:t>Fr. 35</w:t>
      </w:r>
      <w:r>
        <w:rPr>
          <w:rFonts w:cs="Arial"/>
        </w:rPr>
        <w:t> </w:t>
      </w:r>
      <w:r w:rsidRPr="00E42CB7">
        <w:rPr>
          <w:rFonts w:cs="Arial"/>
        </w:rPr>
        <w:t>000 gerechnet werden.</w:t>
      </w:r>
    </w:p>
    <w:p w:rsidR="001B71DD" w:rsidRDefault="001B71DD" w:rsidP="001B71DD">
      <w:pPr>
        <w:spacing w:before="60"/>
        <w:rPr>
          <w:rFonts w:cs="Arial"/>
        </w:rPr>
      </w:pPr>
      <w:r w:rsidRPr="00E42CB7">
        <w:rPr>
          <w:rFonts w:cs="Arial"/>
        </w:rPr>
        <w:t>Auf Antrag der Direktion der Finanzen</w:t>
      </w:r>
    </w:p>
    <w:p w:rsidR="001B71DD" w:rsidRDefault="001B71DD" w:rsidP="001B71DD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1B71DD" w:rsidRPr="00E42CB7" w:rsidRDefault="001B71DD" w:rsidP="001B71DD">
      <w:pPr>
        <w:tabs>
          <w:tab w:val="left" w:pos="509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Aus Anlass des Besuches des polnischen Staatspräsidenten Lech</w:t>
      </w:r>
      <w:r>
        <w:rPr>
          <w:rFonts w:cs="Arial"/>
        </w:rPr>
        <w:t xml:space="preserve"> </w:t>
      </w:r>
      <w:r w:rsidRPr="00E42CB7">
        <w:rPr>
          <w:rFonts w:cs="Arial"/>
        </w:rPr>
        <w:t>Walesa in Begleitung von Bundespräsident O. Stich und Bundesrat J.</w:t>
      </w:r>
      <w:r>
        <w:rPr>
          <w:rFonts w:cs="Arial"/>
        </w:rPr>
        <w:t>-</w:t>
      </w:r>
      <w:r w:rsidRPr="00E42CB7">
        <w:rPr>
          <w:rFonts w:cs="Arial"/>
        </w:rPr>
        <w:t>P.</w:t>
      </w:r>
      <w:r>
        <w:rPr>
          <w:rFonts w:cs="Arial"/>
        </w:rPr>
        <w:t xml:space="preserve"> </w:t>
      </w:r>
      <w:r w:rsidRPr="00E42CB7">
        <w:rPr>
          <w:rFonts w:cs="Arial"/>
        </w:rPr>
        <w:t>Delamuraz in Zürich werden die rund 70 Personen am Freitag, 27. Mai</w:t>
      </w:r>
      <w:r>
        <w:rPr>
          <w:rFonts w:cs="Arial"/>
        </w:rPr>
        <w:t xml:space="preserve"> </w:t>
      </w:r>
      <w:r w:rsidRPr="00E42CB7">
        <w:rPr>
          <w:rFonts w:cs="Arial"/>
        </w:rPr>
        <w:t>1994, 12.30 Uhr, gemeinsam von Regierungsrat und Stadtrat von Zürich</w:t>
      </w:r>
      <w:r>
        <w:rPr>
          <w:rFonts w:cs="Arial"/>
        </w:rPr>
        <w:t xml:space="preserve"> </w:t>
      </w:r>
      <w:r w:rsidRPr="00E42CB7">
        <w:rPr>
          <w:rFonts w:cs="Arial"/>
        </w:rPr>
        <w:t>im Muraltengut zum Mittagessen empfangen.</w:t>
      </w:r>
    </w:p>
    <w:p w:rsidR="001B71DD" w:rsidRPr="00E42CB7" w:rsidRDefault="001B71DD" w:rsidP="001B71DD">
      <w:pPr>
        <w:tabs>
          <w:tab w:val="left" w:pos="51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Als Vertreter des Regierungsrates nehmen Regierungspräsidentin</w:t>
      </w:r>
      <w:r>
        <w:rPr>
          <w:rFonts w:cs="Arial"/>
        </w:rPr>
        <w:t xml:space="preserve"> </w:t>
      </w:r>
      <w:r w:rsidRPr="00E42CB7">
        <w:rPr>
          <w:rFonts w:cs="Arial"/>
        </w:rPr>
        <w:t>H. Lang und Regierungsrat M. Leuenberger am Anlass teil.</w:t>
      </w:r>
    </w:p>
    <w:p w:rsidR="001B71DD" w:rsidRPr="00E42CB7" w:rsidRDefault="001B71DD" w:rsidP="001B71DD">
      <w:pPr>
        <w:tabs>
          <w:tab w:val="left" w:pos="610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von rund Fr. 17</w:t>
      </w:r>
      <w:r>
        <w:rPr>
          <w:rFonts w:cs="Arial"/>
        </w:rPr>
        <w:t> </w:t>
      </w:r>
      <w:r w:rsidRPr="00E42CB7">
        <w:rPr>
          <w:rFonts w:cs="Arial"/>
        </w:rPr>
        <w:t>500 werden dem Konto 2500.3650.</w:t>
      </w:r>
      <w:r>
        <w:rPr>
          <w:rFonts w:cs="Arial"/>
        </w:rPr>
        <w:t xml:space="preserve"> </w:t>
      </w:r>
      <w:r w:rsidRPr="00E42CB7">
        <w:rPr>
          <w:rFonts w:cs="Arial"/>
        </w:rPr>
        <w:t>002, Staatsbeiträge an Kongresse, Veranstaltungen usw., belastet.</w:t>
      </w:r>
    </w:p>
    <w:p w:rsidR="001B71DD" w:rsidRDefault="001B71DD" w:rsidP="001B71DD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Stadtrat von Zürich, Stadthaus, 8022 Zürich,</w:t>
      </w:r>
      <w:r>
        <w:rPr>
          <w:rFonts w:cs="Arial"/>
        </w:rPr>
        <w:t xml:space="preserve"> </w:t>
      </w:r>
      <w:r w:rsidRPr="00E42CB7">
        <w:rPr>
          <w:rFonts w:cs="Arial"/>
        </w:rPr>
        <w:t>die Staatskanzlei sowie an die Direktionen der Volkswirtschaft, der Justiz und der Finanzen.</w:t>
      </w:r>
    </w:p>
    <w:p w:rsidR="001B71DD" w:rsidRDefault="001B71DD" w:rsidP="001B71DD">
      <w:pPr>
        <w:pStyle w:val="00Vorgabetext"/>
        <w:keepNext/>
        <w:keepLines/>
        <w:rPr>
          <w:rFonts w:cs="Arial"/>
        </w:rPr>
      </w:pPr>
    </w:p>
    <w:p w:rsidR="001B71DD" w:rsidRDefault="001B71DD" w:rsidP="001B71DD">
      <w:pPr>
        <w:pStyle w:val="00Vorgabetext"/>
        <w:keepNext/>
        <w:keepLines/>
        <w:rPr>
          <w:rFonts w:cs="Arial"/>
        </w:rPr>
      </w:pPr>
    </w:p>
    <w:p w:rsidR="00BE768B" w:rsidRDefault="001B71DD" w:rsidP="001B71DD">
      <w:pPr>
        <w:pStyle w:val="00Vorgabetext"/>
        <w:keepNext/>
        <w:keepLines/>
      </w:pPr>
      <w:r>
        <w:rPr>
          <w:rFonts w:cs="Arial"/>
        </w:rPr>
        <w:t>[</w:t>
      </w:r>
      <w:r w:rsidRPr="001B71DD">
        <w:rPr>
          <w:rFonts w:cs="Arial"/>
          <w:i/>
        </w:rPr>
        <w:t>Transkript: OCR (Überarbeitung: Team TKR)/14.09.2017</w:t>
      </w:r>
      <w:bookmarkStart w:id="1" w:name="_GoBack"/>
      <w:r w:rsidRPr="001B71D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1DD" w:rsidRDefault="001B71DD">
      <w:r>
        <w:separator/>
      </w:r>
    </w:p>
    <w:p w:rsidR="001B71DD" w:rsidRDefault="001B71DD"/>
    <w:p w:rsidR="001B71DD" w:rsidRDefault="001B71DD"/>
  </w:endnote>
  <w:endnote w:type="continuationSeparator" w:id="0">
    <w:p w:rsidR="001B71DD" w:rsidRDefault="001B71DD">
      <w:r>
        <w:continuationSeparator/>
      </w:r>
    </w:p>
    <w:p w:rsidR="001B71DD" w:rsidRDefault="001B71DD"/>
    <w:p w:rsidR="001B71DD" w:rsidRDefault="001B71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1DD" w:rsidRDefault="001B71DD">
      <w:r>
        <w:separator/>
      </w:r>
    </w:p>
    <w:p w:rsidR="001B71DD" w:rsidRDefault="001B71DD"/>
    <w:p w:rsidR="001B71DD" w:rsidRDefault="001B71DD"/>
  </w:footnote>
  <w:footnote w:type="continuationSeparator" w:id="0">
    <w:p w:rsidR="001B71DD" w:rsidRDefault="001B71DD">
      <w:r>
        <w:continuationSeparator/>
      </w:r>
    </w:p>
    <w:p w:rsidR="001B71DD" w:rsidRDefault="001B71DD"/>
    <w:p w:rsidR="001B71DD" w:rsidRDefault="001B71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B71D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B71D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D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B71D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4527E8D-B810-4B82-8494-5B691EB2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7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B4381-5D22-4B9F-93E3-EF4ABC5A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238</Words>
  <Characters>1484</Characters>
  <Application>Microsoft Office Word</Application>
  <DocSecurity>0</DocSecurity>
  <PresentationFormat/>
  <Lines>134</Lines>
  <Paragraphs>114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1608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Staatsbesuch des polnischen Präsidenten Lech Walesa (Empfang)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