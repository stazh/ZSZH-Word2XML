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444CB" w:rsidP="00931B1F">
            <w:pPr>
              <w:pStyle w:val="70SignaturX"/>
            </w:pPr>
            <w:r>
              <w:t>StAZH MM 3.203 RRB 1994/0868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444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Kantonsrat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444CB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444CB" w:rsidP="00931B1F">
            <w:pPr>
              <w:pStyle w:val="00Vorgabetext"/>
            </w:pPr>
            <w:r>
              <w:t>418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444CB" w:rsidRDefault="006444CB" w:rsidP="006444C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444CB">
        <w:rPr>
          <w:i/>
        </w:rPr>
        <w:t>p. 418</w:t>
      </w:r>
      <w:r w:rsidRPr="006444CB">
        <w:t>]</w:t>
      </w:r>
      <w:r>
        <w:t xml:space="preserve"> </w:t>
      </w:r>
      <w:r w:rsidRPr="00192103">
        <w:rPr>
          <w:rFonts w:cs="Arial"/>
        </w:rPr>
        <w:t>In Anwendung von § 90 des Gesetzes über die Wahlen und Abstimmungen (Wahlgesetz) vom 4. September 1983</w:t>
      </w:r>
    </w:p>
    <w:p w:rsidR="006444CB" w:rsidRDefault="006444CB" w:rsidP="006444CB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6444CB" w:rsidRPr="00192103" w:rsidRDefault="006444CB" w:rsidP="006444CB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Als Mitglied des Kantonsrates im III. Wahlkreis (Stadt Zürich,</w:t>
      </w:r>
      <w:r>
        <w:rPr>
          <w:rFonts w:cs="Arial"/>
        </w:rPr>
        <w:t xml:space="preserve"> </w:t>
      </w:r>
      <w:r w:rsidRPr="00192103">
        <w:rPr>
          <w:rFonts w:cs="Arial"/>
        </w:rPr>
        <w:t>Kreise 4 und 5) für die zurückgetretene Annegret Katzenstein (Liste der</w:t>
      </w:r>
      <w:r>
        <w:rPr>
          <w:rFonts w:cs="Arial"/>
        </w:rPr>
        <w:t xml:space="preserve"> </w:t>
      </w:r>
      <w:r w:rsidRPr="00192103">
        <w:rPr>
          <w:rFonts w:cs="Arial"/>
        </w:rPr>
        <w:t>Sozialdemokratischen Partei und des Gewerkschaftsbundes) wird als gewählt erklärt:</w:t>
      </w:r>
    </w:p>
    <w:p w:rsidR="006444CB" w:rsidRPr="00192103" w:rsidRDefault="006444CB" w:rsidP="006444CB">
      <w:pPr>
        <w:spacing w:before="60"/>
        <w:rPr>
          <w:rFonts w:cs="Arial"/>
        </w:rPr>
      </w:pPr>
      <w:r w:rsidRPr="00192103">
        <w:rPr>
          <w:rFonts w:cs="Arial"/>
        </w:rPr>
        <w:t>Josef Vogel, Bezirksrichter, Bäckerstrasse 28, 8004 Zürich.</w:t>
      </w:r>
    </w:p>
    <w:p w:rsidR="006444CB" w:rsidRDefault="006444CB" w:rsidP="006444CB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Gewählten, den Kantonsrat und die Direktion</w:t>
      </w:r>
      <w:r>
        <w:rPr>
          <w:rFonts w:cs="Arial"/>
        </w:rPr>
        <w:t xml:space="preserve"> </w:t>
      </w:r>
      <w:r w:rsidRPr="00192103">
        <w:rPr>
          <w:rFonts w:cs="Arial"/>
        </w:rPr>
        <w:t>des Innern sowie Veröffentlichung im Amtsblatt, Textteil (Dispositiv I).</w:t>
      </w:r>
    </w:p>
    <w:p w:rsidR="006444CB" w:rsidRDefault="006444CB" w:rsidP="006444CB">
      <w:pPr>
        <w:pStyle w:val="00Vorgabetext"/>
        <w:keepNext/>
        <w:keepLines/>
        <w:rPr>
          <w:rFonts w:cs="Arial"/>
        </w:rPr>
      </w:pPr>
    </w:p>
    <w:p w:rsidR="006444CB" w:rsidRDefault="006444CB" w:rsidP="006444CB">
      <w:pPr>
        <w:pStyle w:val="00Vorgabetext"/>
        <w:keepNext/>
        <w:keepLines/>
        <w:rPr>
          <w:rFonts w:cs="Arial"/>
        </w:rPr>
      </w:pPr>
    </w:p>
    <w:p w:rsidR="00BE768B" w:rsidRDefault="006444CB" w:rsidP="006444CB">
      <w:pPr>
        <w:pStyle w:val="00Vorgabetext"/>
        <w:keepNext/>
        <w:keepLines/>
      </w:pPr>
      <w:r>
        <w:rPr>
          <w:rFonts w:cs="Arial"/>
        </w:rPr>
        <w:t>[</w:t>
      </w:r>
      <w:r w:rsidRPr="006444CB">
        <w:rPr>
          <w:rFonts w:cs="Arial"/>
          <w:i/>
        </w:rPr>
        <w:t>Transkript: OCR (Überarbeitung: Team TKR)/14.09.2017</w:t>
      </w:r>
      <w:bookmarkStart w:id="1" w:name="_GoBack"/>
      <w:r w:rsidRPr="006444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4CB" w:rsidRDefault="006444CB">
      <w:r>
        <w:separator/>
      </w:r>
    </w:p>
    <w:p w:rsidR="006444CB" w:rsidRDefault="006444CB"/>
    <w:p w:rsidR="006444CB" w:rsidRDefault="006444CB"/>
  </w:endnote>
  <w:endnote w:type="continuationSeparator" w:id="0">
    <w:p w:rsidR="006444CB" w:rsidRDefault="006444CB">
      <w:r>
        <w:continuationSeparator/>
      </w:r>
    </w:p>
    <w:p w:rsidR="006444CB" w:rsidRDefault="006444CB"/>
    <w:p w:rsidR="006444CB" w:rsidRDefault="006444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4CB" w:rsidRDefault="006444CB">
      <w:r>
        <w:separator/>
      </w:r>
    </w:p>
    <w:p w:rsidR="006444CB" w:rsidRDefault="006444CB"/>
    <w:p w:rsidR="006444CB" w:rsidRDefault="006444CB"/>
  </w:footnote>
  <w:footnote w:type="continuationSeparator" w:id="0">
    <w:p w:rsidR="006444CB" w:rsidRDefault="006444CB">
      <w:r>
        <w:continuationSeparator/>
      </w:r>
    </w:p>
    <w:p w:rsidR="006444CB" w:rsidRDefault="006444CB"/>
    <w:p w:rsidR="006444CB" w:rsidRDefault="006444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444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444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44CB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7D05DC2-F519-44FE-853B-A1EB740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4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180BE-9BA7-4FC7-BE9D-05410FBB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101</Words>
  <Characters>617</Characters>
  <Application>Microsoft Office Word</Application>
  <DocSecurity>0</DocSecurity>
  <PresentationFormat/>
  <Lines>77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647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Kantonsrat (Ersatzwahl)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