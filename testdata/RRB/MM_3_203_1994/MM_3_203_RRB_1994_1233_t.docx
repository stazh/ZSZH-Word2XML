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D69B0" w:rsidP="00931B1F">
            <w:pPr>
              <w:pStyle w:val="70SignaturX"/>
            </w:pPr>
            <w:r>
              <w:t>StAZH MM 3.203 RRB 1994/1233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D69B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Justizdirektion, Bezirksanwaltschaft Winterthur (Öffentliches Amt)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D69B0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D69B0" w:rsidP="00931B1F">
            <w:pPr>
              <w:pStyle w:val="00Vorgabetext"/>
            </w:pPr>
            <w:r>
              <w:t>579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D69B0" w:rsidRDefault="004D69B0" w:rsidP="004D69B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D69B0">
        <w:rPr>
          <w:i/>
        </w:rPr>
        <w:t>p. 579</w:t>
      </w:r>
      <w:r w:rsidRPr="004D69B0">
        <w:t>]</w:t>
      </w:r>
      <w:r>
        <w:t xml:space="preserve"> </w:t>
      </w:r>
      <w:r w:rsidRPr="00E42CB7">
        <w:rPr>
          <w:rFonts w:cs="Arial"/>
        </w:rPr>
        <w:t>Auf Antrag der Direktion der Justiz sowie gestützt auf den zu den</w:t>
      </w:r>
      <w:r>
        <w:rPr>
          <w:rFonts w:cs="Arial"/>
        </w:rPr>
        <w:t xml:space="preserve"> </w:t>
      </w:r>
      <w:r w:rsidRPr="00E42CB7">
        <w:rPr>
          <w:rFonts w:cs="Arial"/>
        </w:rPr>
        <w:t>Akten gelegten Bericht</w:t>
      </w:r>
    </w:p>
    <w:p w:rsidR="004D69B0" w:rsidRDefault="004D69B0" w:rsidP="004D69B0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4D69B0" w:rsidRPr="00E42CB7" w:rsidRDefault="004D69B0" w:rsidP="004D69B0">
      <w:pPr>
        <w:tabs>
          <w:tab w:val="left" w:pos="459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Peter Marti,</w:t>
      </w:r>
      <w:r>
        <w:rPr>
          <w:rFonts w:cs="Arial"/>
        </w:rPr>
        <w:t xml:space="preserve"> lic.</w:t>
      </w:r>
      <w:r w:rsidRPr="008D7DCC">
        <w:rPr>
          <w:rFonts w:cs="Arial"/>
          <w:lang w:eastAsia="fr-FR" w:bidi="fr-FR"/>
        </w:rPr>
        <w:t xml:space="preserve"> </w:t>
      </w:r>
      <w:r w:rsidRPr="00E42CB7">
        <w:rPr>
          <w:rFonts w:cs="Arial"/>
        </w:rPr>
        <w:t>iur., geboren 24. Januar 1952, von Kloten und Zell</w:t>
      </w:r>
      <w:r>
        <w:rPr>
          <w:rFonts w:cs="Arial"/>
        </w:rPr>
        <w:t xml:space="preserve"> </w:t>
      </w:r>
      <w:r w:rsidRPr="00E42CB7">
        <w:rPr>
          <w:rFonts w:cs="Arial"/>
        </w:rPr>
        <w:t>LU, in Winterthur, ordentlicher Bezirksanwalt des Bezirks Winterthur</w:t>
      </w:r>
      <w:r>
        <w:rPr>
          <w:rFonts w:cs="Arial"/>
        </w:rPr>
        <w:t xml:space="preserve"> </w:t>
      </w:r>
      <w:r w:rsidRPr="00E42CB7">
        <w:rPr>
          <w:rFonts w:cs="Arial"/>
        </w:rPr>
        <w:t>und Geschäftsleiter</w:t>
      </w:r>
      <w:r>
        <w:rPr>
          <w:rFonts w:cs="Arial"/>
        </w:rPr>
        <w:t>-</w:t>
      </w:r>
      <w:r w:rsidRPr="00E42CB7">
        <w:rPr>
          <w:rFonts w:cs="Arial"/>
        </w:rPr>
        <w:t>Stellvertreter bei der Bezirksanwaltschaft Winterthur, wird für den Rest der Amtsdauer 1993/97 die Ausübung des öffentlichen Amtes als Eidgenössischer Untersuchungsrichter für die deutsche Schweiz bewilligt.</w:t>
      </w:r>
    </w:p>
    <w:p w:rsidR="004D69B0" w:rsidRDefault="004D69B0" w:rsidP="004D69B0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Peter Marti (im Dispositiv) sowie an die Direktionen</w:t>
      </w:r>
      <w:r>
        <w:rPr>
          <w:rFonts w:cs="Arial"/>
        </w:rPr>
        <w:t xml:space="preserve"> </w:t>
      </w:r>
      <w:r w:rsidRPr="00E42CB7">
        <w:rPr>
          <w:rFonts w:cs="Arial"/>
        </w:rPr>
        <w:t>der Finanzen und der Justiz.</w:t>
      </w:r>
    </w:p>
    <w:p w:rsidR="004D69B0" w:rsidRDefault="004D69B0" w:rsidP="004D69B0">
      <w:pPr>
        <w:pStyle w:val="00Vorgabetext"/>
        <w:keepNext/>
        <w:keepLines/>
        <w:rPr>
          <w:rFonts w:cs="Arial"/>
        </w:rPr>
      </w:pPr>
    </w:p>
    <w:p w:rsidR="004D69B0" w:rsidRDefault="004D69B0" w:rsidP="004D69B0">
      <w:pPr>
        <w:pStyle w:val="00Vorgabetext"/>
        <w:keepNext/>
        <w:keepLines/>
        <w:rPr>
          <w:rFonts w:cs="Arial"/>
        </w:rPr>
      </w:pPr>
    </w:p>
    <w:p w:rsidR="00BE768B" w:rsidRDefault="004D69B0" w:rsidP="004D69B0">
      <w:pPr>
        <w:pStyle w:val="00Vorgabetext"/>
        <w:keepNext/>
        <w:keepLines/>
      </w:pPr>
      <w:r>
        <w:rPr>
          <w:rFonts w:cs="Arial"/>
        </w:rPr>
        <w:t>[</w:t>
      </w:r>
      <w:r w:rsidRPr="004D69B0">
        <w:rPr>
          <w:rFonts w:cs="Arial"/>
          <w:i/>
        </w:rPr>
        <w:t>Transkript: OCR (Überarbeitung: Team TKR)/14.09.2017</w:t>
      </w:r>
      <w:bookmarkStart w:id="1" w:name="_GoBack"/>
      <w:r w:rsidRPr="004D69B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9B0" w:rsidRDefault="004D69B0">
      <w:r>
        <w:separator/>
      </w:r>
    </w:p>
    <w:p w:rsidR="004D69B0" w:rsidRDefault="004D69B0"/>
    <w:p w:rsidR="004D69B0" w:rsidRDefault="004D69B0"/>
  </w:endnote>
  <w:endnote w:type="continuationSeparator" w:id="0">
    <w:p w:rsidR="004D69B0" w:rsidRDefault="004D69B0">
      <w:r>
        <w:continuationSeparator/>
      </w:r>
    </w:p>
    <w:p w:rsidR="004D69B0" w:rsidRDefault="004D69B0"/>
    <w:p w:rsidR="004D69B0" w:rsidRDefault="004D69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9B0" w:rsidRDefault="004D69B0">
      <w:r>
        <w:separator/>
      </w:r>
    </w:p>
    <w:p w:rsidR="004D69B0" w:rsidRDefault="004D69B0"/>
    <w:p w:rsidR="004D69B0" w:rsidRDefault="004D69B0"/>
  </w:footnote>
  <w:footnote w:type="continuationSeparator" w:id="0">
    <w:p w:rsidR="004D69B0" w:rsidRDefault="004D69B0">
      <w:r>
        <w:continuationSeparator/>
      </w:r>
    </w:p>
    <w:p w:rsidR="004D69B0" w:rsidRDefault="004D69B0"/>
    <w:p w:rsidR="004D69B0" w:rsidRDefault="004D69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D69B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D69B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B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D69B0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1445F4F-37F1-4DF4-8A85-EFBD40C5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BEBB8-5352-45BA-904C-3D44F522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94</Words>
  <Characters>702</Characters>
  <Application>Microsoft Office Word</Application>
  <DocSecurity>0</DocSecurity>
  <PresentationFormat/>
  <Lines>63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743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Justizdirektion, Bezirksanwaltschaft Winterthur (Öffentliches Amt)</dc:subject>
  <dc:creator>Staatsarchiv des Kantons Zürich</dc:creator>
  <cp:lastModifiedBy>Mirjam Stadler</cp:lastModifiedBy>
  <cp:revision>1</cp:revision>
  <cp:lastPrinted>2012-06-15T14:37:00Z</cp:lastPrinted>
  <dcterms:created xsi:type="dcterms:W3CDTF">2017-09-14T06:43:00Z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