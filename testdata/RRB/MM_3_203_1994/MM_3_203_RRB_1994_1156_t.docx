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37F98" w:rsidP="00931B1F">
            <w:pPr>
              <w:pStyle w:val="70SignaturX"/>
            </w:pPr>
            <w:r>
              <w:t>StAZH MM 3.203 RRB 1994/1156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37F9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(Verwaltungskommission)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37F98" w:rsidP="00931B1F">
            <w:pPr>
              <w:pStyle w:val="71DatumX"/>
            </w:pPr>
            <w:r>
              <w:t>27.04.1994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37F98" w:rsidP="00931B1F">
            <w:pPr>
              <w:pStyle w:val="00Vorgabetext"/>
            </w:pPr>
            <w:r>
              <w:t>545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37F98" w:rsidRPr="005C3ABF" w:rsidRDefault="00337F98" w:rsidP="00337F9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37F98">
        <w:rPr>
          <w:i/>
        </w:rPr>
        <w:t>p. 545</w:t>
      </w:r>
      <w:r w:rsidRPr="00337F98">
        <w:t>]</w:t>
      </w:r>
      <w:r>
        <w:t xml:space="preserve"> </w:t>
      </w:r>
      <w:r w:rsidRPr="005C3ABF">
        <w:rPr>
          <w:rFonts w:cs="Arial"/>
        </w:rPr>
        <w:t>Gemäss § 79 der Statuten der Versicherungskasse für das Staatspersonal</w:t>
      </w:r>
      <w:r>
        <w:rPr>
          <w:rFonts w:cs="Arial"/>
        </w:rPr>
        <w:t xml:space="preserve"> </w:t>
      </w:r>
      <w:r w:rsidRPr="005C3ABF">
        <w:rPr>
          <w:rFonts w:cs="Arial"/>
        </w:rPr>
        <w:t>vom 27. Januar 1988 wählt der Regierungsrat die Mitglieder der Verwaltungskommission, welche den Regierungsrat in wichtigen Versicherungsfragen berät.</w:t>
      </w:r>
    </w:p>
    <w:p w:rsidR="00337F98" w:rsidRPr="005C3ABF" w:rsidRDefault="00337F98" w:rsidP="00337F98">
      <w:pPr>
        <w:spacing w:before="60"/>
        <w:rPr>
          <w:rFonts w:cs="Arial"/>
        </w:rPr>
      </w:pPr>
      <w:r w:rsidRPr="005C3ABF">
        <w:rPr>
          <w:rFonts w:cs="Arial"/>
        </w:rPr>
        <w:t>Mit Schreiben des Obergerichts vom 13. April 1994 wird mitgeteilt,</w:t>
      </w:r>
      <w:r>
        <w:rPr>
          <w:rFonts w:cs="Arial"/>
        </w:rPr>
        <w:t xml:space="preserve"> </w:t>
      </w:r>
      <w:r w:rsidRPr="00DA3A24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>Thomas Manhart habe wegen seiner Wahl zum Generalsekretär der</w:t>
      </w:r>
      <w:r>
        <w:rPr>
          <w:rFonts w:cs="Arial"/>
        </w:rPr>
        <w:t xml:space="preserve"> </w:t>
      </w:r>
      <w:r w:rsidRPr="005C3ABF">
        <w:rPr>
          <w:rFonts w:cs="Arial"/>
        </w:rPr>
        <w:t>Justizdirektion auf den frühestmöglichen Zeitpunkt, spätestens aber auf</w:t>
      </w:r>
      <w:r>
        <w:rPr>
          <w:rFonts w:cs="Arial"/>
        </w:rPr>
        <w:t xml:space="preserve"> </w:t>
      </w:r>
      <w:r w:rsidRPr="005C3ABF">
        <w:rPr>
          <w:rFonts w:cs="Arial"/>
        </w:rPr>
        <w:t>30. April 1994, den Rücktritt als Vertreter der Versicherten des Gerichtspersonals erklärt. Davon ist Kenntnis zu nehmen.</w:t>
      </w:r>
    </w:p>
    <w:p w:rsidR="00337F98" w:rsidRPr="005C3ABF" w:rsidRDefault="00337F98" w:rsidP="00337F98">
      <w:pPr>
        <w:spacing w:before="60"/>
        <w:rPr>
          <w:rFonts w:cs="Arial"/>
        </w:rPr>
      </w:pPr>
      <w:r w:rsidRPr="005C3ABF">
        <w:rPr>
          <w:rFonts w:cs="Arial"/>
        </w:rPr>
        <w:t xml:space="preserve">Als Nachfolger schlägt das Obergericht </w:t>
      </w:r>
      <w:r w:rsidRPr="00DA3A24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>Christian Ferber, geboren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26. Dezember 1965, von Zug, vor. </w:t>
      </w:r>
      <w:r w:rsidRPr="00DA3A24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>Christian Ferber ist 1. Gerichtsschreiber des Bezirksgerichts Zürich. Er hat sich bereit erklärt, die Wahl</w:t>
      </w:r>
      <w:r>
        <w:rPr>
          <w:rFonts w:cs="Arial"/>
        </w:rPr>
        <w:t xml:space="preserve"> </w:t>
      </w:r>
      <w:r w:rsidRPr="005C3ABF">
        <w:rPr>
          <w:rFonts w:cs="Arial"/>
        </w:rPr>
        <w:t>als Vertreter der Versicherten des Gerichtspersonals in die Verwaltungskommission anzunehmen.</w:t>
      </w:r>
    </w:p>
    <w:p w:rsidR="00337F98" w:rsidRDefault="00337F98" w:rsidP="00337F98">
      <w:pPr>
        <w:spacing w:before="60"/>
        <w:rPr>
          <w:rFonts w:cs="Arial"/>
        </w:rPr>
      </w:pPr>
      <w:r w:rsidRPr="005C3ABF">
        <w:rPr>
          <w:rFonts w:cs="Arial"/>
        </w:rPr>
        <w:t>Auf Antrag der Direktion der Finanzen</w:t>
      </w:r>
    </w:p>
    <w:p w:rsidR="00337F98" w:rsidRDefault="00337F98" w:rsidP="00337F98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337F98" w:rsidRPr="005C3ABF" w:rsidRDefault="00337F98" w:rsidP="00337F98">
      <w:pPr>
        <w:tabs>
          <w:tab w:val="left" w:pos="490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Vom Rücktritt von </w:t>
      </w:r>
      <w:r w:rsidRPr="00DA3A24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>Thomas Manhart aus der Verwaltungskommission der Versicherungskasse für das Staatspersonal auf 30. April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1994 wird unter Verdankung der </w:t>
      </w:r>
      <w:r>
        <w:rPr>
          <w:rFonts w:cs="Arial"/>
        </w:rPr>
        <w:t>geleis</w:t>
      </w:r>
      <w:r w:rsidRPr="005C3ABF">
        <w:rPr>
          <w:rFonts w:cs="Arial"/>
        </w:rPr>
        <w:t>teten Dienste Kenntnis genommen.</w:t>
      </w:r>
    </w:p>
    <w:p w:rsidR="00337F98" w:rsidRDefault="00337F98" w:rsidP="00337F98">
      <w:pPr>
        <w:tabs>
          <w:tab w:val="left" w:pos="562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Auf 1. Mai 1994 wird für den Rest der Amtsdauer 1991/95 in die</w:t>
      </w:r>
      <w:r>
        <w:rPr>
          <w:rFonts w:cs="Arial"/>
        </w:rPr>
        <w:t xml:space="preserve"> </w:t>
      </w:r>
      <w:r w:rsidRPr="005C3ABF">
        <w:rPr>
          <w:rFonts w:cs="Arial"/>
        </w:rPr>
        <w:t>Verwaltungskommission der Versicherungskasse für das Staatspersonal</w:t>
      </w:r>
      <w:r>
        <w:rPr>
          <w:rFonts w:cs="Arial"/>
        </w:rPr>
        <w:t xml:space="preserve"> </w:t>
      </w:r>
      <w:r w:rsidRPr="005C3ABF">
        <w:rPr>
          <w:rFonts w:cs="Arial"/>
        </w:rPr>
        <w:t>gewählt:</w:t>
      </w:r>
    </w:p>
    <w:p w:rsidR="00337F98" w:rsidRPr="005C3ABF" w:rsidRDefault="00337F98" w:rsidP="00337F98">
      <w:pPr>
        <w:tabs>
          <w:tab w:val="left" w:pos="562"/>
        </w:tabs>
        <w:spacing w:before="60"/>
        <w:rPr>
          <w:rFonts w:cs="Arial"/>
        </w:rPr>
      </w:pPr>
      <w:r w:rsidRPr="00DA3A24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>Christian Ferber, geboren 1965, von Zug, 1. Gerichtsschreiber am</w:t>
      </w:r>
      <w:r>
        <w:rPr>
          <w:rFonts w:cs="Arial"/>
        </w:rPr>
        <w:t xml:space="preserve"> </w:t>
      </w:r>
      <w:r w:rsidRPr="005C3ABF">
        <w:rPr>
          <w:rFonts w:cs="Arial"/>
        </w:rPr>
        <w:t>Bezirksgericht Zürich.</w:t>
      </w:r>
    </w:p>
    <w:p w:rsidR="00337F98" w:rsidRDefault="00337F98" w:rsidP="00337F98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Mitteilung an </w:t>
      </w:r>
      <w:r w:rsidRPr="00DA3A24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 xml:space="preserve">Thomas Manhart, </w:t>
      </w:r>
      <w:r w:rsidRPr="00DA3A24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>Christian Ferber, Bützackerstrasse 16, 8304 Wallisellen (je im Dispositiv), an das Obergericht</w:t>
      </w:r>
      <w:r>
        <w:rPr>
          <w:rFonts w:cs="Arial"/>
        </w:rPr>
        <w:t xml:space="preserve"> </w:t>
      </w:r>
      <w:r w:rsidRPr="005C3ABF">
        <w:rPr>
          <w:rFonts w:cs="Arial"/>
        </w:rPr>
        <w:t>sowie an die Direktion der Finanzen.</w:t>
      </w:r>
    </w:p>
    <w:p w:rsidR="00337F98" w:rsidRDefault="00337F98" w:rsidP="00337F98">
      <w:pPr>
        <w:pStyle w:val="00Vorgabetext"/>
        <w:keepNext/>
        <w:keepLines/>
        <w:rPr>
          <w:rFonts w:cs="Arial"/>
        </w:rPr>
      </w:pPr>
    </w:p>
    <w:p w:rsidR="00337F98" w:rsidRDefault="00337F98" w:rsidP="00337F98">
      <w:pPr>
        <w:pStyle w:val="00Vorgabetext"/>
        <w:keepNext/>
        <w:keepLines/>
        <w:rPr>
          <w:rFonts w:cs="Arial"/>
        </w:rPr>
      </w:pPr>
    </w:p>
    <w:p w:rsidR="00BE768B" w:rsidRDefault="00337F98" w:rsidP="00337F98">
      <w:pPr>
        <w:pStyle w:val="00Vorgabetext"/>
        <w:keepNext/>
        <w:keepLines/>
      </w:pPr>
      <w:r>
        <w:rPr>
          <w:rFonts w:cs="Arial"/>
        </w:rPr>
        <w:t>[</w:t>
      </w:r>
      <w:r w:rsidRPr="00337F98">
        <w:rPr>
          <w:rFonts w:cs="Arial"/>
          <w:i/>
        </w:rPr>
        <w:t>Transkript: OCR (Überarbeitung: Team TKR)/14.09.2017</w:t>
      </w:r>
      <w:bookmarkStart w:id="1" w:name="_GoBack"/>
      <w:r w:rsidRPr="00337F9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F98" w:rsidRDefault="00337F98">
      <w:r>
        <w:separator/>
      </w:r>
    </w:p>
    <w:p w:rsidR="00337F98" w:rsidRDefault="00337F98"/>
    <w:p w:rsidR="00337F98" w:rsidRDefault="00337F98"/>
  </w:endnote>
  <w:endnote w:type="continuationSeparator" w:id="0">
    <w:p w:rsidR="00337F98" w:rsidRDefault="00337F98">
      <w:r>
        <w:continuationSeparator/>
      </w:r>
    </w:p>
    <w:p w:rsidR="00337F98" w:rsidRDefault="00337F98"/>
    <w:p w:rsidR="00337F98" w:rsidRDefault="00337F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F98" w:rsidRDefault="00337F98">
      <w:r>
        <w:separator/>
      </w:r>
    </w:p>
    <w:p w:rsidR="00337F98" w:rsidRDefault="00337F98"/>
    <w:p w:rsidR="00337F98" w:rsidRDefault="00337F98"/>
  </w:footnote>
  <w:footnote w:type="continuationSeparator" w:id="0">
    <w:p w:rsidR="00337F98" w:rsidRDefault="00337F98">
      <w:r>
        <w:continuationSeparator/>
      </w:r>
    </w:p>
    <w:p w:rsidR="00337F98" w:rsidRDefault="00337F98"/>
    <w:p w:rsidR="00337F98" w:rsidRDefault="00337F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37F9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37F9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9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37F98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22C83E3-BE78-41C7-9864-CEB9783A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7F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70B43-B6A5-453F-8AB2-6E6B646C8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190</Words>
  <Characters>1536</Characters>
  <Application>Microsoft Office Word</Application>
  <DocSecurity>0</DocSecurity>
  <PresentationFormat/>
  <Lines>153</Lines>
  <Paragraphs>123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1603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(Verwaltungskommission)</dc:subject>
  <dc:creator>Staatsarchiv des Kantons Zürich</dc:creator>
  <cp:lastModifiedBy>Mirjam Stadler</cp:lastModifiedBy>
  <cp:revision>1</cp:revision>
  <cp:lastPrinted>2012-06-15T14:37:00Z</cp:lastPrinted>
  <dcterms:created xsi:type="dcterms:W3CDTF">2017-09-14T06:42:00Z</dcterms:created>
  <dcterms:modified xsi:type="dcterms:W3CDTF">2017-09-14T06:42:00Z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