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53390" w:rsidP="00931B1F">
            <w:pPr>
              <w:pStyle w:val="70SignaturX"/>
            </w:pPr>
            <w:r>
              <w:t>StAZH MM 3.203 RRB 1994/0495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5339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53390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53390" w:rsidP="00931B1F">
            <w:pPr>
              <w:pStyle w:val="00Vorgabetext"/>
            </w:pPr>
            <w:r>
              <w:t>249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53390" w:rsidRPr="00887236" w:rsidRDefault="00453390" w:rsidP="0045339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53390">
        <w:rPr>
          <w:i/>
        </w:rPr>
        <w:t>p. 249</w:t>
      </w:r>
      <w:r w:rsidRPr="00453390">
        <w:t>]</w:t>
      </w:r>
      <w:r>
        <w:t xml:space="preserve"> </w:t>
      </w:r>
      <w:r w:rsidRPr="00887236">
        <w:rPr>
          <w:rFonts w:cs="Arial"/>
        </w:rPr>
        <w:t>Die Gemeindeversammlung der Primarschulgemeinde Dägerlen beschloss am 2. Dezember 1993 verschiedene Änderungen ihrer Gemeindeordnung. Diese geben, soweit ersichtlich, zu keinen rechtlichen Beanstandungen Anlass und sind deshalb zu genehmigen.</w:t>
      </w:r>
    </w:p>
    <w:p w:rsidR="00453390" w:rsidRDefault="00453390" w:rsidP="00453390">
      <w:pPr>
        <w:spacing w:before="60"/>
        <w:rPr>
          <w:rFonts w:cs="Arial"/>
        </w:rPr>
      </w:pPr>
      <w:r w:rsidRPr="00887236">
        <w:rPr>
          <w:rFonts w:cs="Arial"/>
        </w:rPr>
        <w:t>Auf Antrag der Direktionen des Innern und des Erziehungswesens</w:t>
      </w:r>
    </w:p>
    <w:p w:rsidR="00453390" w:rsidRDefault="00453390" w:rsidP="00453390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453390" w:rsidRPr="00887236" w:rsidRDefault="00453390" w:rsidP="00453390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am 2. Dezember 1993 beschlossenen Änderungen der Gemeindeordnung der Primarschulgemeinde Dägerlen werden genehmigt.</w:t>
      </w:r>
    </w:p>
    <w:p w:rsidR="00453390" w:rsidRDefault="00453390" w:rsidP="00453390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Primarschulpflege Dägerlen, 8471 Dägerlen, den</w:t>
      </w:r>
      <w:r>
        <w:rPr>
          <w:rFonts w:cs="Arial"/>
        </w:rPr>
        <w:t xml:space="preserve"> </w:t>
      </w:r>
      <w:r w:rsidRPr="00887236">
        <w:rPr>
          <w:rFonts w:cs="Arial"/>
        </w:rPr>
        <w:t>Bezirksrat Winterthur, Lindstrasse 8, 8400 Winterthur, die Bezirksschulpflege Winterthur (Präsident: Thomas Ziegler, Bergstrasse 17,</w:t>
      </w:r>
      <w:r>
        <w:rPr>
          <w:rFonts w:cs="Arial"/>
        </w:rPr>
        <w:t xml:space="preserve"> </w:t>
      </w:r>
      <w:r w:rsidRPr="00887236">
        <w:rPr>
          <w:rFonts w:cs="Arial"/>
        </w:rPr>
        <w:t>8353 Elgg), sowie an die Direktionen des Innern und des Erziehungswesens.</w:t>
      </w:r>
    </w:p>
    <w:p w:rsidR="00453390" w:rsidRDefault="00453390" w:rsidP="00453390">
      <w:pPr>
        <w:pStyle w:val="00Vorgabetext"/>
        <w:keepNext/>
        <w:keepLines/>
        <w:rPr>
          <w:rFonts w:cs="Arial"/>
        </w:rPr>
      </w:pPr>
    </w:p>
    <w:p w:rsidR="00453390" w:rsidRDefault="00453390" w:rsidP="00453390">
      <w:pPr>
        <w:pStyle w:val="00Vorgabetext"/>
        <w:keepNext/>
        <w:keepLines/>
        <w:rPr>
          <w:rFonts w:cs="Arial"/>
        </w:rPr>
      </w:pPr>
    </w:p>
    <w:p w:rsidR="00BE768B" w:rsidRDefault="00453390" w:rsidP="00453390">
      <w:pPr>
        <w:pStyle w:val="00Vorgabetext"/>
        <w:keepNext/>
        <w:keepLines/>
      </w:pPr>
      <w:r>
        <w:rPr>
          <w:rFonts w:cs="Arial"/>
        </w:rPr>
        <w:t>[</w:t>
      </w:r>
      <w:r w:rsidRPr="00453390">
        <w:rPr>
          <w:rFonts w:cs="Arial"/>
          <w:i/>
        </w:rPr>
        <w:t>Transkript: OCR (Überarbeitung: Team TKR)/14.09.2017</w:t>
      </w:r>
      <w:bookmarkStart w:id="1" w:name="_GoBack"/>
      <w:r w:rsidRPr="0045339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390" w:rsidRDefault="00453390">
      <w:r>
        <w:separator/>
      </w:r>
    </w:p>
    <w:p w:rsidR="00453390" w:rsidRDefault="00453390"/>
    <w:p w:rsidR="00453390" w:rsidRDefault="00453390"/>
  </w:endnote>
  <w:endnote w:type="continuationSeparator" w:id="0">
    <w:p w:rsidR="00453390" w:rsidRDefault="00453390">
      <w:r>
        <w:continuationSeparator/>
      </w:r>
    </w:p>
    <w:p w:rsidR="00453390" w:rsidRDefault="00453390"/>
    <w:p w:rsidR="00453390" w:rsidRDefault="004533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390" w:rsidRDefault="00453390">
      <w:r>
        <w:separator/>
      </w:r>
    </w:p>
    <w:p w:rsidR="00453390" w:rsidRDefault="00453390"/>
    <w:p w:rsidR="00453390" w:rsidRDefault="00453390"/>
  </w:footnote>
  <w:footnote w:type="continuationSeparator" w:id="0">
    <w:p w:rsidR="00453390" w:rsidRDefault="00453390">
      <w:r>
        <w:continuationSeparator/>
      </w:r>
    </w:p>
    <w:p w:rsidR="00453390" w:rsidRDefault="00453390"/>
    <w:p w:rsidR="00453390" w:rsidRDefault="004533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5339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5339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9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3390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AACDAAF-5705-4D4A-8D2D-6E6176B1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97DFE-95B1-4382-BFFC-FD3A2183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127</Words>
  <Characters>765</Characters>
  <Application>Microsoft Office Word</Application>
  <DocSecurity>0</DocSecurity>
  <PresentationFormat/>
  <Lines>95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803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2017-09-14T06:27:00Z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