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23BE9" w:rsidP="00931B1F">
            <w:pPr>
              <w:pStyle w:val="70SignaturX"/>
            </w:pPr>
            <w:r>
              <w:t>StAZH MM 3.203 RRB 1994/0567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23BE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Gesamtsanierung des Bezirksgebäudes Zürich (Ingenieurarbeiten)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23BE9" w:rsidP="00931B1F">
            <w:pPr>
              <w:pStyle w:val="71DatumX"/>
            </w:pPr>
            <w:r>
              <w:t>23.02.1994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23BE9" w:rsidP="00931B1F">
            <w:pPr>
              <w:pStyle w:val="00Vorgabetext"/>
            </w:pPr>
            <w:r>
              <w:t>269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23BE9" w:rsidRPr="00887236" w:rsidRDefault="00123BE9" w:rsidP="00123BE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23BE9">
        <w:rPr>
          <w:i/>
        </w:rPr>
        <w:t>p. 269</w:t>
      </w:r>
      <w:r w:rsidRPr="00123BE9">
        <w:t>]</w:t>
      </w:r>
      <w:r>
        <w:t xml:space="preserve"> </w:t>
      </w:r>
      <w:r w:rsidRPr="00887236">
        <w:rPr>
          <w:rFonts w:cs="Arial"/>
        </w:rPr>
        <w:t>Für die Gesamtsanierung des Bezirksgebäudes Zürich mit Einbezug der</w:t>
      </w:r>
      <w:r>
        <w:rPr>
          <w:rFonts w:cs="Arial"/>
        </w:rPr>
        <w:t xml:space="preserve"> </w:t>
      </w:r>
      <w:r w:rsidRPr="00887236">
        <w:rPr>
          <w:rFonts w:cs="Arial"/>
        </w:rPr>
        <w:t>Liegenschaften Militärkaserne und Wengistrasse 30 wurden die Ingenieurarbeiten gemäss RRB Nr. 2023/1992 für Fr. 58</w:t>
      </w:r>
      <w:r>
        <w:rPr>
          <w:rFonts w:cs="Arial"/>
        </w:rPr>
        <w:t>0 000</w:t>
      </w:r>
      <w:r w:rsidRPr="00887236">
        <w:rPr>
          <w:rFonts w:cs="Arial"/>
        </w:rPr>
        <w:t xml:space="preserve"> an die Tausky</w:t>
      </w:r>
      <w:r>
        <w:rPr>
          <w:rFonts w:cs="Arial"/>
        </w:rPr>
        <w:t xml:space="preserve"> </w:t>
      </w:r>
      <w:r w:rsidRPr="00887236">
        <w:rPr>
          <w:rFonts w:cs="Arial"/>
        </w:rPr>
        <w:t>Leu Müller Ingenieure AG, Zürich, vergeben. Es zeigte sich, dass es</w:t>
      </w:r>
      <w:r>
        <w:rPr>
          <w:rFonts w:cs="Arial"/>
        </w:rPr>
        <w:t xml:space="preserve"> </w:t>
      </w:r>
      <w:r w:rsidRPr="00887236">
        <w:rPr>
          <w:rFonts w:cs="Arial"/>
        </w:rPr>
        <w:t>zweckmässig ist, die nun folgende Ausführungsplanung für das Bezirksgebäude ebenfalls an die Tausky Leu Müller Ingenieure AG zu vergeben. Dadurch ergeben sich Mehrkosten von Fr. 49</w:t>
      </w:r>
      <w:r>
        <w:rPr>
          <w:rFonts w:cs="Arial"/>
        </w:rPr>
        <w:t>0 000</w:t>
      </w:r>
      <w:r w:rsidRPr="00887236">
        <w:rPr>
          <w:rFonts w:cs="Arial"/>
        </w:rPr>
        <w:t xml:space="preserve"> (ohne Teuerung). Sie sind im Kostenvoranschlag enthalten und durch den Staatsvoranschlag 1994 gedeckt.</w:t>
      </w:r>
    </w:p>
    <w:p w:rsidR="00123BE9" w:rsidRDefault="00123BE9" w:rsidP="00123BE9">
      <w:pPr>
        <w:spacing w:before="60"/>
        <w:rPr>
          <w:rFonts w:cs="Arial"/>
        </w:rPr>
      </w:pPr>
      <w:r w:rsidRPr="00887236">
        <w:rPr>
          <w:rFonts w:cs="Arial"/>
        </w:rPr>
        <w:t>Auf Antrag der Direktion der öffentlichen Bauten</w:t>
      </w:r>
    </w:p>
    <w:p w:rsidR="00123BE9" w:rsidRDefault="00123BE9" w:rsidP="00123BE9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123BE9" w:rsidRPr="00887236" w:rsidRDefault="00123BE9" w:rsidP="00123BE9">
      <w:pPr>
        <w:tabs>
          <w:tab w:val="left" w:pos="452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In</w:t>
      </w:r>
      <w:r w:rsidRPr="00887236">
        <w:rPr>
          <w:rFonts w:cs="Arial"/>
        </w:rPr>
        <w:t xml:space="preserve"> teilweiser Änderung von RRB Nr. 2023/1992, mit dem die Bauingenieurarbeiten für die Gesamtsanierung des Bezirksgebäudes Zürich</w:t>
      </w:r>
      <w:r>
        <w:rPr>
          <w:rFonts w:cs="Arial"/>
        </w:rPr>
        <w:t xml:space="preserve"> </w:t>
      </w:r>
      <w:r w:rsidRPr="00887236">
        <w:rPr>
          <w:rFonts w:cs="Arial"/>
        </w:rPr>
        <w:t>an die Tausky Leu Müller Ingenieure AG, Zürich, vergeben wurden,</w:t>
      </w:r>
      <w:r>
        <w:rPr>
          <w:rFonts w:cs="Arial"/>
        </w:rPr>
        <w:t xml:space="preserve"> </w:t>
      </w:r>
      <w:r w:rsidRPr="00887236">
        <w:rPr>
          <w:rFonts w:cs="Arial"/>
        </w:rPr>
        <w:t>wird die Vergebungssumme von Fr. 58</w:t>
      </w:r>
      <w:r>
        <w:rPr>
          <w:rFonts w:cs="Arial"/>
        </w:rPr>
        <w:t>0 000</w:t>
      </w:r>
      <w:r w:rsidRPr="00887236">
        <w:rPr>
          <w:rFonts w:cs="Arial"/>
        </w:rPr>
        <w:t xml:space="preserve"> für zusätzliche Arbeiten auf</w:t>
      </w:r>
      <w:r>
        <w:rPr>
          <w:rFonts w:cs="Arial"/>
        </w:rPr>
        <w:t xml:space="preserve"> </w:t>
      </w:r>
      <w:r w:rsidRPr="00887236">
        <w:rPr>
          <w:rFonts w:cs="Arial"/>
        </w:rPr>
        <w:t>Fr. 1 07</w:t>
      </w:r>
      <w:r>
        <w:rPr>
          <w:rFonts w:cs="Arial"/>
        </w:rPr>
        <w:t>0 000</w:t>
      </w:r>
      <w:r w:rsidRPr="00887236">
        <w:rPr>
          <w:rFonts w:cs="Arial"/>
        </w:rPr>
        <w:t xml:space="preserve"> erhöht.</w:t>
      </w:r>
    </w:p>
    <w:p w:rsidR="00123BE9" w:rsidRPr="00887236" w:rsidRDefault="00123BE9" w:rsidP="00123BE9">
      <w:pPr>
        <w:keepNext/>
        <w:keepLines/>
        <w:spacing w:before="60"/>
        <w:rPr>
          <w:rFonts w:cs="Arial"/>
        </w:rPr>
      </w:pPr>
      <w:r w:rsidRPr="00887236">
        <w:rPr>
          <w:rFonts w:cs="Arial"/>
        </w:rPr>
        <w:t>Die Mehrkosten von Fr. 49</w:t>
      </w:r>
      <w:r>
        <w:rPr>
          <w:rFonts w:cs="Arial"/>
        </w:rPr>
        <w:t>0 000</w:t>
      </w:r>
      <w:r w:rsidRPr="00887236">
        <w:rPr>
          <w:rFonts w:cs="Arial"/>
        </w:rPr>
        <w:t xml:space="preserve"> gehen zu Lasten des Kontos 3010.</w:t>
      </w:r>
      <w:r>
        <w:rPr>
          <w:rFonts w:cs="Arial"/>
        </w:rPr>
        <w:t xml:space="preserve"> </w:t>
      </w:r>
      <w:r w:rsidRPr="00887236">
        <w:rPr>
          <w:rFonts w:cs="Arial"/>
        </w:rPr>
        <w:t>3141.011, Unterhalt der Liegenschaften des Verwaltungsvermögens; Bezirksgebäude.</w:t>
      </w:r>
    </w:p>
    <w:p w:rsidR="00123BE9" w:rsidRDefault="00123BE9" w:rsidP="00123BE9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die Direktion der öffentlichen Bauten.</w:t>
      </w:r>
    </w:p>
    <w:p w:rsidR="00123BE9" w:rsidRDefault="00123BE9" w:rsidP="00123BE9">
      <w:pPr>
        <w:pStyle w:val="00Vorgabetext"/>
        <w:keepNext/>
        <w:keepLines/>
        <w:rPr>
          <w:rFonts w:cs="Arial"/>
        </w:rPr>
      </w:pPr>
    </w:p>
    <w:p w:rsidR="00123BE9" w:rsidRDefault="00123BE9" w:rsidP="00123BE9">
      <w:pPr>
        <w:pStyle w:val="00Vorgabetext"/>
        <w:keepNext/>
        <w:keepLines/>
        <w:rPr>
          <w:rFonts w:cs="Arial"/>
        </w:rPr>
      </w:pPr>
    </w:p>
    <w:p w:rsidR="00BE768B" w:rsidRDefault="00123BE9" w:rsidP="00123BE9">
      <w:pPr>
        <w:pStyle w:val="00Vorgabetext"/>
        <w:keepNext/>
        <w:keepLines/>
      </w:pPr>
      <w:r>
        <w:rPr>
          <w:rFonts w:cs="Arial"/>
        </w:rPr>
        <w:t>[</w:t>
      </w:r>
      <w:r w:rsidRPr="00123BE9">
        <w:rPr>
          <w:rFonts w:cs="Arial"/>
          <w:i/>
        </w:rPr>
        <w:t>Transkript: OCR (Überarbeitung: Team TKR)/14.09.2017</w:t>
      </w:r>
      <w:bookmarkStart w:id="1" w:name="_GoBack"/>
      <w:r w:rsidRPr="00123BE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BE9" w:rsidRDefault="00123BE9">
      <w:r>
        <w:separator/>
      </w:r>
    </w:p>
    <w:p w:rsidR="00123BE9" w:rsidRDefault="00123BE9"/>
    <w:p w:rsidR="00123BE9" w:rsidRDefault="00123BE9"/>
  </w:endnote>
  <w:endnote w:type="continuationSeparator" w:id="0">
    <w:p w:rsidR="00123BE9" w:rsidRDefault="00123BE9">
      <w:r>
        <w:continuationSeparator/>
      </w:r>
    </w:p>
    <w:p w:rsidR="00123BE9" w:rsidRDefault="00123BE9"/>
    <w:p w:rsidR="00123BE9" w:rsidRDefault="00123B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BE9" w:rsidRDefault="00123BE9">
      <w:r>
        <w:separator/>
      </w:r>
    </w:p>
    <w:p w:rsidR="00123BE9" w:rsidRDefault="00123BE9"/>
    <w:p w:rsidR="00123BE9" w:rsidRDefault="00123BE9"/>
  </w:footnote>
  <w:footnote w:type="continuationSeparator" w:id="0">
    <w:p w:rsidR="00123BE9" w:rsidRDefault="00123BE9">
      <w:r>
        <w:continuationSeparator/>
      </w:r>
    </w:p>
    <w:p w:rsidR="00123BE9" w:rsidRDefault="00123BE9"/>
    <w:p w:rsidR="00123BE9" w:rsidRDefault="00123B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23BE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23BE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E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3BE9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C420A63-DE49-4691-89BA-7C7E6496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3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32033-27CB-42F5-AEB5-C72039346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163</Words>
  <Characters>1171</Characters>
  <Application>Microsoft Office Word</Application>
  <DocSecurity>0</DocSecurity>
  <PresentationFormat/>
  <Lines>106</Lines>
  <Paragraphs>88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1246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Gesamtsanierung des Bezirksgebäudes Zürich (Ingenieurarbeiten)</dc:subject>
  <dc:creator>Staatsarchiv des Kantons Zürich</dc:creator>
  <cp:lastModifiedBy>Mirjam Stadler</cp:lastModifiedBy>
  <cp:revision>1</cp:revision>
  <cp:lastPrinted>2012-06-15T14:37:00Z</cp:lastPrinted>
  <dcterms:created xsi:type="dcterms:W3CDTF">2017-09-14T06:28:00Z</dcterms:created>
  <dcterms:modified xsi:type="dcterms:W3CDTF">2017-09-14T06:28:00Z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