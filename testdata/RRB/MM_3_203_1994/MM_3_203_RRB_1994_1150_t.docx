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D0C2A" w:rsidP="00931B1F">
            <w:pPr>
              <w:pStyle w:val="70SignaturX"/>
            </w:pPr>
            <w:r>
              <w:t>StAZH MM 3.203 RRB 1994/1150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D0C2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Kantonsrat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D0C2A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D0C2A" w:rsidP="00931B1F">
            <w:pPr>
              <w:pStyle w:val="00Vorgabetext"/>
            </w:pPr>
            <w:r>
              <w:t>542–543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D0C2A" w:rsidRDefault="00ED0C2A" w:rsidP="00ED0C2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D0C2A">
        <w:rPr>
          <w:i/>
        </w:rPr>
        <w:t>p. 542</w:t>
      </w:r>
      <w:r w:rsidRPr="00ED0C2A">
        <w:t>]</w:t>
      </w:r>
      <w:r>
        <w:t xml:space="preserve"> </w:t>
      </w:r>
      <w:r w:rsidRPr="005C3ABF">
        <w:rPr>
          <w:rFonts w:cs="Arial"/>
        </w:rPr>
        <w:t>In Anwendung von § 90 des Gesetzes über die Wahlen und Abstimmungen (Wahlgesetz) vom 4. September 1983</w:t>
      </w:r>
    </w:p>
    <w:p w:rsidR="00ED0C2A" w:rsidRDefault="00ED0C2A" w:rsidP="00ED0C2A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ED0C2A" w:rsidRPr="005C3ABF" w:rsidRDefault="00ED0C2A" w:rsidP="00ED0C2A">
      <w:pPr>
        <w:spacing w:before="60"/>
        <w:rPr>
          <w:rFonts w:cs="Arial"/>
        </w:rPr>
      </w:pPr>
      <w:r w:rsidRPr="005C3ABF">
        <w:rPr>
          <w:rFonts w:cs="Arial"/>
        </w:rPr>
        <w:t>I. Als Mitglieder des Kantonsrates werden als gewählt erklärt:</w:t>
      </w:r>
      <w:r>
        <w:rPr>
          <w:rFonts w:cs="Arial"/>
        </w:rPr>
        <w:t xml:space="preserve"> </w:t>
      </w:r>
      <w:r w:rsidRPr="00DA3A24">
        <w:rPr>
          <w:rFonts w:cs="Arial"/>
          <w:lang w:eastAsia="fr-FR" w:bidi="fr-FR"/>
        </w:rPr>
        <w:t xml:space="preserve">a) </w:t>
      </w:r>
      <w:r w:rsidRPr="005C3ABF">
        <w:rPr>
          <w:rFonts w:cs="Arial"/>
        </w:rPr>
        <w:t>Im IX. Wahlkreis (Horgen) für den zurückgetretenen Walter Linsi</w:t>
      </w:r>
      <w:r>
        <w:rPr>
          <w:rFonts w:cs="Arial"/>
        </w:rPr>
        <w:t xml:space="preserve"> </w:t>
      </w:r>
      <w:r w:rsidRPr="005C3ABF">
        <w:rPr>
          <w:rFonts w:cs="Arial"/>
        </w:rPr>
        <w:t>(Liste der Sozialdemokratischen Partei und des Gewerkschaftsbundes):</w:t>
      </w:r>
    </w:p>
    <w:p w:rsidR="00ED0C2A" w:rsidRDefault="00ED0C2A" w:rsidP="00ED0C2A">
      <w:pPr>
        <w:pStyle w:val="00Vorgabetext"/>
        <w:rPr>
          <w:rFonts w:cs="Arial"/>
        </w:rPr>
      </w:pPr>
      <w:r w:rsidRPr="005C3ABF">
        <w:rPr>
          <w:rFonts w:cs="Arial"/>
        </w:rPr>
        <w:t>Julia Gerber Rüegg, Reallehrerin/Hausfrau, Am Zopfbach 21, 8804</w:t>
      </w:r>
      <w:r>
        <w:rPr>
          <w:rFonts w:cs="Arial"/>
        </w:rPr>
        <w:t xml:space="preserve"> </w:t>
      </w:r>
      <w:r w:rsidRPr="005C3ABF">
        <w:rPr>
          <w:rFonts w:cs="Arial"/>
        </w:rPr>
        <w:t>Au.</w:t>
      </w:r>
      <w:r>
        <w:rPr>
          <w:rFonts w:cs="Arial"/>
        </w:rPr>
        <w:t xml:space="preserve"> // [</w:t>
      </w:r>
      <w:r w:rsidRPr="00ED0C2A">
        <w:rPr>
          <w:rFonts w:cs="Arial"/>
          <w:i/>
        </w:rPr>
        <w:t>p. 543</w:t>
      </w:r>
      <w:r w:rsidRPr="00ED0C2A">
        <w:rPr>
          <w:rFonts w:cs="Arial"/>
        </w:rPr>
        <w:t>]</w:t>
      </w:r>
    </w:p>
    <w:p w:rsidR="00ED0C2A" w:rsidRPr="005C3ABF" w:rsidRDefault="00ED0C2A" w:rsidP="00ED0C2A">
      <w:pPr>
        <w:spacing w:before="60"/>
        <w:rPr>
          <w:rFonts w:cs="Arial"/>
        </w:rPr>
      </w:pPr>
      <w:r w:rsidRPr="00DA3A24">
        <w:rPr>
          <w:rFonts w:cs="Arial"/>
          <w:lang w:eastAsia="fr-FR" w:bidi="fr-FR"/>
        </w:rPr>
        <w:t xml:space="preserve">b) </w:t>
      </w:r>
      <w:r w:rsidRPr="005C3ABF">
        <w:rPr>
          <w:rFonts w:cs="Arial"/>
        </w:rPr>
        <w:t xml:space="preserve">Im </w:t>
      </w:r>
      <w:r w:rsidRPr="00DA3A24">
        <w:rPr>
          <w:rFonts w:cs="Arial"/>
          <w:lang w:eastAsia="fr-FR" w:bidi="fr-FR"/>
        </w:rPr>
        <w:t xml:space="preserve">XV. </w:t>
      </w:r>
      <w:r w:rsidRPr="005C3ABF">
        <w:rPr>
          <w:rFonts w:cs="Arial"/>
        </w:rPr>
        <w:t>Wahlkreis (Winterthur</w:t>
      </w:r>
      <w:r>
        <w:rPr>
          <w:rFonts w:cs="Arial"/>
        </w:rPr>
        <w:t>-</w:t>
      </w:r>
      <w:r w:rsidRPr="005C3ABF">
        <w:rPr>
          <w:rFonts w:cs="Arial"/>
        </w:rPr>
        <w:t>Land) für den zurückgetretenen Erhard Hunziker (Liste der Freisinnig</w:t>
      </w:r>
      <w:r>
        <w:rPr>
          <w:rFonts w:cs="Arial"/>
        </w:rPr>
        <w:t>-</w:t>
      </w:r>
      <w:r w:rsidRPr="005C3ABF">
        <w:rPr>
          <w:rFonts w:cs="Arial"/>
        </w:rPr>
        <w:t>Demokratischen Partei):</w:t>
      </w:r>
    </w:p>
    <w:p w:rsidR="00ED0C2A" w:rsidRPr="005C3ABF" w:rsidRDefault="00ED0C2A" w:rsidP="00ED0C2A">
      <w:pPr>
        <w:spacing w:before="60"/>
        <w:rPr>
          <w:rFonts w:cs="Arial"/>
        </w:rPr>
      </w:pPr>
      <w:r w:rsidRPr="005C3ABF">
        <w:rPr>
          <w:rFonts w:cs="Arial"/>
        </w:rPr>
        <w:t>Ulrich Isler, Dipl. Arch. ETH/S1A, Lilienweg 4, 8472 Seuzach.</w:t>
      </w:r>
    </w:p>
    <w:p w:rsidR="00ED0C2A" w:rsidRDefault="00ED0C2A" w:rsidP="00ED0C2A">
      <w:pPr>
        <w:pStyle w:val="00Vorgabetext"/>
        <w:keepNext/>
        <w:keepLines/>
        <w:rPr>
          <w:rFonts w:cs="Arial"/>
        </w:rPr>
      </w:pPr>
      <w:r>
        <w:rPr>
          <w:rFonts w:cs="Arial"/>
        </w:rPr>
        <w:t>II. Mitteilung</w:t>
      </w:r>
      <w:r w:rsidRPr="005C3ABF">
        <w:rPr>
          <w:rFonts w:cs="Arial"/>
        </w:rPr>
        <w:t xml:space="preserve"> an die Gewählten, den Kantonsrat und die Direktion</w:t>
      </w:r>
      <w:r>
        <w:rPr>
          <w:rFonts w:cs="Arial"/>
        </w:rPr>
        <w:t xml:space="preserve"> </w:t>
      </w:r>
      <w:r w:rsidRPr="005C3ABF">
        <w:rPr>
          <w:rFonts w:cs="Arial"/>
        </w:rPr>
        <w:t>des Innern sowie Veröffentlichung im Amtsblatt, Textteil (Dispositiv I).</w:t>
      </w:r>
    </w:p>
    <w:p w:rsidR="00ED0C2A" w:rsidRDefault="00ED0C2A" w:rsidP="00ED0C2A">
      <w:pPr>
        <w:pStyle w:val="00Vorgabetext"/>
        <w:keepNext/>
        <w:keepLines/>
        <w:rPr>
          <w:rFonts w:cs="Arial"/>
        </w:rPr>
      </w:pPr>
    </w:p>
    <w:p w:rsidR="00ED0C2A" w:rsidRDefault="00ED0C2A" w:rsidP="00ED0C2A">
      <w:pPr>
        <w:pStyle w:val="00Vorgabetext"/>
        <w:keepNext/>
        <w:keepLines/>
        <w:rPr>
          <w:rFonts w:cs="Arial"/>
        </w:rPr>
      </w:pPr>
    </w:p>
    <w:p w:rsidR="00BE768B" w:rsidRDefault="00ED0C2A" w:rsidP="00ED0C2A">
      <w:pPr>
        <w:pStyle w:val="00Vorgabetext"/>
        <w:keepNext/>
        <w:keepLines/>
      </w:pPr>
      <w:r>
        <w:rPr>
          <w:rFonts w:cs="Arial"/>
        </w:rPr>
        <w:t>[</w:t>
      </w:r>
      <w:r w:rsidRPr="00ED0C2A">
        <w:rPr>
          <w:rFonts w:cs="Arial"/>
          <w:i/>
        </w:rPr>
        <w:t>Transkript: OCR (Überarbeitung: Team TKR)/14.09.2017</w:t>
      </w:r>
      <w:bookmarkStart w:id="1" w:name="_GoBack"/>
      <w:r w:rsidRPr="00ED0C2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C2A" w:rsidRDefault="00ED0C2A">
      <w:r>
        <w:separator/>
      </w:r>
    </w:p>
    <w:p w:rsidR="00ED0C2A" w:rsidRDefault="00ED0C2A"/>
    <w:p w:rsidR="00ED0C2A" w:rsidRDefault="00ED0C2A"/>
  </w:endnote>
  <w:endnote w:type="continuationSeparator" w:id="0">
    <w:p w:rsidR="00ED0C2A" w:rsidRDefault="00ED0C2A">
      <w:r>
        <w:continuationSeparator/>
      </w:r>
    </w:p>
    <w:p w:rsidR="00ED0C2A" w:rsidRDefault="00ED0C2A"/>
    <w:p w:rsidR="00ED0C2A" w:rsidRDefault="00ED0C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C2A" w:rsidRDefault="00ED0C2A">
      <w:r>
        <w:separator/>
      </w:r>
    </w:p>
    <w:p w:rsidR="00ED0C2A" w:rsidRDefault="00ED0C2A"/>
    <w:p w:rsidR="00ED0C2A" w:rsidRDefault="00ED0C2A"/>
  </w:footnote>
  <w:footnote w:type="continuationSeparator" w:id="0">
    <w:p w:rsidR="00ED0C2A" w:rsidRDefault="00ED0C2A">
      <w:r>
        <w:continuationSeparator/>
      </w:r>
    </w:p>
    <w:p w:rsidR="00ED0C2A" w:rsidRDefault="00ED0C2A"/>
    <w:p w:rsidR="00ED0C2A" w:rsidRDefault="00ED0C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D0C2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D0C2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2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0C2A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967F7B5-10E4-407D-B95B-480C16B0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0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301DB-463A-420E-8151-3AFC9CEB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138</Words>
  <Characters>756</Characters>
  <Application>Microsoft Office Word</Application>
  <DocSecurity>0</DocSecurity>
  <PresentationFormat/>
  <Lines>108</Lines>
  <Paragraphs>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Kantonsrat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