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3224F" w:rsidP="00931B1F">
            <w:pPr>
              <w:pStyle w:val="70SignaturX"/>
            </w:pPr>
            <w:r>
              <w:t>StAZH MM 3.203 RRB 1994/0897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3224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(Winterthur, N 1.1.4, Bauwerk Nr. 9, Sicherungsmassnahmen)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3224F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3224F" w:rsidP="00931B1F">
            <w:pPr>
              <w:pStyle w:val="00Vorgabetext"/>
            </w:pPr>
            <w:r>
              <w:t>428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3224F" w:rsidRPr="00192103" w:rsidRDefault="0043224F" w:rsidP="0043224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3224F">
        <w:rPr>
          <w:i/>
        </w:rPr>
        <w:t>p. 428</w:t>
      </w:r>
      <w:r w:rsidRPr="0043224F">
        <w:t>]</w:t>
      </w:r>
      <w:r>
        <w:t xml:space="preserve"> </w:t>
      </w:r>
      <w:r w:rsidRPr="00192103">
        <w:rPr>
          <w:rFonts w:cs="Arial"/>
        </w:rPr>
        <w:t>Mit Beschluss Nr. 543/1994 hat der Regierungsrat das Projekt für die</w:t>
      </w:r>
      <w:r>
        <w:rPr>
          <w:rFonts w:cs="Arial"/>
        </w:rPr>
        <w:t xml:space="preserve"> </w:t>
      </w:r>
      <w:r w:rsidRPr="00192103">
        <w:rPr>
          <w:rFonts w:cs="Arial"/>
        </w:rPr>
        <w:t>Sicherungsmassnahmen des in der N 1.1.4, Umfahrung Winterthur, gelegenen Bauwerks Nr. 9, Überdeckung Töss, Stadt Winterthur, genehmigt und hiefür einen Objektkredit von Fr. 450000 bewilligt.</w:t>
      </w:r>
    </w:p>
    <w:p w:rsidR="0043224F" w:rsidRPr="00192103" w:rsidRDefault="0043224F" w:rsidP="0043224F">
      <w:pPr>
        <w:spacing w:before="60"/>
        <w:rPr>
          <w:rFonts w:cs="Arial"/>
        </w:rPr>
      </w:pPr>
      <w:r w:rsidRPr="00192103">
        <w:rPr>
          <w:rFonts w:cs="Arial"/>
        </w:rPr>
        <w:t>Zur Ausführung der Abstützungsarbeiten mit Stahlträgern haben auf</w:t>
      </w:r>
      <w:r>
        <w:rPr>
          <w:rFonts w:cs="Arial"/>
        </w:rPr>
        <w:t xml:space="preserve"> </w:t>
      </w:r>
      <w:r w:rsidRPr="00192103">
        <w:rPr>
          <w:rFonts w:cs="Arial"/>
        </w:rPr>
        <w:t>Einladung hin vier Unternehmen je ein Angebot mit Offertsummen von</w:t>
      </w:r>
      <w:r>
        <w:rPr>
          <w:rFonts w:cs="Arial"/>
        </w:rPr>
        <w:t xml:space="preserve"> </w:t>
      </w:r>
      <w:r w:rsidRPr="00192103">
        <w:rPr>
          <w:rFonts w:cs="Arial"/>
        </w:rPr>
        <w:t>Fr. 370</w:t>
      </w:r>
      <w:r>
        <w:rPr>
          <w:rFonts w:cs="Arial"/>
        </w:rPr>
        <w:t xml:space="preserve"> </w:t>
      </w:r>
      <w:r w:rsidRPr="00192103">
        <w:rPr>
          <w:rFonts w:cs="Arial"/>
        </w:rPr>
        <w:t>474.30 bis Fr. 424</w:t>
      </w:r>
      <w:r>
        <w:rPr>
          <w:rFonts w:cs="Arial"/>
        </w:rPr>
        <w:t> </w:t>
      </w:r>
      <w:r w:rsidRPr="00192103">
        <w:rPr>
          <w:rFonts w:cs="Arial"/>
        </w:rPr>
        <w:t>795.70 eingereicht.</w:t>
      </w:r>
    </w:p>
    <w:p w:rsidR="0043224F" w:rsidRPr="00192103" w:rsidRDefault="0043224F" w:rsidP="0043224F">
      <w:pPr>
        <w:spacing w:before="60"/>
        <w:rPr>
          <w:rFonts w:cs="Arial"/>
        </w:rPr>
      </w:pPr>
      <w:r w:rsidRPr="00192103">
        <w:rPr>
          <w:rFonts w:cs="Arial"/>
        </w:rPr>
        <w:t>Es rechtfertigt sich, die erwähnten Arbeiten an die Lerch AG, Winterthur, zur bereinigten Offertsumme von Fr. 370</w:t>
      </w:r>
      <w:r>
        <w:rPr>
          <w:rFonts w:cs="Arial"/>
        </w:rPr>
        <w:t xml:space="preserve"> </w:t>
      </w:r>
      <w:r w:rsidRPr="00192103">
        <w:rPr>
          <w:rFonts w:cs="Arial"/>
        </w:rPr>
        <w:t>474.30 gemäss Offerte</w:t>
      </w:r>
      <w:r>
        <w:rPr>
          <w:rFonts w:cs="Arial"/>
        </w:rPr>
        <w:t xml:space="preserve"> </w:t>
      </w:r>
      <w:r w:rsidRPr="00192103">
        <w:rPr>
          <w:rFonts w:cs="Arial"/>
        </w:rPr>
        <w:t>vom 2. Februar 1994 zu vergeben. Die Vergebungssumme kann sich</w:t>
      </w:r>
      <w:r>
        <w:rPr>
          <w:rFonts w:cs="Arial"/>
        </w:rPr>
        <w:t xml:space="preserve"> </w:t>
      </w:r>
      <w:r w:rsidRPr="00192103">
        <w:rPr>
          <w:rFonts w:cs="Arial"/>
        </w:rPr>
        <w:t>allenfalls für Regiearbeiten und Unvorhergesehenes um rund 15% auf</w:t>
      </w:r>
      <w:r>
        <w:rPr>
          <w:rFonts w:cs="Arial"/>
        </w:rPr>
        <w:t xml:space="preserve"> </w:t>
      </w:r>
      <w:r w:rsidRPr="00192103">
        <w:rPr>
          <w:rFonts w:cs="Arial"/>
        </w:rPr>
        <w:t>Fr. 426</w:t>
      </w:r>
      <w:r>
        <w:rPr>
          <w:rFonts w:cs="Arial"/>
        </w:rPr>
        <w:t> </w:t>
      </w:r>
      <w:r w:rsidRPr="00192103">
        <w:rPr>
          <w:rFonts w:cs="Arial"/>
        </w:rPr>
        <w:t>000 erhöhen. Das Bundesamt für Strassenbau hat dieser Arbeitsvergebung am 21. Februar 1994 zugestimmt.</w:t>
      </w:r>
    </w:p>
    <w:p w:rsidR="0043224F" w:rsidRPr="00192103" w:rsidRDefault="0043224F" w:rsidP="0043224F">
      <w:pPr>
        <w:spacing w:before="60"/>
        <w:rPr>
          <w:rFonts w:cs="Arial"/>
        </w:rPr>
      </w:pPr>
      <w:r w:rsidRPr="00192103">
        <w:rPr>
          <w:rFonts w:cs="Arial"/>
        </w:rPr>
        <w:t>Die Kosten sind im Staatsvoranschlag 1994 enthalten.</w:t>
      </w:r>
    </w:p>
    <w:p w:rsidR="0043224F" w:rsidRDefault="0043224F" w:rsidP="0043224F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43224F" w:rsidRDefault="0043224F" w:rsidP="0043224F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43224F" w:rsidRPr="00192103" w:rsidRDefault="0043224F" w:rsidP="0043224F">
      <w:pPr>
        <w:tabs>
          <w:tab w:val="left" w:pos="486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Abstützungsarbeiten mit Stahlträgern für die Sicherungsmassnahmen des in der N 1.1.4, Umfahrung Winterthur, gelegenen Bauwerks Nr. 9, Überdeckung Töss, Stadt Winterthur, werden an die Lerch</w:t>
      </w:r>
      <w:r>
        <w:rPr>
          <w:rFonts w:cs="Arial"/>
        </w:rPr>
        <w:t xml:space="preserve"> </w:t>
      </w:r>
      <w:r w:rsidRPr="00192103">
        <w:rPr>
          <w:rFonts w:cs="Arial"/>
        </w:rPr>
        <w:t>AG, Winterthur, zu Fr. 370</w:t>
      </w:r>
      <w:r>
        <w:rPr>
          <w:rFonts w:cs="Arial"/>
        </w:rPr>
        <w:t xml:space="preserve"> </w:t>
      </w:r>
      <w:r w:rsidRPr="00192103">
        <w:rPr>
          <w:rFonts w:cs="Arial"/>
        </w:rPr>
        <w:t>474.30 gemäss Offerte vom 2. Februar 1994</w:t>
      </w:r>
      <w:r>
        <w:rPr>
          <w:rFonts w:cs="Arial"/>
        </w:rPr>
        <w:t xml:space="preserve"> </w:t>
      </w:r>
      <w:r w:rsidRPr="00192103">
        <w:rPr>
          <w:rFonts w:cs="Arial"/>
        </w:rPr>
        <w:t>vergeben. Die Vergebungssumme kann sich für Regiearbeiten und Unvorhergesehenes bis auf Fr. 426</w:t>
      </w:r>
      <w:r>
        <w:rPr>
          <w:rFonts w:cs="Arial"/>
        </w:rPr>
        <w:t> </w:t>
      </w:r>
      <w:r w:rsidRPr="00192103">
        <w:rPr>
          <w:rFonts w:cs="Arial"/>
        </w:rPr>
        <w:t>000 erhöhen.</w:t>
      </w:r>
    </w:p>
    <w:p w:rsidR="0043224F" w:rsidRPr="00192103" w:rsidRDefault="0043224F" w:rsidP="0043224F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gehen zu Lasten des Kontos 3014.05.3146.505</w:t>
      </w:r>
      <w:r>
        <w:rPr>
          <w:rFonts w:cs="Arial"/>
        </w:rPr>
        <w:t>. In</w:t>
      </w:r>
      <w:r w:rsidRPr="00192103">
        <w:rPr>
          <w:rFonts w:cs="Arial"/>
        </w:rPr>
        <w:t>standsetzungen; Brückenunterhalt.</w:t>
      </w:r>
    </w:p>
    <w:p w:rsidR="0043224F" w:rsidRDefault="0043224F" w:rsidP="0043224F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43224F" w:rsidRDefault="0043224F" w:rsidP="0043224F">
      <w:pPr>
        <w:pStyle w:val="00Vorgabetext"/>
        <w:keepNext/>
        <w:keepLines/>
        <w:rPr>
          <w:rFonts w:cs="Arial"/>
        </w:rPr>
      </w:pPr>
    </w:p>
    <w:p w:rsidR="0043224F" w:rsidRDefault="0043224F" w:rsidP="0043224F">
      <w:pPr>
        <w:pStyle w:val="00Vorgabetext"/>
        <w:keepNext/>
        <w:keepLines/>
        <w:rPr>
          <w:rFonts w:cs="Arial"/>
        </w:rPr>
      </w:pPr>
    </w:p>
    <w:p w:rsidR="00BE768B" w:rsidRDefault="0043224F" w:rsidP="0043224F">
      <w:pPr>
        <w:pStyle w:val="00Vorgabetext"/>
        <w:keepNext/>
        <w:keepLines/>
      </w:pPr>
      <w:r>
        <w:rPr>
          <w:rFonts w:cs="Arial"/>
        </w:rPr>
        <w:t>[</w:t>
      </w:r>
      <w:r w:rsidRPr="0043224F">
        <w:rPr>
          <w:rFonts w:cs="Arial"/>
          <w:i/>
        </w:rPr>
        <w:t>Transkript: OCR (Überarbeitung: Team TKR)/14.09.2017</w:t>
      </w:r>
      <w:bookmarkStart w:id="1" w:name="_GoBack"/>
      <w:r w:rsidRPr="0043224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24F" w:rsidRDefault="0043224F">
      <w:r>
        <w:separator/>
      </w:r>
    </w:p>
    <w:p w:rsidR="0043224F" w:rsidRDefault="0043224F"/>
    <w:p w:rsidR="0043224F" w:rsidRDefault="0043224F"/>
  </w:endnote>
  <w:endnote w:type="continuationSeparator" w:id="0">
    <w:p w:rsidR="0043224F" w:rsidRDefault="0043224F">
      <w:r>
        <w:continuationSeparator/>
      </w:r>
    </w:p>
    <w:p w:rsidR="0043224F" w:rsidRDefault="0043224F"/>
    <w:p w:rsidR="0043224F" w:rsidRDefault="004322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24F" w:rsidRDefault="0043224F">
      <w:r>
        <w:separator/>
      </w:r>
    </w:p>
    <w:p w:rsidR="0043224F" w:rsidRDefault="0043224F"/>
    <w:p w:rsidR="0043224F" w:rsidRDefault="0043224F"/>
  </w:footnote>
  <w:footnote w:type="continuationSeparator" w:id="0">
    <w:p w:rsidR="0043224F" w:rsidRDefault="0043224F">
      <w:r>
        <w:continuationSeparator/>
      </w:r>
    </w:p>
    <w:p w:rsidR="0043224F" w:rsidRDefault="0043224F"/>
    <w:p w:rsidR="0043224F" w:rsidRDefault="004322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3224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3224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4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24F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8C44D6B-7FAB-472E-B481-C3E1E9C8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2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D489B-1F9F-435F-B8EF-95A3F55F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223</Words>
  <Characters>1472</Characters>
  <Application>Microsoft Office Word</Application>
  <DocSecurity>0</DocSecurity>
  <PresentationFormat/>
  <Lines>122</Lines>
  <Paragraphs>105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(Winterthur, N 1.1.4, Bauwerk Nr. 9, Sicherungsmassnahmen)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