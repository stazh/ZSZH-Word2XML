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5270E" w:rsidP="00931B1F">
            <w:pPr>
              <w:pStyle w:val="70SignaturX"/>
            </w:pPr>
            <w:r>
              <w:t>StAZH MM 3.203 RRB 1994/0609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5270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Hinwil (Hinschied)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5270E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5270E" w:rsidP="00931B1F">
            <w:pPr>
              <w:pStyle w:val="00Vorgabetext"/>
            </w:pPr>
            <w:r>
              <w:t>296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5270E" w:rsidRDefault="0025270E" w:rsidP="0025270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5270E">
        <w:rPr>
          <w:i/>
        </w:rPr>
        <w:t>p. 296</w:t>
      </w:r>
      <w:r w:rsidRPr="0025270E">
        <w:t>]</w:t>
      </w:r>
      <w:r>
        <w:t xml:space="preserve"> </w:t>
      </w:r>
      <w:r w:rsidRPr="00887236">
        <w:rPr>
          <w:rFonts w:cs="Arial"/>
        </w:rPr>
        <w:t>Auf Antrag der Direktion des Erziehungswesens sowie gestützt auf den</w:t>
      </w:r>
      <w:r>
        <w:rPr>
          <w:rFonts w:cs="Arial"/>
        </w:rPr>
        <w:t xml:space="preserve"> </w:t>
      </w:r>
      <w:r w:rsidRPr="00887236">
        <w:rPr>
          <w:rFonts w:cs="Arial"/>
        </w:rPr>
        <w:t>zu den Akten gelegten Bericht</w:t>
      </w:r>
    </w:p>
    <w:p w:rsidR="0025270E" w:rsidRDefault="0025270E" w:rsidP="0025270E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25270E" w:rsidRPr="00887236" w:rsidRDefault="0025270E" w:rsidP="0025270E">
      <w:pPr>
        <w:tabs>
          <w:tab w:val="left" w:pos="475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Vom Hinschied von Fritz Jakob, Landwirt, Steg, Mitglied der Bezirksschulpflege Hinwil, wird Kenntnis genommen.</w:t>
      </w:r>
    </w:p>
    <w:p w:rsidR="0025270E" w:rsidRPr="00887236" w:rsidRDefault="0025270E" w:rsidP="0025270E">
      <w:pPr>
        <w:keepNext/>
        <w:keepLines/>
        <w:tabs>
          <w:tab w:val="left" w:pos="557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Der Bezirksrat Hinwil wird um die Anordnung einer Ersatzwahl</w:t>
      </w:r>
      <w:r>
        <w:rPr>
          <w:rFonts w:cs="Arial"/>
        </w:rPr>
        <w:t xml:space="preserve"> </w:t>
      </w:r>
      <w:r w:rsidRPr="00887236">
        <w:rPr>
          <w:rFonts w:cs="Arial"/>
        </w:rPr>
        <w:t>ersucht.</w:t>
      </w:r>
    </w:p>
    <w:p w:rsidR="0025270E" w:rsidRDefault="0025270E" w:rsidP="0025270E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Bezirksrat Hinwil sowie an die Direktion des</w:t>
      </w:r>
      <w:r>
        <w:rPr>
          <w:rFonts w:cs="Arial"/>
        </w:rPr>
        <w:t xml:space="preserve"> </w:t>
      </w:r>
      <w:r w:rsidRPr="00887236">
        <w:rPr>
          <w:rFonts w:cs="Arial"/>
        </w:rPr>
        <w:t>Erziehungswesens.</w:t>
      </w:r>
    </w:p>
    <w:p w:rsidR="0025270E" w:rsidRDefault="0025270E" w:rsidP="0025270E">
      <w:pPr>
        <w:pStyle w:val="00Vorgabetext"/>
        <w:keepNext/>
        <w:keepLines/>
        <w:rPr>
          <w:rFonts w:cs="Arial"/>
        </w:rPr>
      </w:pPr>
    </w:p>
    <w:p w:rsidR="0025270E" w:rsidRDefault="0025270E" w:rsidP="0025270E">
      <w:pPr>
        <w:pStyle w:val="00Vorgabetext"/>
        <w:keepNext/>
        <w:keepLines/>
        <w:rPr>
          <w:rFonts w:cs="Arial"/>
        </w:rPr>
      </w:pPr>
    </w:p>
    <w:p w:rsidR="00BE768B" w:rsidRDefault="0025270E" w:rsidP="0025270E">
      <w:pPr>
        <w:pStyle w:val="00Vorgabetext"/>
        <w:keepNext/>
        <w:keepLines/>
      </w:pPr>
      <w:r>
        <w:rPr>
          <w:rFonts w:cs="Arial"/>
        </w:rPr>
        <w:t>[</w:t>
      </w:r>
      <w:r w:rsidRPr="0025270E">
        <w:rPr>
          <w:rFonts w:cs="Arial"/>
          <w:i/>
        </w:rPr>
        <w:t>Transkript: OCR (Überarbeitung: Team TKR)/14.09.2017</w:t>
      </w:r>
      <w:bookmarkStart w:id="1" w:name="_GoBack"/>
      <w:r w:rsidRPr="0025270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70E" w:rsidRDefault="0025270E">
      <w:r>
        <w:separator/>
      </w:r>
    </w:p>
    <w:p w:rsidR="0025270E" w:rsidRDefault="0025270E"/>
    <w:p w:rsidR="0025270E" w:rsidRDefault="0025270E"/>
  </w:endnote>
  <w:endnote w:type="continuationSeparator" w:id="0">
    <w:p w:rsidR="0025270E" w:rsidRDefault="0025270E">
      <w:r>
        <w:continuationSeparator/>
      </w:r>
    </w:p>
    <w:p w:rsidR="0025270E" w:rsidRDefault="0025270E"/>
    <w:p w:rsidR="0025270E" w:rsidRDefault="00252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70E" w:rsidRDefault="0025270E">
      <w:r>
        <w:separator/>
      </w:r>
    </w:p>
    <w:p w:rsidR="0025270E" w:rsidRDefault="0025270E"/>
    <w:p w:rsidR="0025270E" w:rsidRDefault="0025270E"/>
  </w:footnote>
  <w:footnote w:type="continuationSeparator" w:id="0">
    <w:p w:rsidR="0025270E" w:rsidRDefault="0025270E">
      <w:r>
        <w:continuationSeparator/>
      </w:r>
    </w:p>
    <w:p w:rsidR="0025270E" w:rsidRDefault="0025270E"/>
    <w:p w:rsidR="0025270E" w:rsidRDefault="00252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5270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5270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0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270E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193D2BE-9605-4A6A-9F34-E0E82744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2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E4A1F-A0B9-4727-BA9F-B1917336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76</Words>
  <Characters>506</Characters>
  <Application>Microsoft Office Word</Application>
  <DocSecurity>0</DocSecurity>
  <PresentationFormat/>
  <Lines>50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Hinwil (Hinschied)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