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05C34" w:rsidP="00931B1F">
            <w:pPr>
              <w:pStyle w:val="70SignaturX"/>
            </w:pPr>
            <w:r>
              <w:t>StAZH MM 3.203 RRB 1994/0701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05C3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Kunstsammlung (Überlassen eines Kunstwerks)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05C34" w:rsidP="00931B1F">
            <w:pPr>
              <w:pStyle w:val="71DatumX"/>
            </w:pPr>
            <w:r>
              <w:t>09.03.1994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05C34" w:rsidP="00931B1F">
            <w:pPr>
              <w:pStyle w:val="00Vorgabetext"/>
            </w:pPr>
            <w:r>
              <w:t>333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05C34" w:rsidRPr="00887236" w:rsidRDefault="00805C34" w:rsidP="00805C3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05C34">
        <w:rPr>
          <w:i/>
        </w:rPr>
        <w:t>p. 333</w:t>
      </w:r>
      <w:r w:rsidRPr="00805C34">
        <w:t>]</w:t>
      </w:r>
      <w:r>
        <w:t xml:space="preserve"> </w:t>
      </w:r>
      <w:r w:rsidRPr="00A21223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iur. Ludwig Barath, Abteilungschef bei der Fürsorgedirektion, tritt</w:t>
      </w:r>
      <w:r>
        <w:rPr>
          <w:rFonts w:cs="Arial"/>
        </w:rPr>
        <w:t xml:space="preserve"> </w:t>
      </w:r>
      <w:r w:rsidRPr="00887236">
        <w:rPr>
          <w:rFonts w:cs="Arial"/>
        </w:rPr>
        <w:t>auf Ende Februar 1994 nach knapp 23 Dienstjahren in den Ruhestand.</w:t>
      </w:r>
      <w:r>
        <w:rPr>
          <w:rFonts w:cs="Arial"/>
        </w:rPr>
        <w:t xml:space="preserve"> </w:t>
      </w:r>
      <w:r w:rsidRPr="00887236">
        <w:rPr>
          <w:rFonts w:cs="Arial"/>
        </w:rPr>
        <w:t>Er ersucht um Überlassung des Bildes «Herbstfeuer» von Fritz Widmann, Kontroll</w:t>
      </w:r>
      <w:r>
        <w:rPr>
          <w:rFonts w:cs="Arial"/>
        </w:rPr>
        <w:t>-</w:t>
      </w:r>
      <w:r w:rsidRPr="00887236">
        <w:rPr>
          <w:rFonts w:cs="Arial"/>
        </w:rPr>
        <w:t>Nr. 86, das während vieler Jahre sein Büro schmückte</w:t>
      </w:r>
      <w:r>
        <w:rPr>
          <w:rFonts w:cs="Arial"/>
        </w:rPr>
        <w:t xml:space="preserve"> </w:t>
      </w:r>
      <w:r w:rsidRPr="00887236">
        <w:rPr>
          <w:rFonts w:cs="Arial"/>
        </w:rPr>
        <w:t>und zu dem er eine tiefe Beziehung hat.</w:t>
      </w:r>
    </w:p>
    <w:p w:rsidR="00805C34" w:rsidRPr="00887236" w:rsidRDefault="00805C34" w:rsidP="00805C34">
      <w:pPr>
        <w:spacing w:before="60"/>
        <w:rPr>
          <w:rFonts w:cs="Arial"/>
        </w:rPr>
      </w:pPr>
      <w:r w:rsidRPr="00887236">
        <w:rPr>
          <w:rFonts w:cs="Arial"/>
        </w:rPr>
        <w:t>Das Bild wurde 1929 zum Preis von Fr. 1200 erworben. Die hiefür zuständige Erziehungsdirektion ist mit der Abtretung zum reduzierten</w:t>
      </w:r>
      <w:r>
        <w:rPr>
          <w:rFonts w:cs="Arial"/>
        </w:rPr>
        <w:t xml:space="preserve"> </w:t>
      </w:r>
      <w:r w:rsidRPr="00887236">
        <w:rPr>
          <w:rFonts w:cs="Arial"/>
        </w:rPr>
        <w:t>Preis von Fr. 1000 einverstanden.</w:t>
      </w:r>
    </w:p>
    <w:p w:rsidR="00805C34" w:rsidRDefault="00805C34" w:rsidP="00805C34">
      <w:pPr>
        <w:spacing w:before="60"/>
        <w:rPr>
          <w:rFonts w:cs="Arial"/>
        </w:rPr>
      </w:pPr>
      <w:r w:rsidRPr="00887236">
        <w:rPr>
          <w:rFonts w:cs="Arial"/>
        </w:rPr>
        <w:t>Auf Antrag der Direktionen des Erziehungswesens und der öffentlichen</w:t>
      </w:r>
      <w:r>
        <w:rPr>
          <w:rFonts w:cs="Arial"/>
        </w:rPr>
        <w:t xml:space="preserve"> </w:t>
      </w:r>
      <w:r w:rsidRPr="00887236">
        <w:rPr>
          <w:rFonts w:cs="Arial"/>
        </w:rPr>
        <w:t>Bauten</w:t>
      </w:r>
    </w:p>
    <w:p w:rsidR="00805C34" w:rsidRDefault="00805C34" w:rsidP="00805C34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805C34" w:rsidRPr="00887236" w:rsidRDefault="00805C34" w:rsidP="00805C34">
      <w:pPr>
        <w:tabs>
          <w:tab w:val="left" w:pos="472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910FE8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iur. Ludwig Barath, Abteilungschef bei der Fürsorgedirektion,</w:t>
      </w:r>
      <w:r>
        <w:rPr>
          <w:rFonts w:cs="Arial"/>
        </w:rPr>
        <w:t xml:space="preserve"> </w:t>
      </w:r>
      <w:r w:rsidRPr="00887236">
        <w:rPr>
          <w:rFonts w:cs="Arial"/>
        </w:rPr>
        <w:t>wird in Anerkennung seiner geleisteten Dienste das Bild «Herbstfeuer»</w:t>
      </w:r>
      <w:r>
        <w:rPr>
          <w:rFonts w:cs="Arial"/>
        </w:rPr>
        <w:t xml:space="preserve"> </w:t>
      </w:r>
      <w:r w:rsidRPr="00887236">
        <w:rPr>
          <w:rFonts w:cs="Arial"/>
        </w:rPr>
        <w:t>von Fritz Widmann, Kontroll</w:t>
      </w:r>
      <w:r>
        <w:rPr>
          <w:rFonts w:cs="Arial"/>
        </w:rPr>
        <w:t>-</w:t>
      </w:r>
      <w:r w:rsidRPr="00887236">
        <w:rPr>
          <w:rFonts w:cs="Arial"/>
        </w:rPr>
        <w:t>Nr. 86, zum Preis von Fr. 1000 überlassen.</w:t>
      </w:r>
    </w:p>
    <w:p w:rsidR="00805C34" w:rsidRPr="00887236" w:rsidRDefault="00805C34" w:rsidP="00805C34">
      <w:pPr>
        <w:tabs>
          <w:tab w:val="left" w:pos="524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Der Kaufpreis ist auf das Konto 2900.01.3652.103, Kulturförderungsbeiträge des Regierungsrates; Kunstkredit, zu überweisen.</w:t>
      </w:r>
    </w:p>
    <w:p w:rsidR="00805C34" w:rsidRDefault="00805C34" w:rsidP="00805C34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Mitteilung an die Direktionen der Fürsorge (für sich und zuhanden von </w:t>
      </w:r>
      <w:r w:rsidRPr="00213F3F">
        <w:rPr>
          <w:rFonts w:cs="Arial"/>
          <w:lang w:eastAsia="fr-FR" w:bidi="fr-FR"/>
        </w:rPr>
        <w:t xml:space="preserve">Dr. </w:t>
      </w:r>
      <w:r w:rsidRPr="00887236">
        <w:rPr>
          <w:rFonts w:cs="Arial"/>
        </w:rPr>
        <w:t>iur. Ludwig Barath), des Erziehungswesens, der öffentlichen Bauten und der Finanzen.</w:t>
      </w:r>
    </w:p>
    <w:p w:rsidR="00805C34" w:rsidRDefault="00805C34" w:rsidP="00805C34">
      <w:pPr>
        <w:pStyle w:val="00Vorgabetext"/>
        <w:keepNext/>
        <w:keepLines/>
        <w:rPr>
          <w:rFonts w:cs="Arial"/>
        </w:rPr>
      </w:pPr>
    </w:p>
    <w:p w:rsidR="00805C34" w:rsidRDefault="00805C34" w:rsidP="00805C34">
      <w:pPr>
        <w:pStyle w:val="00Vorgabetext"/>
        <w:keepNext/>
        <w:keepLines/>
        <w:rPr>
          <w:rFonts w:cs="Arial"/>
        </w:rPr>
      </w:pPr>
    </w:p>
    <w:p w:rsidR="00BE768B" w:rsidRDefault="00805C34" w:rsidP="00805C34">
      <w:pPr>
        <w:pStyle w:val="00Vorgabetext"/>
        <w:keepNext/>
        <w:keepLines/>
      </w:pPr>
      <w:r>
        <w:rPr>
          <w:rFonts w:cs="Arial"/>
        </w:rPr>
        <w:t>[</w:t>
      </w:r>
      <w:r w:rsidRPr="00805C34">
        <w:rPr>
          <w:rFonts w:cs="Arial"/>
          <w:i/>
        </w:rPr>
        <w:t>Transkript: OCR (Überarbeitung: Team TKR)/14.09.2017</w:t>
      </w:r>
      <w:bookmarkStart w:id="1" w:name="_GoBack"/>
      <w:r w:rsidRPr="00805C3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C34" w:rsidRDefault="00805C34">
      <w:r>
        <w:separator/>
      </w:r>
    </w:p>
    <w:p w:rsidR="00805C34" w:rsidRDefault="00805C34"/>
    <w:p w:rsidR="00805C34" w:rsidRDefault="00805C34"/>
  </w:endnote>
  <w:endnote w:type="continuationSeparator" w:id="0">
    <w:p w:rsidR="00805C34" w:rsidRDefault="00805C34">
      <w:r>
        <w:continuationSeparator/>
      </w:r>
    </w:p>
    <w:p w:rsidR="00805C34" w:rsidRDefault="00805C34"/>
    <w:p w:rsidR="00805C34" w:rsidRDefault="00805C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C34" w:rsidRDefault="00805C34">
      <w:r>
        <w:separator/>
      </w:r>
    </w:p>
    <w:p w:rsidR="00805C34" w:rsidRDefault="00805C34"/>
    <w:p w:rsidR="00805C34" w:rsidRDefault="00805C34"/>
  </w:footnote>
  <w:footnote w:type="continuationSeparator" w:id="0">
    <w:p w:rsidR="00805C34" w:rsidRDefault="00805C34">
      <w:r>
        <w:continuationSeparator/>
      </w:r>
    </w:p>
    <w:p w:rsidR="00805C34" w:rsidRDefault="00805C34"/>
    <w:p w:rsidR="00805C34" w:rsidRDefault="00805C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05C3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05C3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3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5C34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16E9DC6-BDC5-4899-A3D9-5D71A619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5C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2335F-41DD-455E-89A0-076D60992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170</Words>
  <Characters>1101</Characters>
  <Application>Microsoft Office Word</Application>
  <DocSecurity>0</DocSecurity>
  <PresentationFormat/>
  <Lines>110</Lines>
  <Paragraphs>97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1174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Kunstsammlung (Überlassen eines Kunstwerks)</dc:subject>
  <dc:creator>Staatsarchiv des Kantons Zürich</dc:creator>
  <cp:lastModifiedBy>Mirjam Stadler</cp:lastModifiedBy>
  <cp:revision>1</cp:revision>
  <cp:lastPrinted>2012-06-15T14:37:00Z</cp:lastPrinted>
  <dcterms:created xsi:type="dcterms:W3CDTF">2017-09-14T06:31:00Z</dcterms:created>
  <dcterms:modified xsi:type="dcterms:W3CDTF">2017-09-14T06:31:00Z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