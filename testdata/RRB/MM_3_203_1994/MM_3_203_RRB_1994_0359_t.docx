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F2D5A" w:rsidP="00931B1F">
            <w:pPr>
              <w:pStyle w:val="70SignaturX"/>
            </w:pPr>
            <w:r>
              <w:t>StAZH MM 3.203 RRB 1994/0359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F2D5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Veterinäramt (Viehschaukommission)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F2D5A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F2D5A" w:rsidP="00931B1F">
            <w:pPr>
              <w:pStyle w:val="00Vorgabetext"/>
            </w:pPr>
            <w:r>
              <w:t>190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F2D5A" w:rsidRDefault="002F2D5A" w:rsidP="002F2D5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F2D5A">
        <w:rPr>
          <w:i/>
        </w:rPr>
        <w:t>p. 190</w:t>
      </w:r>
      <w:r w:rsidRPr="002F2D5A">
        <w:t>]</w:t>
      </w:r>
      <w:r>
        <w:t xml:space="preserve"> </w:t>
      </w:r>
      <w:r w:rsidRPr="00034798">
        <w:rPr>
          <w:rFonts w:cs="Arial"/>
        </w:rPr>
        <w:t>Auf Antrag der Direktion der Volkswirtschaft sowie gestützt auf den zu</w:t>
      </w:r>
      <w:r>
        <w:rPr>
          <w:rFonts w:cs="Arial"/>
        </w:rPr>
        <w:t xml:space="preserve"> </w:t>
      </w:r>
      <w:r w:rsidRPr="00034798">
        <w:rPr>
          <w:rFonts w:cs="Arial"/>
        </w:rPr>
        <w:t>den Akten gelegten Bericht</w:t>
      </w:r>
    </w:p>
    <w:p w:rsidR="002F2D5A" w:rsidRDefault="002F2D5A" w:rsidP="002F2D5A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2F2D5A" w:rsidRPr="00034798" w:rsidRDefault="002F2D5A" w:rsidP="002F2D5A">
      <w:pPr>
        <w:tabs>
          <w:tab w:val="left" w:pos="461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Roland Künzler, Bodenstrasse 17, Rumlikon, 8332 Russikon, wird</w:t>
      </w:r>
      <w:r>
        <w:rPr>
          <w:rFonts w:cs="Arial"/>
        </w:rPr>
        <w:t xml:space="preserve"> </w:t>
      </w:r>
      <w:r w:rsidRPr="00034798">
        <w:rPr>
          <w:rFonts w:cs="Arial"/>
        </w:rPr>
        <w:t>unter Verdankung der geleisteten Dienste auf eigenen Wunsch als Kleinviehexperte aus der kantonalen Viehschaukommission entlassen.</w:t>
      </w:r>
    </w:p>
    <w:p w:rsidR="002F2D5A" w:rsidRPr="00034798" w:rsidRDefault="002F2D5A" w:rsidP="002F2D5A">
      <w:pPr>
        <w:tabs>
          <w:tab w:val="left" w:pos="537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Für den Rest der Amtsdauer 1991/95 wird mit sofortiger Wirkung</w:t>
      </w:r>
      <w:r>
        <w:rPr>
          <w:rFonts w:cs="Arial"/>
        </w:rPr>
        <w:t xml:space="preserve"> </w:t>
      </w:r>
      <w:r w:rsidRPr="00034798">
        <w:rPr>
          <w:rFonts w:cs="Arial"/>
        </w:rPr>
        <w:t>als Experte für das Kleinvieh in die kantonale Viehschaukommission gewählt:</w:t>
      </w:r>
    </w:p>
    <w:p w:rsidR="002F2D5A" w:rsidRPr="00034798" w:rsidRDefault="002F2D5A" w:rsidP="002F2D5A">
      <w:pPr>
        <w:spacing w:before="60"/>
        <w:rPr>
          <w:rFonts w:cs="Arial"/>
        </w:rPr>
      </w:pPr>
      <w:r w:rsidRPr="00034798">
        <w:rPr>
          <w:rFonts w:cs="Arial"/>
        </w:rPr>
        <w:t>Ernst Diener, geboren 1943, Landwirt, Schlössli, 8494 Bauma.</w:t>
      </w:r>
    </w:p>
    <w:p w:rsidR="002F2D5A" w:rsidRDefault="002F2D5A" w:rsidP="002F2D5A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Entlassenen und den Neugewählten (je im Dispositiv) sowie an die Direktion der Volkswirtschaft.</w:t>
      </w:r>
    </w:p>
    <w:p w:rsidR="002F2D5A" w:rsidRDefault="002F2D5A" w:rsidP="002F2D5A">
      <w:pPr>
        <w:pStyle w:val="00Vorgabetext"/>
        <w:keepNext/>
        <w:keepLines/>
        <w:rPr>
          <w:rFonts w:cs="Arial"/>
        </w:rPr>
      </w:pPr>
    </w:p>
    <w:p w:rsidR="002F2D5A" w:rsidRDefault="002F2D5A" w:rsidP="002F2D5A">
      <w:pPr>
        <w:pStyle w:val="00Vorgabetext"/>
        <w:keepNext/>
        <w:keepLines/>
        <w:rPr>
          <w:rFonts w:cs="Arial"/>
        </w:rPr>
      </w:pPr>
    </w:p>
    <w:p w:rsidR="00BE768B" w:rsidRDefault="002F2D5A" w:rsidP="002F2D5A">
      <w:pPr>
        <w:pStyle w:val="00Vorgabetext"/>
        <w:keepNext/>
        <w:keepLines/>
      </w:pPr>
      <w:r>
        <w:rPr>
          <w:rFonts w:cs="Arial"/>
        </w:rPr>
        <w:t>[</w:t>
      </w:r>
      <w:r w:rsidRPr="002F2D5A">
        <w:rPr>
          <w:rFonts w:cs="Arial"/>
          <w:i/>
        </w:rPr>
        <w:t>Transkript: OCR (Überarbeitung: Team TKR)/14.09.2017</w:t>
      </w:r>
      <w:bookmarkStart w:id="1" w:name="_GoBack"/>
      <w:r w:rsidRPr="002F2D5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5A" w:rsidRDefault="002F2D5A">
      <w:r>
        <w:separator/>
      </w:r>
    </w:p>
    <w:p w:rsidR="002F2D5A" w:rsidRDefault="002F2D5A"/>
    <w:p w:rsidR="002F2D5A" w:rsidRDefault="002F2D5A"/>
  </w:endnote>
  <w:endnote w:type="continuationSeparator" w:id="0">
    <w:p w:rsidR="002F2D5A" w:rsidRDefault="002F2D5A">
      <w:r>
        <w:continuationSeparator/>
      </w:r>
    </w:p>
    <w:p w:rsidR="002F2D5A" w:rsidRDefault="002F2D5A"/>
    <w:p w:rsidR="002F2D5A" w:rsidRDefault="002F2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5A" w:rsidRDefault="002F2D5A">
      <w:r>
        <w:separator/>
      </w:r>
    </w:p>
    <w:p w:rsidR="002F2D5A" w:rsidRDefault="002F2D5A"/>
    <w:p w:rsidR="002F2D5A" w:rsidRDefault="002F2D5A"/>
  </w:footnote>
  <w:footnote w:type="continuationSeparator" w:id="0">
    <w:p w:rsidR="002F2D5A" w:rsidRDefault="002F2D5A">
      <w:r>
        <w:continuationSeparator/>
      </w:r>
    </w:p>
    <w:p w:rsidR="002F2D5A" w:rsidRDefault="002F2D5A"/>
    <w:p w:rsidR="002F2D5A" w:rsidRDefault="002F2D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F2D5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F2D5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5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F2D5A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C708DD2-1C70-4DC0-9075-686AEE24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3556-BC99-4E21-9CF5-23C6760B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104</Words>
  <Characters>720</Characters>
  <Application>Microsoft Office Word</Application>
  <DocSecurity>0</DocSecurity>
  <PresentationFormat/>
  <Lines>72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Veterinäramt (Viehschaukommission)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