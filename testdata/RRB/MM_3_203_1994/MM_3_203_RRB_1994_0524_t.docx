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720E9" w:rsidP="00931B1F">
            <w:pPr>
              <w:pStyle w:val="70SignaturX"/>
            </w:pPr>
            <w:r>
              <w:t>StAZH MM 3.203 RRB 1994/0524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720E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Rämibühl Zürich, Mathematisch-naturwissenschaftliches Gymnasium (Professortitel)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720E9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720E9" w:rsidP="00931B1F">
            <w:pPr>
              <w:pStyle w:val="00Vorgabetext"/>
            </w:pPr>
            <w:r>
              <w:t>258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720E9" w:rsidRDefault="00B720E9" w:rsidP="00B720E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720E9">
        <w:rPr>
          <w:i/>
        </w:rPr>
        <w:t>p. 258</w:t>
      </w:r>
      <w:r w:rsidRPr="00B720E9">
        <w:t>]</w:t>
      </w:r>
      <w:r>
        <w:t xml:space="preserve"> </w:t>
      </w:r>
      <w:r w:rsidRPr="00887236">
        <w:rPr>
          <w:rFonts w:cs="Arial"/>
        </w:rPr>
        <w:t>Auf Antrag der Direktion des Erziehungswesens und des Erziehungsrates sowie gestützt auf den zu den Akten gelegten Bericht</w:t>
      </w:r>
    </w:p>
    <w:p w:rsidR="00B720E9" w:rsidRDefault="00B720E9" w:rsidP="00B720E9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B720E9" w:rsidRPr="00887236" w:rsidRDefault="00B720E9" w:rsidP="00B720E9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Prorektor </w:t>
      </w:r>
      <w:r w:rsidRPr="00A21223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Werner Büchi, dipl. math., geboren 22. August 1955,</w:t>
      </w:r>
      <w:r>
        <w:rPr>
          <w:rFonts w:cs="Arial"/>
        </w:rPr>
        <w:t xml:space="preserve"> </w:t>
      </w:r>
      <w:r w:rsidRPr="00887236">
        <w:rPr>
          <w:rFonts w:cs="Arial"/>
        </w:rPr>
        <w:t>Hauptlehrer für Mathematik und Darstellende Geometrie am Mathematisch</w:t>
      </w:r>
      <w:r>
        <w:rPr>
          <w:rFonts w:cs="Arial"/>
        </w:rPr>
        <w:t>-</w:t>
      </w:r>
      <w:r w:rsidRPr="00887236">
        <w:rPr>
          <w:rFonts w:cs="Arial"/>
        </w:rPr>
        <w:t>naturwissenschaftlichen Gymnasium der Kantonsschule Rämibühl</w:t>
      </w:r>
      <w:r>
        <w:rPr>
          <w:rFonts w:cs="Arial"/>
        </w:rPr>
        <w:t xml:space="preserve"> </w:t>
      </w:r>
      <w:r w:rsidRPr="00887236">
        <w:rPr>
          <w:rFonts w:cs="Arial"/>
        </w:rPr>
        <w:t>Zürich, wird der Titel eines Professors der Kantonsschule verliehen.</w:t>
      </w:r>
    </w:p>
    <w:p w:rsidR="00B720E9" w:rsidRDefault="00B720E9" w:rsidP="00B720E9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Mitteilung an </w:t>
      </w:r>
      <w:r w:rsidRPr="00A21223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Werner Büchi, dipl. math., Im Rees, 8833 Samstagern (im Dispositiv), sowie an die Direktionen der Finanzen und des</w:t>
      </w:r>
      <w:r>
        <w:rPr>
          <w:rFonts w:cs="Arial"/>
        </w:rPr>
        <w:t xml:space="preserve"> </w:t>
      </w:r>
      <w:r w:rsidRPr="00887236">
        <w:rPr>
          <w:rFonts w:cs="Arial"/>
        </w:rPr>
        <w:t>Erziehungswesens.</w:t>
      </w:r>
    </w:p>
    <w:p w:rsidR="00B720E9" w:rsidRDefault="00B720E9" w:rsidP="00B720E9">
      <w:pPr>
        <w:pStyle w:val="00Vorgabetext"/>
        <w:keepNext/>
        <w:keepLines/>
        <w:rPr>
          <w:rFonts w:cs="Arial"/>
        </w:rPr>
      </w:pPr>
    </w:p>
    <w:p w:rsidR="00B720E9" w:rsidRDefault="00B720E9" w:rsidP="00B720E9">
      <w:pPr>
        <w:pStyle w:val="00Vorgabetext"/>
        <w:keepNext/>
        <w:keepLines/>
        <w:rPr>
          <w:rFonts w:cs="Arial"/>
        </w:rPr>
      </w:pPr>
    </w:p>
    <w:p w:rsidR="00BE768B" w:rsidRDefault="00B720E9" w:rsidP="00B720E9">
      <w:pPr>
        <w:pStyle w:val="00Vorgabetext"/>
        <w:keepNext/>
        <w:keepLines/>
      </w:pPr>
      <w:r>
        <w:rPr>
          <w:rFonts w:cs="Arial"/>
        </w:rPr>
        <w:t>[</w:t>
      </w:r>
      <w:r w:rsidRPr="00B720E9">
        <w:rPr>
          <w:rFonts w:cs="Arial"/>
          <w:i/>
        </w:rPr>
        <w:t>Transkript: OCR (Überarbeitung: Team TKR)/14.09.2017</w:t>
      </w:r>
      <w:bookmarkStart w:id="1" w:name="_GoBack"/>
      <w:r w:rsidRPr="00B720E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0E9" w:rsidRDefault="00B720E9">
      <w:r>
        <w:separator/>
      </w:r>
    </w:p>
    <w:p w:rsidR="00B720E9" w:rsidRDefault="00B720E9"/>
    <w:p w:rsidR="00B720E9" w:rsidRDefault="00B720E9"/>
  </w:endnote>
  <w:endnote w:type="continuationSeparator" w:id="0">
    <w:p w:rsidR="00B720E9" w:rsidRDefault="00B720E9">
      <w:r>
        <w:continuationSeparator/>
      </w:r>
    </w:p>
    <w:p w:rsidR="00B720E9" w:rsidRDefault="00B720E9"/>
    <w:p w:rsidR="00B720E9" w:rsidRDefault="00B720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0E9" w:rsidRDefault="00B720E9">
      <w:r>
        <w:separator/>
      </w:r>
    </w:p>
    <w:p w:rsidR="00B720E9" w:rsidRDefault="00B720E9"/>
    <w:p w:rsidR="00B720E9" w:rsidRDefault="00B720E9"/>
  </w:footnote>
  <w:footnote w:type="continuationSeparator" w:id="0">
    <w:p w:rsidR="00B720E9" w:rsidRDefault="00B720E9">
      <w:r>
        <w:continuationSeparator/>
      </w:r>
    </w:p>
    <w:p w:rsidR="00B720E9" w:rsidRDefault="00B720E9"/>
    <w:p w:rsidR="00B720E9" w:rsidRDefault="00B720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720E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720E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E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20E9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09A29EC-2361-4677-9D3F-1B87F188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2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4E518-16C0-4633-AD63-A958BDA2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84</Words>
  <Characters>729</Characters>
  <Application>Microsoft Office Word</Application>
  <DocSecurity>0</DocSecurity>
  <PresentationFormat/>
  <Lines>52</Lines>
  <Paragraphs>42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771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Rämibühl Zürich, Mathematisch-naturwissenschaftliches Gymnasium (Professortitel)</dc:subject>
  <dc:creator>Staatsarchiv des Kantons Zürich</dc:creator>
  <cp:lastModifiedBy>Mirjam Stadler</cp:lastModifiedBy>
  <cp:revision>1</cp:revision>
  <cp:lastPrinted>2012-06-15T14:37:00Z</cp:lastPrinted>
  <dcterms:created xsi:type="dcterms:W3CDTF">2017-09-14T06:27:00Z</dcterms:created>
  <dcterms:modified xsi:type="dcterms:W3CDTF">2017-09-14T06:27:00Z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