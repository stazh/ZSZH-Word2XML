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713C" w:rsidP="00931B1F">
            <w:pPr>
              <w:pStyle w:val="70SignaturX"/>
            </w:pPr>
            <w:r>
              <w:t>StAZH MM 3.203 RRB 1994/0745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71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Bezirksjugendkommission Horgen (Rücktritt, 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713C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713C" w:rsidP="00931B1F">
            <w:pPr>
              <w:pStyle w:val="00Vorgabetext"/>
            </w:pPr>
            <w:r>
              <w:t>357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713C" w:rsidRPr="00192103" w:rsidRDefault="00CD713C" w:rsidP="00CD71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713C">
        <w:rPr>
          <w:i/>
        </w:rPr>
        <w:t>p. 357</w:t>
      </w:r>
      <w:r w:rsidRPr="00CD713C">
        <w:t>]</w:t>
      </w:r>
      <w:r>
        <w:t xml:space="preserve"> </w:t>
      </w:r>
      <w:r w:rsidRPr="00192103">
        <w:rPr>
          <w:rFonts w:cs="Arial"/>
        </w:rPr>
        <w:t>Auf Antrag der Direktion des Erziehungswesens sowie gestützt auf den</w:t>
      </w:r>
    </w:p>
    <w:p w:rsidR="00CD713C" w:rsidRDefault="00CD713C" w:rsidP="00CD713C">
      <w:pPr>
        <w:spacing w:before="60"/>
        <w:rPr>
          <w:rFonts w:cs="Arial"/>
        </w:rPr>
      </w:pPr>
      <w:r w:rsidRPr="00192103">
        <w:rPr>
          <w:rFonts w:cs="Arial"/>
        </w:rPr>
        <w:t>zu den Akten gelegten Bericht</w:t>
      </w:r>
    </w:p>
    <w:p w:rsidR="00CD713C" w:rsidRDefault="00CD713C" w:rsidP="00CD713C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CD713C" w:rsidRPr="00192103" w:rsidRDefault="00CD713C" w:rsidP="00CD713C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Hanspeter Lüthy, geboren 1956, Horgen, wird unter Verdankung</w:t>
      </w:r>
      <w:r>
        <w:rPr>
          <w:rFonts w:cs="Arial"/>
        </w:rPr>
        <w:t xml:space="preserve"> </w:t>
      </w:r>
      <w:r w:rsidRPr="00192103">
        <w:rPr>
          <w:rFonts w:cs="Arial"/>
        </w:rPr>
        <w:t>der geleisteten Dienste aus der Bezirksjugendkommission Horgen entlassen.</w:t>
      </w:r>
    </w:p>
    <w:p w:rsidR="00CD713C" w:rsidRPr="00192103" w:rsidRDefault="00CD713C" w:rsidP="00CD713C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Als Mitglied der Bezirksjugendkommission Horgen wird für den</w:t>
      </w:r>
      <w:r>
        <w:rPr>
          <w:rFonts w:cs="Arial"/>
        </w:rPr>
        <w:t xml:space="preserve"> </w:t>
      </w:r>
      <w:r w:rsidRPr="00192103">
        <w:rPr>
          <w:rFonts w:cs="Arial"/>
        </w:rPr>
        <w:t>Rest der Amtsdauer 1991/95 gewählt:</w:t>
      </w:r>
    </w:p>
    <w:p w:rsidR="00CD713C" w:rsidRPr="00192103" w:rsidRDefault="00CD713C" w:rsidP="00CD713C">
      <w:pPr>
        <w:spacing w:before="60"/>
        <w:rPr>
          <w:rFonts w:cs="Arial"/>
        </w:rPr>
      </w:pPr>
      <w:r w:rsidRPr="00192103">
        <w:rPr>
          <w:rFonts w:cs="Arial"/>
        </w:rPr>
        <w:t>Robert Schmid, geboren 1960, Sozialpädagoge, Horgen.</w:t>
      </w:r>
    </w:p>
    <w:p w:rsidR="00CD713C" w:rsidRDefault="00CD713C" w:rsidP="00CD713C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Hanspeter Lüthy, Stampfgasse 2, 8810 Horgen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(Dispositiv I), und Robert Schmid, Gartenstrasse 3, 8810 Horgen (Dispositiv II), den Bezirksrat Horgen, 8810 Horgen, die Bezirksjugendkommission Horgen (Präsidentin: </w:t>
      </w:r>
      <w:r w:rsidRPr="00192103">
        <w:rPr>
          <w:rFonts w:cs="Arial"/>
          <w:lang w:val="fr-FR" w:eastAsia="fr-FR" w:bidi="fr-FR"/>
        </w:rPr>
        <w:t xml:space="preserve">Dr. </w:t>
      </w:r>
      <w:r w:rsidRPr="00192103">
        <w:rPr>
          <w:rFonts w:cs="Arial"/>
        </w:rPr>
        <w:t>Elisabeth Surbeck</w:t>
      </w:r>
      <w:r>
        <w:rPr>
          <w:rFonts w:cs="Arial"/>
        </w:rPr>
        <w:t>-</w:t>
      </w:r>
      <w:r w:rsidRPr="00192103">
        <w:rPr>
          <w:rFonts w:cs="Arial"/>
        </w:rPr>
        <w:t>Wegmann,</w:t>
      </w:r>
      <w:r>
        <w:rPr>
          <w:rFonts w:cs="Arial"/>
        </w:rPr>
        <w:t xml:space="preserve"> </w:t>
      </w:r>
      <w:r w:rsidRPr="00192103">
        <w:rPr>
          <w:rFonts w:cs="Arial"/>
        </w:rPr>
        <w:t>Seestrasse 61, 8942 Oberrieden), das Bezirksjugendsekretariat Horgen,</w:t>
      </w:r>
      <w:r>
        <w:rPr>
          <w:rFonts w:cs="Arial"/>
        </w:rPr>
        <w:t xml:space="preserve"> </w:t>
      </w:r>
      <w:r w:rsidRPr="00192103">
        <w:rPr>
          <w:rFonts w:cs="Arial"/>
        </w:rPr>
        <w:t>Bahnhofstrasse 6, 8810 Horgen (je Dispositiv Ziffern I und II), sowie an</w:t>
      </w:r>
      <w:r>
        <w:rPr>
          <w:rFonts w:cs="Arial"/>
        </w:rPr>
        <w:t xml:space="preserve"> </w:t>
      </w:r>
      <w:r w:rsidRPr="00192103">
        <w:rPr>
          <w:rFonts w:cs="Arial"/>
        </w:rPr>
        <w:t>die Direktion des Erziehungswesens.</w:t>
      </w:r>
    </w:p>
    <w:p w:rsidR="00CD713C" w:rsidRDefault="00CD713C" w:rsidP="00CD713C">
      <w:pPr>
        <w:pStyle w:val="00Vorgabetext"/>
        <w:keepNext/>
        <w:keepLines/>
        <w:rPr>
          <w:rFonts w:cs="Arial"/>
        </w:rPr>
      </w:pPr>
    </w:p>
    <w:p w:rsidR="00CD713C" w:rsidRDefault="00CD713C" w:rsidP="00CD713C">
      <w:pPr>
        <w:pStyle w:val="00Vorgabetext"/>
        <w:keepNext/>
        <w:keepLines/>
        <w:rPr>
          <w:rFonts w:cs="Arial"/>
        </w:rPr>
      </w:pPr>
    </w:p>
    <w:p w:rsidR="00BE768B" w:rsidRDefault="00CD713C" w:rsidP="00CD713C">
      <w:pPr>
        <w:pStyle w:val="00Vorgabetext"/>
        <w:keepNext/>
        <w:keepLines/>
      </w:pPr>
      <w:r>
        <w:rPr>
          <w:rFonts w:cs="Arial"/>
        </w:rPr>
        <w:t>[</w:t>
      </w:r>
      <w:r w:rsidRPr="00CD713C">
        <w:rPr>
          <w:rFonts w:cs="Arial"/>
          <w:i/>
        </w:rPr>
        <w:t>Transkript: OCR (Überarbeitung: Team TKR)/14.09.2017</w:t>
      </w:r>
      <w:bookmarkStart w:id="1" w:name="_GoBack"/>
      <w:r w:rsidRPr="00CD71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3C" w:rsidRDefault="00CD713C">
      <w:r>
        <w:separator/>
      </w:r>
    </w:p>
    <w:p w:rsidR="00CD713C" w:rsidRDefault="00CD713C"/>
    <w:p w:rsidR="00CD713C" w:rsidRDefault="00CD713C"/>
  </w:endnote>
  <w:endnote w:type="continuationSeparator" w:id="0">
    <w:p w:rsidR="00CD713C" w:rsidRDefault="00CD713C">
      <w:r>
        <w:continuationSeparator/>
      </w:r>
    </w:p>
    <w:p w:rsidR="00CD713C" w:rsidRDefault="00CD713C"/>
    <w:p w:rsidR="00CD713C" w:rsidRDefault="00CD7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3C" w:rsidRDefault="00CD713C">
      <w:r>
        <w:separator/>
      </w:r>
    </w:p>
    <w:p w:rsidR="00CD713C" w:rsidRDefault="00CD713C"/>
    <w:p w:rsidR="00CD713C" w:rsidRDefault="00CD713C"/>
  </w:footnote>
  <w:footnote w:type="continuationSeparator" w:id="0">
    <w:p w:rsidR="00CD713C" w:rsidRDefault="00CD713C">
      <w:r>
        <w:continuationSeparator/>
      </w:r>
    </w:p>
    <w:p w:rsidR="00CD713C" w:rsidRDefault="00CD713C"/>
    <w:p w:rsidR="00CD713C" w:rsidRDefault="00CD71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71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71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3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13C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98E21A5-4899-4580-BA73-97EBA67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7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F381-2011-4C13-845A-25487B1D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928</Characters>
  <Application>Microsoft Office Word</Application>
  <DocSecurity>0</DocSecurity>
  <PresentationFormat/>
  <Lines>92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Bezirksjugendkommission Horgen (Rücktritt, 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