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3044A" w:rsidP="00931B1F">
            <w:pPr>
              <w:pStyle w:val="70SignaturX"/>
            </w:pPr>
            <w:r>
              <w:t>StAZH MM 3.203 RRB 1994/0756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3044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Kulturförderung, Schweizerisches Jugendschriftenwerk (Subvention)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3044A" w:rsidP="00931B1F">
            <w:pPr>
              <w:pStyle w:val="71DatumX"/>
            </w:pPr>
            <w:r>
              <w:t>16.03.1994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3044A" w:rsidP="00931B1F">
            <w:pPr>
              <w:pStyle w:val="00Vorgabetext"/>
            </w:pPr>
            <w:r>
              <w:t>361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3044A" w:rsidRPr="00192103" w:rsidRDefault="0003044A" w:rsidP="0003044A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3044A">
        <w:rPr>
          <w:i/>
        </w:rPr>
        <w:t>p. 361</w:t>
      </w:r>
      <w:r w:rsidRPr="0003044A">
        <w:t>]</w:t>
      </w:r>
      <w:r>
        <w:t xml:space="preserve"> </w:t>
      </w:r>
      <w:r w:rsidRPr="00192103">
        <w:rPr>
          <w:rFonts w:cs="Arial"/>
        </w:rPr>
        <w:t>Die Subventionsbeiträge an die Stiftung Schweizerisches Jugendschriftenwerk wurden letztmals mit RRB Nr. 149/1991 festgelegt. Der Beitrag</w:t>
      </w:r>
      <w:r>
        <w:rPr>
          <w:rFonts w:cs="Arial"/>
        </w:rPr>
        <w:t xml:space="preserve"> </w:t>
      </w:r>
      <w:r w:rsidRPr="00192103">
        <w:rPr>
          <w:rFonts w:cs="Arial"/>
        </w:rPr>
        <w:t>für 1992 und 1993 belief sich auf je Fr. 17</w:t>
      </w:r>
      <w:r>
        <w:rPr>
          <w:rFonts w:cs="Arial"/>
        </w:rPr>
        <w:t> </w:t>
      </w:r>
      <w:r w:rsidRPr="00192103">
        <w:rPr>
          <w:rFonts w:cs="Arial"/>
        </w:rPr>
        <w:t>000.</w:t>
      </w:r>
    </w:p>
    <w:p w:rsidR="0003044A" w:rsidRPr="00192103" w:rsidRDefault="0003044A" w:rsidP="0003044A">
      <w:pPr>
        <w:spacing w:before="60"/>
        <w:rPr>
          <w:rFonts w:cs="Arial"/>
        </w:rPr>
      </w:pPr>
      <w:r w:rsidRPr="00192103">
        <w:rPr>
          <w:rFonts w:cs="Arial"/>
        </w:rPr>
        <w:t>Die Beitragsberechtigung ist beizubehalten. Aufgrund der gegenwärtigen angespannten Finanzlage des Kantons ist jedoch eine Beitragsreduktion unumgänglich. Für die Jahre 1994 bis 1996 wird der Subventionsbeitrag auf Fr. 15</w:t>
      </w:r>
      <w:r>
        <w:rPr>
          <w:rFonts w:cs="Arial"/>
        </w:rPr>
        <w:t> </w:t>
      </w:r>
      <w:r w:rsidRPr="00192103">
        <w:rPr>
          <w:rFonts w:cs="Arial"/>
        </w:rPr>
        <w:t>000 festgelegt. Der Betrag ist im Voranschlag</w:t>
      </w:r>
      <w:r>
        <w:rPr>
          <w:rFonts w:cs="Arial"/>
        </w:rPr>
        <w:t xml:space="preserve"> </w:t>
      </w:r>
      <w:r w:rsidRPr="00192103">
        <w:rPr>
          <w:rFonts w:cs="Arial"/>
        </w:rPr>
        <w:t>1994 enthalten.</w:t>
      </w:r>
    </w:p>
    <w:p w:rsidR="0003044A" w:rsidRDefault="0003044A" w:rsidP="0003044A">
      <w:pPr>
        <w:spacing w:before="60"/>
        <w:rPr>
          <w:rFonts w:cs="Arial"/>
        </w:rPr>
      </w:pPr>
      <w:r w:rsidRPr="00192103">
        <w:rPr>
          <w:rFonts w:cs="Arial"/>
        </w:rPr>
        <w:t>Auf Antrag der Direktion des Erziehungswesens</w:t>
      </w:r>
    </w:p>
    <w:p w:rsidR="0003044A" w:rsidRDefault="0003044A" w:rsidP="0003044A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03044A" w:rsidRPr="00192103" w:rsidRDefault="0003044A" w:rsidP="0003044A">
      <w:pPr>
        <w:tabs>
          <w:tab w:val="left" w:pos="452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Der Stiftung Schweizerisches Jugendschriftenwerk wird ab 1994 bis</w:t>
      </w:r>
      <w:r>
        <w:rPr>
          <w:rFonts w:cs="Arial"/>
        </w:rPr>
        <w:t xml:space="preserve"> </w:t>
      </w:r>
      <w:r w:rsidRPr="00192103">
        <w:rPr>
          <w:rFonts w:cs="Arial"/>
        </w:rPr>
        <w:t>und mit 1996 eine jährliche Subvention von Fr. 15</w:t>
      </w:r>
      <w:r>
        <w:rPr>
          <w:rFonts w:cs="Arial"/>
        </w:rPr>
        <w:t> </w:t>
      </w:r>
      <w:r w:rsidRPr="00192103">
        <w:rPr>
          <w:rFonts w:cs="Arial"/>
        </w:rPr>
        <w:t>000 ausgerichtet. Die</w:t>
      </w:r>
      <w:r>
        <w:rPr>
          <w:rFonts w:cs="Arial"/>
        </w:rPr>
        <w:t xml:space="preserve"> </w:t>
      </w:r>
      <w:r w:rsidRPr="00192103">
        <w:rPr>
          <w:rFonts w:cs="Arial"/>
        </w:rPr>
        <w:t>Auszahlung erfolgt zu Lasten des Kontos 2900.01.3652.807. Ein Gesuch</w:t>
      </w:r>
      <w:r>
        <w:rPr>
          <w:rFonts w:cs="Arial"/>
        </w:rPr>
        <w:t xml:space="preserve"> </w:t>
      </w:r>
      <w:r w:rsidRPr="00192103">
        <w:rPr>
          <w:rFonts w:cs="Arial"/>
        </w:rPr>
        <w:t>um Erneuerung ist gegebenenfalls bis Ende Dezember 1995 einzureichen.</w:t>
      </w:r>
    </w:p>
    <w:p w:rsidR="0003044A" w:rsidRDefault="0003044A" w:rsidP="0003044A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die Stiftung Schweizerisches Jugendschriftenwerk,</w:t>
      </w:r>
      <w:r>
        <w:rPr>
          <w:rFonts w:cs="Arial"/>
        </w:rPr>
        <w:t xml:space="preserve"> </w:t>
      </w:r>
      <w:r w:rsidRPr="00192103">
        <w:rPr>
          <w:rFonts w:cs="Arial"/>
        </w:rPr>
        <w:t>Gewerbestrasse 18, Postfach, 8132 Egg, sowie an die Direktionen des</w:t>
      </w:r>
      <w:r>
        <w:rPr>
          <w:rFonts w:cs="Arial"/>
        </w:rPr>
        <w:t xml:space="preserve"> </w:t>
      </w:r>
      <w:r w:rsidRPr="00192103">
        <w:rPr>
          <w:rFonts w:cs="Arial"/>
        </w:rPr>
        <w:t>Erziehungswesens und der Finanzen.</w:t>
      </w:r>
    </w:p>
    <w:p w:rsidR="0003044A" w:rsidRDefault="0003044A" w:rsidP="0003044A">
      <w:pPr>
        <w:pStyle w:val="00Vorgabetext"/>
        <w:keepNext/>
        <w:keepLines/>
        <w:rPr>
          <w:rFonts w:cs="Arial"/>
        </w:rPr>
      </w:pPr>
    </w:p>
    <w:p w:rsidR="0003044A" w:rsidRDefault="0003044A" w:rsidP="0003044A">
      <w:pPr>
        <w:pStyle w:val="00Vorgabetext"/>
        <w:keepNext/>
        <w:keepLines/>
        <w:rPr>
          <w:rFonts w:cs="Arial"/>
        </w:rPr>
      </w:pPr>
    </w:p>
    <w:p w:rsidR="00BE768B" w:rsidRDefault="0003044A" w:rsidP="0003044A">
      <w:pPr>
        <w:pStyle w:val="00Vorgabetext"/>
        <w:keepNext/>
        <w:keepLines/>
      </w:pPr>
      <w:r>
        <w:rPr>
          <w:rFonts w:cs="Arial"/>
        </w:rPr>
        <w:t>[</w:t>
      </w:r>
      <w:r w:rsidRPr="0003044A">
        <w:rPr>
          <w:rFonts w:cs="Arial"/>
          <w:i/>
        </w:rPr>
        <w:t>Transkript: OCR (Überarbeitung: Team TKR)/14.09.2017</w:t>
      </w:r>
      <w:bookmarkStart w:id="1" w:name="_GoBack"/>
      <w:r w:rsidRPr="0003044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44A" w:rsidRDefault="0003044A">
      <w:r>
        <w:separator/>
      </w:r>
    </w:p>
    <w:p w:rsidR="0003044A" w:rsidRDefault="0003044A"/>
    <w:p w:rsidR="0003044A" w:rsidRDefault="0003044A"/>
  </w:endnote>
  <w:endnote w:type="continuationSeparator" w:id="0">
    <w:p w:rsidR="0003044A" w:rsidRDefault="0003044A">
      <w:r>
        <w:continuationSeparator/>
      </w:r>
    </w:p>
    <w:p w:rsidR="0003044A" w:rsidRDefault="0003044A"/>
    <w:p w:rsidR="0003044A" w:rsidRDefault="000304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44A" w:rsidRDefault="0003044A">
      <w:r>
        <w:separator/>
      </w:r>
    </w:p>
    <w:p w:rsidR="0003044A" w:rsidRDefault="0003044A"/>
    <w:p w:rsidR="0003044A" w:rsidRDefault="0003044A"/>
  </w:footnote>
  <w:footnote w:type="continuationSeparator" w:id="0">
    <w:p w:rsidR="0003044A" w:rsidRDefault="0003044A">
      <w:r>
        <w:continuationSeparator/>
      </w:r>
    </w:p>
    <w:p w:rsidR="0003044A" w:rsidRDefault="0003044A"/>
    <w:p w:rsidR="0003044A" w:rsidRDefault="000304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3044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3044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4A"/>
    <w:rsid w:val="00001EA4"/>
    <w:rsid w:val="00005002"/>
    <w:rsid w:val="00012543"/>
    <w:rsid w:val="000158B9"/>
    <w:rsid w:val="00017BBF"/>
    <w:rsid w:val="0002054E"/>
    <w:rsid w:val="00025345"/>
    <w:rsid w:val="0003044A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464204B-DA2D-4DB9-B670-B9BEF62E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04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70D1A-5516-4736-BAF9-6E764E762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134</Words>
  <Characters>1071</Characters>
  <Application>Microsoft Office Word</Application>
  <DocSecurity>0</DocSecurity>
  <PresentationFormat/>
  <Lines>97</Lines>
  <Paragraphs>80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1125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Kulturförderung, Schweizerisches Jugendschriftenwerk (Subvention)</dc:subject>
  <dc:creator>Staatsarchiv des Kantons Zürich</dc:creator>
  <cp:lastModifiedBy>Mirjam Stadler</cp:lastModifiedBy>
  <cp:revision>1</cp:revision>
  <cp:lastPrinted>2012-06-15T14:37:00Z</cp:lastPrinted>
  <dcterms:created xsi:type="dcterms:W3CDTF">2017-09-14T06:33:00Z</dcterms:created>
  <dcterms:modified xsi:type="dcterms:W3CDTF">2017-09-14T06:33:00Z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