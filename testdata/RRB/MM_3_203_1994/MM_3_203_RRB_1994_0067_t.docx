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94602" w:rsidP="00931B1F">
            <w:pPr>
              <w:pStyle w:val="70SignaturX"/>
            </w:pPr>
            <w:r>
              <w:t>StAZH MM 3.203 RRB 1994/0067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9460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Zivile Führungsstäbe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94602" w:rsidP="00931B1F">
            <w:pPr>
              <w:pStyle w:val="71DatumX"/>
            </w:pPr>
            <w:r>
              <w:t>12.01.1994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94602" w:rsidP="00931B1F">
            <w:pPr>
              <w:pStyle w:val="00Vorgabetext"/>
            </w:pPr>
            <w:r>
              <w:t>26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94602" w:rsidRDefault="00E94602" w:rsidP="00E9460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94602">
        <w:rPr>
          <w:i/>
        </w:rPr>
        <w:t>p. 26</w:t>
      </w:r>
      <w:r w:rsidRPr="00E94602">
        <w:t>]</w:t>
      </w:r>
      <w:r>
        <w:t xml:space="preserve"> </w:t>
      </w:r>
      <w:r w:rsidRPr="00C623E4">
        <w:rPr>
          <w:rFonts w:cs="Arial"/>
        </w:rPr>
        <w:t>Auf Antrag der Direktion des Militärs</w:t>
      </w:r>
    </w:p>
    <w:p w:rsidR="00E94602" w:rsidRDefault="00E94602" w:rsidP="00E94602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E94602" w:rsidRPr="00C623E4" w:rsidRDefault="00E94602" w:rsidP="00E94602">
      <w:pPr>
        <w:tabs>
          <w:tab w:val="left" w:pos="477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Als Dienstchef Polizei des zivilen kantonalen Führungsstabs wird</w:t>
      </w:r>
      <w:r>
        <w:rPr>
          <w:rFonts w:cs="Arial"/>
        </w:rPr>
        <w:t xml:space="preserve"> </w:t>
      </w:r>
      <w:r w:rsidRPr="00C623E4">
        <w:rPr>
          <w:rFonts w:cs="Arial"/>
        </w:rPr>
        <w:t>auf den 31. Mai 1994 entlassen:</w:t>
      </w:r>
    </w:p>
    <w:p w:rsidR="00E94602" w:rsidRPr="00C623E4" w:rsidRDefault="00E94602" w:rsidP="00E94602">
      <w:pPr>
        <w:spacing w:before="60"/>
        <w:rPr>
          <w:rFonts w:cs="Arial"/>
        </w:rPr>
      </w:pPr>
      <w:r w:rsidRPr="00C623E4">
        <w:rPr>
          <w:rFonts w:cs="Arial"/>
        </w:rPr>
        <w:t xml:space="preserve">Claude Baumann, </w:t>
      </w:r>
      <w:r w:rsidRPr="00C623E4">
        <w:rPr>
          <w:rFonts w:cs="Arial"/>
          <w:lang w:val="fr-FR" w:eastAsia="fr-FR" w:bidi="fr-FR"/>
        </w:rPr>
        <w:t xml:space="preserve">Dr. </w:t>
      </w:r>
      <w:r w:rsidRPr="00C623E4">
        <w:rPr>
          <w:rFonts w:cs="Arial"/>
        </w:rPr>
        <w:t>iur., Stockenstrasse 114, 8802 Kilchberg.</w:t>
      </w:r>
    </w:p>
    <w:p w:rsidR="00E94602" w:rsidRPr="00C623E4" w:rsidRDefault="00E94602" w:rsidP="00E94602">
      <w:pPr>
        <w:spacing w:before="60"/>
        <w:rPr>
          <w:rFonts w:cs="Arial"/>
        </w:rPr>
      </w:pPr>
      <w:r w:rsidRPr="00C623E4">
        <w:rPr>
          <w:rFonts w:cs="Arial"/>
        </w:rPr>
        <w:t>Als Dienstchef Polizei des zivilen kantonalen Führungsstabs wird auf</w:t>
      </w:r>
      <w:r>
        <w:rPr>
          <w:rFonts w:cs="Arial"/>
        </w:rPr>
        <w:t xml:space="preserve"> </w:t>
      </w:r>
      <w:r w:rsidRPr="00C623E4">
        <w:rPr>
          <w:rFonts w:cs="Arial"/>
        </w:rPr>
        <w:t>den 1. Juni 1994 ernannt:</w:t>
      </w:r>
    </w:p>
    <w:p w:rsidR="00E94602" w:rsidRPr="00C623E4" w:rsidRDefault="00E94602" w:rsidP="00E94602">
      <w:pPr>
        <w:spacing w:before="60"/>
        <w:rPr>
          <w:rFonts w:cs="Arial"/>
        </w:rPr>
      </w:pPr>
      <w:r w:rsidRPr="00C623E4">
        <w:rPr>
          <w:rFonts w:cs="Arial"/>
        </w:rPr>
        <w:t>Eugen Thomann,</w:t>
      </w:r>
      <w:r>
        <w:rPr>
          <w:rFonts w:cs="Arial"/>
        </w:rPr>
        <w:t xml:space="preserve"> lic.</w:t>
      </w:r>
      <w:r w:rsidRPr="00C623E4">
        <w:rPr>
          <w:rFonts w:cs="Arial"/>
          <w:lang w:val="fr-FR" w:eastAsia="fr-FR" w:bidi="fr-FR"/>
        </w:rPr>
        <w:t xml:space="preserve"> </w:t>
      </w:r>
      <w:r w:rsidRPr="00C623E4">
        <w:rPr>
          <w:rFonts w:cs="Arial"/>
        </w:rPr>
        <w:t>iur., Am Schützenweiher 14, 8400 Winterthur.</w:t>
      </w:r>
    </w:p>
    <w:p w:rsidR="00E94602" w:rsidRDefault="00E94602" w:rsidP="00E94602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Genannten, den Stabschef des zivilen kantonalen</w:t>
      </w:r>
      <w:r>
        <w:rPr>
          <w:rFonts w:cs="Arial"/>
        </w:rPr>
        <w:t xml:space="preserve"> </w:t>
      </w:r>
      <w:r w:rsidRPr="00C623E4">
        <w:rPr>
          <w:rFonts w:cs="Arial"/>
        </w:rPr>
        <w:t>Führungsstabs sowie an die Direktion des Militärs und die Staatskanzlei.</w:t>
      </w:r>
    </w:p>
    <w:p w:rsidR="00E94602" w:rsidRDefault="00E94602" w:rsidP="00E94602">
      <w:pPr>
        <w:pStyle w:val="00Vorgabetext"/>
        <w:keepNext/>
        <w:keepLines/>
        <w:rPr>
          <w:rFonts w:cs="Arial"/>
        </w:rPr>
      </w:pPr>
    </w:p>
    <w:p w:rsidR="00E94602" w:rsidRDefault="00E94602" w:rsidP="00E94602">
      <w:pPr>
        <w:pStyle w:val="00Vorgabetext"/>
        <w:keepNext/>
        <w:keepLines/>
        <w:rPr>
          <w:rFonts w:cs="Arial"/>
        </w:rPr>
      </w:pPr>
    </w:p>
    <w:p w:rsidR="00BE768B" w:rsidRDefault="00E94602" w:rsidP="00E94602">
      <w:pPr>
        <w:pStyle w:val="00Vorgabetext"/>
        <w:keepNext/>
        <w:keepLines/>
      </w:pPr>
      <w:r>
        <w:rPr>
          <w:rFonts w:cs="Arial"/>
        </w:rPr>
        <w:t>[</w:t>
      </w:r>
      <w:r w:rsidRPr="00E94602">
        <w:rPr>
          <w:rFonts w:cs="Arial"/>
          <w:i/>
        </w:rPr>
        <w:t>Transkript: OCR (Überarbeitung: Team TKR)/14.09.2017</w:t>
      </w:r>
      <w:bookmarkStart w:id="1" w:name="_GoBack"/>
      <w:r w:rsidRPr="00E9460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602" w:rsidRDefault="00E94602">
      <w:r>
        <w:separator/>
      </w:r>
    </w:p>
    <w:p w:rsidR="00E94602" w:rsidRDefault="00E94602"/>
    <w:p w:rsidR="00E94602" w:rsidRDefault="00E94602"/>
  </w:endnote>
  <w:endnote w:type="continuationSeparator" w:id="0">
    <w:p w:rsidR="00E94602" w:rsidRDefault="00E94602">
      <w:r>
        <w:continuationSeparator/>
      </w:r>
    </w:p>
    <w:p w:rsidR="00E94602" w:rsidRDefault="00E94602"/>
    <w:p w:rsidR="00E94602" w:rsidRDefault="00E946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602" w:rsidRDefault="00E94602">
      <w:r>
        <w:separator/>
      </w:r>
    </w:p>
    <w:p w:rsidR="00E94602" w:rsidRDefault="00E94602"/>
    <w:p w:rsidR="00E94602" w:rsidRDefault="00E94602"/>
  </w:footnote>
  <w:footnote w:type="continuationSeparator" w:id="0">
    <w:p w:rsidR="00E94602" w:rsidRDefault="00E94602">
      <w:r>
        <w:continuationSeparator/>
      </w:r>
    </w:p>
    <w:p w:rsidR="00E94602" w:rsidRDefault="00E94602"/>
    <w:p w:rsidR="00E94602" w:rsidRDefault="00E946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9460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9460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0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94602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9204C99-B80F-4A62-878B-A0709B40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4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DDDDE-3511-4D8A-B7B5-AC59BC285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102</Words>
  <Characters>591</Characters>
  <Application>Microsoft Office Word</Application>
  <DocSecurity>0</DocSecurity>
  <PresentationFormat/>
  <Lines>73</Lines>
  <Paragraphs>69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624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Zivile Führungsstäbe</dc:subject>
  <dc:creator>Staatsarchiv des Kantons Zürich</dc:creator>
  <cp:lastModifiedBy>Mirjam Stadler</cp:lastModifiedBy>
  <cp:revision>1</cp:revision>
  <cp:lastPrinted>2012-06-15T14:37:00Z</cp:lastPrinted>
  <dcterms:created xsi:type="dcterms:W3CDTF">2017-09-14T06:17:00Z</dcterms:created>
  <dcterms:modified xsi:type="dcterms:W3CDTF">2017-09-14T06:17:00Z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