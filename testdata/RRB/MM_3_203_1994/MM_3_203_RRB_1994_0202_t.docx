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B11FE" w:rsidP="00931B1F">
            <w:pPr>
              <w:pStyle w:val="70SignaturX"/>
            </w:pPr>
            <w:r>
              <w:t>StAZH MM 3.203 RRB 1994/0202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B11F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B11FE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B11FE" w:rsidP="00931B1F">
            <w:pPr>
              <w:pStyle w:val="00Vorgabetext"/>
            </w:pPr>
            <w:r>
              <w:t>99–100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B11FE" w:rsidRPr="00C623E4" w:rsidRDefault="00FB11FE" w:rsidP="00FB11F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B11FE">
        <w:rPr>
          <w:i/>
        </w:rPr>
        <w:t>p. 99</w:t>
      </w:r>
      <w:r w:rsidRPr="00FB11FE">
        <w:t>]</w:t>
      </w:r>
      <w:r>
        <w:t xml:space="preserve"> </w:t>
      </w:r>
      <w:r w:rsidRPr="00C623E4">
        <w:rPr>
          <w:rFonts w:cs="Arial"/>
        </w:rPr>
        <w:t>Die Stimmberechtigten der Primarschulgemeinde Kleinandelfingen beschlossen in der Gemeindeversammlung vom 24. November 1993 verschiedene Änderungen ihrer Gemeindeordnung. Diese geben, soweit ersichtlich, zu keinen Beanstandungen Anlass und sind deshalb zu genehmigen.</w:t>
      </w:r>
    </w:p>
    <w:p w:rsidR="00FB11FE" w:rsidRDefault="00FB11FE" w:rsidP="00FB11FE">
      <w:pPr>
        <w:spacing w:before="60"/>
        <w:rPr>
          <w:rFonts w:cs="Arial"/>
        </w:rPr>
      </w:pPr>
      <w:r w:rsidRPr="00C623E4">
        <w:rPr>
          <w:rFonts w:cs="Arial"/>
        </w:rPr>
        <w:t>Auf Antrag der Direktionen des Innern und des Erziehungswesens</w:t>
      </w:r>
    </w:p>
    <w:p w:rsidR="00FB11FE" w:rsidRDefault="00FB11FE" w:rsidP="00FB11FE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FB11FE" w:rsidRDefault="00FB11FE" w:rsidP="00FB11FE">
      <w:pPr>
        <w:pStyle w:val="00Vorgabetext"/>
        <w:rPr>
          <w:rFonts w:cs="Arial"/>
        </w:rPr>
      </w:pPr>
      <w:r w:rsidRPr="00C623E4">
        <w:rPr>
          <w:rFonts w:cs="Arial"/>
        </w:rPr>
        <w:t>I. Die am 24. November 1993 beschlossenen Änderungen der Gemeindeordnung der Primarschulgemeinde Kleinandelfingen werden genehmigt.</w:t>
      </w:r>
      <w:r>
        <w:rPr>
          <w:rFonts w:cs="Arial"/>
        </w:rPr>
        <w:t xml:space="preserve"> // [</w:t>
      </w:r>
      <w:r w:rsidRPr="00FB11FE">
        <w:rPr>
          <w:rFonts w:cs="Arial"/>
          <w:i/>
        </w:rPr>
        <w:t>p. 100</w:t>
      </w:r>
      <w:r w:rsidRPr="00FB11FE">
        <w:rPr>
          <w:rFonts w:cs="Arial"/>
        </w:rPr>
        <w:t>]</w:t>
      </w:r>
    </w:p>
    <w:p w:rsidR="00FB11FE" w:rsidRDefault="00FB11FE" w:rsidP="00FB11FE">
      <w:pPr>
        <w:pStyle w:val="00Vorgabetext"/>
        <w:keepNext/>
        <w:keepLines/>
        <w:rPr>
          <w:rFonts w:cs="Arial"/>
        </w:rPr>
      </w:pPr>
      <w:r w:rsidRPr="00C623E4">
        <w:rPr>
          <w:rFonts w:cs="Arial"/>
          <w:lang w:val="fr-FR" w:eastAsia="fr-FR" w:bidi="fr-FR"/>
        </w:rPr>
        <w:t xml:space="preserve">II. </w:t>
      </w:r>
      <w:r w:rsidRPr="00C623E4">
        <w:rPr>
          <w:rFonts w:cs="Arial"/>
        </w:rPr>
        <w:t xml:space="preserve">Mitteilung </w:t>
      </w:r>
      <w:r w:rsidRPr="00C623E4">
        <w:rPr>
          <w:rFonts w:cs="Arial"/>
          <w:lang w:val="fr-FR" w:eastAsia="fr-FR" w:bidi="fr-FR"/>
        </w:rPr>
        <w:t xml:space="preserve">an </w:t>
      </w:r>
      <w:r w:rsidRPr="00C623E4">
        <w:rPr>
          <w:rFonts w:cs="Arial"/>
        </w:rPr>
        <w:t>die Primarschulpflege Kleinandelfingen, 8451 Kleinandelfingen, den Bezirksrat Andelfingen, Bezirksgebäude, 8450 Andelfingen, die Bezirksschulpflege Andelfingen, Daniel Sieber, Untere Steig</w:t>
      </w:r>
      <w:r>
        <w:rPr>
          <w:rFonts w:cs="Arial"/>
        </w:rPr>
        <w:t xml:space="preserve"> </w:t>
      </w:r>
      <w:r w:rsidRPr="00C623E4">
        <w:rPr>
          <w:rFonts w:cs="Arial"/>
        </w:rPr>
        <w:t>7, 8462 Rheinau, sowie an die Direktionen des Innern und des Erziehungswesens.</w:t>
      </w:r>
    </w:p>
    <w:p w:rsidR="00FB11FE" w:rsidRDefault="00FB11FE" w:rsidP="00FB11FE">
      <w:pPr>
        <w:pStyle w:val="00Vorgabetext"/>
        <w:keepNext/>
        <w:keepLines/>
        <w:rPr>
          <w:rFonts w:cs="Arial"/>
        </w:rPr>
      </w:pPr>
    </w:p>
    <w:p w:rsidR="00FB11FE" w:rsidRDefault="00FB11FE" w:rsidP="00FB11FE">
      <w:pPr>
        <w:pStyle w:val="00Vorgabetext"/>
        <w:keepNext/>
        <w:keepLines/>
        <w:rPr>
          <w:rFonts w:cs="Arial"/>
        </w:rPr>
      </w:pPr>
    </w:p>
    <w:p w:rsidR="00BE768B" w:rsidRDefault="00FB11FE" w:rsidP="00FB11FE">
      <w:pPr>
        <w:pStyle w:val="00Vorgabetext"/>
        <w:keepNext/>
        <w:keepLines/>
      </w:pPr>
      <w:r>
        <w:rPr>
          <w:rFonts w:cs="Arial"/>
        </w:rPr>
        <w:t>[</w:t>
      </w:r>
      <w:r w:rsidRPr="00FB11FE">
        <w:rPr>
          <w:rFonts w:cs="Arial"/>
          <w:i/>
        </w:rPr>
        <w:t>Transkript: OCR (Überarbeitung: Team TKR)/14.09.2017</w:t>
      </w:r>
      <w:bookmarkStart w:id="1" w:name="_GoBack"/>
      <w:r w:rsidRPr="00FB11F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1FE" w:rsidRDefault="00FB11FE">
      <w:r>
        <w:separator/>
      </w:r>
    </w:p>
    <w:p w:rsidR="00FB11FE" w:rsidRDefault="00FB11FE"/>
    <w:p w:rsidR="00FB11FE" w:rsidRDefault="00FB11FE"/>
  </w:endnote>
  <w:endnote w:type="continuationSeparator" w:id="0">
    <w:p w:rsidR="00FB11FE" w:rsidRDefault="00FB11FE">
      <w:r>
        <w:continuationSeparator/>
      </w:r>
    </w:p>
    <w:p w:rsidR="00FB11FE" w:rsidRDefault="00FB11FE"/>
    <w:p w:rsidR="00FB11FE" w:rsidRDefault="00FB11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1FE" w:rsidRDefault="00FB11FE">
      <w:r>
        <w:separator/>
      </w:r>
    </w:p>
    <w:p w:rsidR="00FB11FE" w:rsidRDefault="00FB11FE"/>
    <w:p w:rsidR="00FB11FE" w:rsidRDefault="00FB11FE"/>
  </w:footnote>
  <w:footnote w:type="continuationSeparator" w:id="0">
    <w:p w:rsidR="00FB11FE" w:rsidRDefault="00FB11FE">
      <w:r>
        <w:continuationSeparator/>
      </w:r>
    </w:p>
    <w:p w:rsidR="00FB11FE" w:rsidRDefault="00FB11FE"/>
    <w:p w:rsidR="00FB11FE" w:rsidRDefault="00FB11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B11F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B11F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F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11F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DE2D39-8EBE-4347-86BD-BE28A4B8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1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7F2D7-1891-4D4B-AD95-6DAAA6EB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140</Words>
  <Characters>810</Characters>
  <Application>Microsoft Office Word</Application>
  <DocSecurity>0</DocSecurity>
  <PresentationFormat/>
  <Lines>101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