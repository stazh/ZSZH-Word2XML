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568B8" w:rsidP="00931B1F">
            <w:pPr>
              <w:pStyle w:val="70SignaturX"/>
            </w:pPr>
            <w:r>
              <w:t>StAZH MM 3.203 RRB 1994/0509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568B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Offizier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568B8" w:rsidP="00931B1F">
            <w:pPr>
              <w:pStyle w:val="71DatumX"/>
            </w:pPr>
            <w:r>
              <w:t>23.02.1994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568B8" w:rsidP="00931B1F">
            <w:pPr>
              <w:pStyle w:val="00Vorgabetext"/>
            </w:pPr>
            <w:r>
              <w:t>253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568B8" w:rsidRDefault="001568B8" w:rsidP="001568B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568B8">
        <w:rPr>
          <w:i/>
        </w:rPr>
        <w:t>p. 253</w:t>
      </w:r>
      <w:r w:rsidRPr="001568B8">
        <w:t>]</w:t>
      </w:r>
      <w:r>
        <w:t xml:space="preserve"> </w:t>
      </w:r>
      <w:r w:rsidRPr="00887236">
        <w:rPr>
          <w:rFonts w:cs="Arial"/>
        </w:rPr>
        <w:t>Auf Antrag der Direktion des Militärs</w:t>
      </w:r>
    </w:p>
    <w:p w:rsidR="001568B8" w:rsidRDefault="001568B8" w:rsidP="001568B8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1568B8" w:rsidRPr="00887236" w:rsidRDefault="001568B8" w:rsidP="001568B8">
      <w:pPr>
        <w:tabs>
          <w:tab w:val="left" w:pos="502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>Mit Brevetdatum vom 1. März 1994 wird befördert und durch die</w:t>
      </w:r>
      <w:r>
        <w:rPr>
          <w:rFonts w:cs="Arial"/>
        </w:rPr>
        <w:t xml:space="preserve"> </w:t>
      </w:r>
      <w:r w:rsidRPr="00887236">
        <w:rPr>
          <w:rFonts w:cs="Arial"/>
        </w:rPr>
        <w:t>Militärdirektion wie folgt eingeteilt:</w:t>
      </w:r>
    </w:p>
    <w:p w:rsidR="001568B8" w:rsidRPr="00887236" w:rsidRDefault="001568B8" w:rsidP="001568B8">
      <w:pPr>
        <w:spacing w:before="60"/>
        <w:rPr>
          <w:rFonts w:cs="Arial"/>
        </w:rPr>
      </w:pPr>
      <w:r w:rsidRPr="00887236">
        <w:rPr>
          <w:rFonts w:cs="Arial"/>
        </w:rPr>
        <w:t>Zum Hauptmann der Infanterie:</w:t>
      </w:r>
    </w:p>
    <w:p w:rsidR="001568B8" w:rsidRPr="00887236" w:rsidRDefault="001568B8" w:rsidP="001568B8">
      <w:pPr>
        <w:spacing w:before="60"/>
        <w:rPr>
          <w:rFonts w:cs="Arial"/>
        </w:rPr>
      </w:pPr>
      <w:r w:rsidRPr="00887236">
        <w:rPr>
          <w:rFonts w:cs="Arial"/>
        </w:rPr>
        <w:t>Oblt Meyer Marco, geboren 1961, von Zollikon, in Küsnacht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bisher: Geb S Stabskp 6, Kdt </w:t>
      </w:r>
      <w:r w:rsidRPr="00887236">
        <w:rPr>
          <w:rFonts w:cs="Arial"/>
          <w:lang w:val="fr-FR" w:eastAsia="fr-FR" w:bidi="fr-FR"/>
        </w:rPr>
        <w:t xml:space="preserve">a </w:t>
      </w:r>
      <w:r w:rsidRPr="00887236">
        <w:rPr>
          <w:rFonts w:cs="Arial"/>
        </w:rPr>
        <w:t>i; neu: Geb S Stabskp 6, Kdt</w:t>
      </w:r>
    </w:p>
    <w:p w:rsidR="001568B8" w:rsidRPr="00887236" w:rsidRDefault="001568B8" w:rsidP="001568B8">
      <w:pPr>
        <w:keepNext/>
        <w:keepLines/>
        <w:tabs>
          <w:tab w:val="left" w:pos="627"/>
        </w:tabs>
        <w:spacing w:before="60"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Veröffentlichung im Amtsblatt (Dispositiv I, ohne Einteilung).</w:t>
      </w:r>
    </w:p>
    <w:p w:rsidR="001568B8" w:rsidRDefault="001568B8" w:rsidP="001568B8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III.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die Direktion des Militärs.</w:t>
      </w:r>
    </w:p>
    <w:p w:rsidR="001568B8" w:rsidRDefault="001568B8" w:rsidP="001568B8">
      <w:pPr>
        <w:pStyle w:val="00Vorgabetext"/>
        <w:keepNext/>
        <w:keepLines/>
        <w:rPr>
          <w:rFonts w:cs="Arial"/>
        </w:rPr>
      </w:pPr>
    </w:p>
    <w:p w:rsidR="001568B8" w:rsidRDefault="001568B8" w:rsidP="001568B8">
      <w:pPr>
        <w:pStyle w:val="00Vorgabetext"/>
        <w:keepNext/>
        <w:keepLines/>
        <w:rPr>
          <w:rFonts w:cs="Arial"/>
        </w:rPr>
      </w:pPr>
    </w:p>
    <w:p w:rsidR="00BE768B" w:rsidRDefault="001568B8" w:rsidP="001568B8">
      <w:pPr>
        <w:pStyle w:val="00Vorgabetext"/>
        <w:keepNext/>
        <w:keepLines/>
      </w:pPr>
      <w:r>
        <w:rPr>
          <w:rFonts w:cs="Arial"/>
        </w:rPr>
        <w:t>[</w:t>
      </w:r>
      <w:r w:rsidRPr="001568B8">
        <w:rPr>
          <w:rFonts w:cs="Arial"/>
          <w:i/>
        </w:rPr>
        <w:t>Transkript: OCR (Überarbeitung: Team TKR)/14.09.2017</w:t>
      </w:r>
      <w:bookmarkStart w:id="1" w:name="_GoBack"/>
      <w:r w:rsidRPr="001568B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8B8" w:rsidRDefault="001568B8">
      <w:r>
        <w:separator/>
      </w:r>
    </w:p>
    <w:p w:rsidR="001568B8" w:rsidRDefault="001568B8"/>
    <w:p w:rsidR="001568B8" w:rsidRDefault="001568B8"/>
  </w:endnote>
  <w:endnote w:type="continuationSeparator" w:id="0">
    <w:p w:rsidR="001568B8" w:rsidRDefault="001568B8">
      <w:r>
        <w:continuationSeparator/>
      </w:r>
    </w:p>
    <w:p w:rsidR="001568B8" w:rsidRDefault="001568B8"/>
    <w:p w:rsidR="001568B8" w:rsidRDefault="001568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8B8" w:rsidRDefault="001568B8">
      <w:r>
        <w:separator/>
      </w:r>
    </w:p>
    <w:p w:rsidR="001568B8" w:rsidRDefault="001568B8"/>
    <w:p w:rsidR="001568B8" w:rsidRDefault="001568B8"/>
  </w:footnote>
  <w:footnote w:type="continuationSeparator" w:id="0">
    <w:p w:rsidR="001568B8" w:rsidRDefault="001568B8">
      <w:r>
        <w:continuationSeparator/>
      </w:r>
    </w:p>
    <w:p w:rsidR="001568B8" w:rsidRDefault="001568B8"/>
    <w:p w:rsidR="001568B8" w:rsidRDefault="001568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568B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568B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8B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8B8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CF39301-AB3B-45FB-B204-F4A4FC3B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68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A2B73-74EC-4839-82E4-CFCF4D146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91</Words>
  <Characters>493</Characters>
  <Application>Microsoft Office Word</Application>
  <DocSecurity>0</DocSecurity>
  <PresentationFormat/>
  <Lines>70</Lines>
  <Paragraphs>64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520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Offizier</dc:subject>
  <dc:creator>Staatsarchiv des Kantons Zürich</dc:creator>
  <cp:lastModifiedBy>Mirjam Stadler</cp:lastModifiedBy>
  <cp:revision>1</cp:revision>
  <cp:lastPrinted>2012-06-15T14:37:00Z</cp:lastPrinted>
  <dcterms:created xsi:type="dcterms:W3CDTF">2017-09-14T06:27:00Z</dcterms:created>
  <dcterms:modified xsi:type="dcterms:W3CDTF">2017-09-14T06:27:00Z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