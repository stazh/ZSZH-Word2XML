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2503" w:rsidP="00931B1F">
            <w:pPr>
              <w:pStyle w:val="70SignaturX"/>
            </w:pPr>
            <w:r>
              <w:t>StAZH MM 3.203 RRB 1994/0813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250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Rämibühl Zürich, Mathematisch-naturwissenschaftliches Gymnasium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2503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2503" w:rsidP="00931B1F">
            <w:pPr>
              <w:pStyle w:val="00Vorgabetext"/>
            </w:pPr>
            <w:r>
              <w:t>392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2503" w:rsidRDefault="00092503" w:rsidP="0009250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2503">
        <w:rPr>
          <w:i/>
        </w:rPr>
        <w:t>p. 392</w:t>
      </w:r>
      <w:r w:rsidRPr="00092503">
        <w:t>]</w:t>
      </w:r>
      <w:r>
        <w:t xml:space="preserve"> </w:t>
      </w:r>
      <w:r w:rsidRPr="00192103">
        <w:rPr>
          <w:rFonts w:cs="Arial"/>
        </w:rPr>
        <w:t>Auf Antrag der Direktion des Erziehungswesens und des Erziehungsrates sowie gestützt auf den zu den Akten gelegten Bericht</w:t>
      </w:r>
    </w:p>
    <w:p w:rsidR="00092503" w:rsidRDefault="00092503" w:rsidP="00092503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92503" w:rsidRPr="00192103" w:rsidRDefault="00092503" w:rsidP="00092503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Albert Siegenthaler, dipl. geogr., geboren 20. August 1956, Hauptlehrer für Geographie am Mathematisch</w:t>
      </w:r>
      <w:r>
        <w:rPr>
          <w:rFonts w:cs="Arial"/>
        </w:rPr>
        <w:t>-</w:t>
      </w:r>
      <w:r w:rsidRPr="00192103">
        <w:rPr>
          <w:rFonts w:cs="Arial"/>
        </w:rPr>
        <w:t>naturwissenschaftlichen Gymnasium der Kantonsschule Rämibühl Zürich, wird auf Beginn des Herbst</w:t>
      </w:r>
      <w:r>
        <w:rPr>
          <w:rFonts w:cs="Arial"/>
          <w:lang w:eastAsia="fr-FR" w:bidi="fr-FR"/>
        </w:rPr>
        <w:t>se</w:t>
      </w:r>
      <w:r w:rsidRPr="008E2E9C">
        <w:rPr>
          <w:rFonts w:cs="Arial"/>
          <w:lang w:eastAsia="fr-FR" w:bidi="fr-FR"/>
        </w:rPr>
        <w:t xml:space="preserve">mesters </w:t>
      </w:r>
      <w:r w:rsidRPr="00192103">
        <w:rPr>
          <w:rFonts w:cs="Arial"/>
        </w:rPr>
        <w:t>1994/95 der Titel eines Professors der Kantonsschule verliehen.</w:t>
      </w:r>
    </w:p>
    <w:p w:rsidR="00092503" w:rsidRDefault="00092503" w:rsidP="00092503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Albert Siegenthaler, dipl. geogr., Im Dörfli 66, 8953</w:t>
      </w:r>
      <w:r>
        <w:rPr>
          <w:rFonts w:cs="Arial"/>
        </w:rPr>
        <w:t xml:space="preserve"> </w:t>
      </w:r>
      <w:r w:rsidRPr="00192103">
        <w:rPr>
          <w:rFonts w:cs="Arial"/>
        </w:rPr>
        <w:t>Dietikon (im Dispositiv), sowie an die Direktionen der Finanzen und des</w:t>
      </w:r>
      <w:r>
        <w:rPr>
          <w:rFonts w:cs="Arial"/>
        </w:rPr>
        <w:t xml:space="preserve"> </w:t>
      </w:r>
      <w:r w:rsidRPr="00192103">
        <w:rPr>
          <w:rFonts w:cs="Arial"/>
        </w:rPr>
        <w:t>Erziehungswesens.</w:t>
      </w:r>
    </w:p>
    <w:p w:rsidR="00092503" w:rsidRDefault="00092503" w:rsidP="00092503">
      <w:pPr>
        <w:pStyle w:val="00Vorgabetext"/>
        <w:keepNext/>
        <w:keepLines/>
        <w:rPr>
          <w:rFonts w:cs="Arial"/>
        </w:rPr>
      </w:pPr>
    </w:p>
    <w:p w:rsidR="00092503" w:rsidRDefault="00092503" w:rsidP="00092503">
      <w:pPr>
        <w:pStyle w:val="00Vorgabetext"/>
        <w:keepNext/>
        <w:keepLines/>
        <w:rPr>
          <w:rFonts w:cs="Arial"/>
        </w:rPr>
      </w:pPr>
    </w:p>
    <w:p w:rsidR="00BE768B" w:rsidRDefault="00092503" w:rsidP="00092503">
      <w:pPr>
        <w:pStyle w:val="00Vorgabetext"/>
        <w:keepNext/>
        <w:keepLines/>
      </w:pPr>
      <w:r>
        <w:rPr>
          <w:rFonts w:cs="Arial"/>
        </w:rPr>
        <w:t>[</w:t>
      </w:r>
      <w:r w:rsidRPr="00092503">
        <w:rPr>
          <w:rFonts w:cs="Arial"/>
          <w:i/>
        </w:rPr>
        <w:t>Transkript: OCR (Überarbeitung: Team TKR)/14.09.2017</w:t>
      </w:r>
      <w:bookmarkStart w:id="1" w:name="_GoBack"/>
      <w:r w:rsidRPr="0009250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03" w:rsidRDefault="00092503">
      <w:r>
        <w:separator/>
      </w:r>
    </w:p>
    <w:p w:rsidR="00092503" w:rsidRDefault="00092503"/>
    <w:p w:rsidR="00092503" w:rsidRDefault="00092503"/>
  </w:endnote>
  <w:endnote w:type="continuationSeparator" w:id="0">
    <w:p w:rsidR="00092503" w:rsidRDefault="00092503">
      <w:r>
        <w:continuationSeparator/>
      </w:r>
    </w:p>
    <w:p w:rsidR="00092503" w:rsidRDefault="00092503"/>
    <w:p w:rsidR="00092503" w:rsidRDefault="00092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03" w:rsidRDefault="00092503">
      <w:r>
        <w:separator/>
      </w:r>
    </w:p>
    <w:p w:rsidR="00092503" w:rsidRDefault="00092503"/>
    <w:p w:rsidR="00092503" w:rsidRDefault="00092503"/>
  </w:footnote>
  <w:footnote w:type="continuationSeparator" w:id="0">
    <w:p w:rsidR="00092503" w:rsidRDefault="00092503">
      <w:r>
        <w:continuationSeparator/>
      </w:r>
    </w:p>
    <w:p w:rsidR="00092503" w:rsidRDefault="00092503"/>
    <w:p w:rsidR="00092503" w:rsidRDefault="000925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250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250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0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2503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A1FE04-CFA1-4CF9-941E-62A0C636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72AD-1C03-42C9-8FB1-A1A131C0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86</Words>
  <Characters>740</Characters>
  <Application>Microsoft Office Word</Application>
  <DocSecurity>0</DocSecurity>
  <PresentationFormat/>
  <Lines>52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Rämibühl Zürich, Mathematisch-naturwissenschaftliches Gymnasium (Professortitel)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