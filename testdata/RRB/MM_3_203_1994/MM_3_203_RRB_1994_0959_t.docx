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11A1" w:rsidP="00931B1F">
            <w:pPr>
              <w:pStyle w:val="70SignaturX"/>
            </w:pPr>
            <w:r>
              <w:t>StAZH MM 3.203 RRB 1994/0959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11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Büelrain Winterthur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11A1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11A1" w:rsidP="00931B1F">
            <w:pPr>
              <w:pStyle w:val="00Vorgabetext"/>
            </w:pPr>
            <w:r>
              <w:t>458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11A1" w:rsidRDefault="001C11A1" w:rsidP="001C11A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11A1">
        <w:rPr>
          <w:i/>
        </w:rPr>
        <w:t>p. 458</w:t>
      </w:r>
      <w:r w:rsidRPr="001C11A1">
        <w:t>]</w:t>
      </w:r>
      <w:r>
        <w:t xml:space="preserve"> </w:t>
      </w:r>
      <w:r w:rsidRPr="00192103">
        <w:rPr>
          <w:rFonts w:cs="Arial"/>
        </w:rPr>
        <w:t>Auf Antrag der Direktion des Erziehungswesens und des Erziehungsrates sowie gestützt auf den zu den Akten gelegten Bericht</w:t>
      </w:r>
    </w:p>
    <w:p w:rsidR="001C11A1" w:rsidRDefault="001C11A1" w:rsidP="001C11A1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C11A1" w:rsidRPr="00192103" w:rsidRDefault="001C11A1" w:rsidP="001C11A1">
      <w:pPr>
        <w:tabs>
          <w:tab w:val="left" w:pos="447"/>
        </w:tabs>
        <w:spacing w:before="60"/>
        <w:rPr>
          <w:rFonts w:cs="Arial"/>
        </w:rPr>
      </w:pPr>
      <w:r w:rsidRPr="008E2E9C">
        <w:rPr>
          <w:rFonts w:cs="Arial"/>
          <w:lang w:val="fr-CH"/>
        </w:rPr>
        <w:t>I. Eric Deuss, lic.</w:t>
      </w:r>
      <w:r w:rsidRPr="00192103">
        <w:rPr>
          <w:rFonts w:cs="Arial"/>
          <w:lang w:val="fr-FR" w:eastAsia="fr-FR" w:bidi="fr-FR"/>
        </w:rPr>
        <w:t xml:space="preserve"> </w:t>
      </w:r>
      <w:r w:rsidRPr="008E2E9C">
        <w:rPr>
          <w:rFonts w:cs="Arial"/>
          <w:lang w:val="fr-CH"/>
        </w:rPr>
        <w:t xml:space="preserve">phil. </w:t>
      </w:r>
      <w:r w:rsidRPr="00192103">
        <w:rPr>
          <w:rFonts w:cs="Arial"/>
        </w:rPr>
        <w:t>I, geboren 15. Dezember 1950, Hauptlehrer</w:t>
      </w:r>
      <w:r>
        <w:rPr>
          <w:rFonts w:cs="Arial"/>
        </w:rPr>
        <w:t xml:space="preserve"> </w:t>
      </w:r>
      <w:r w:rsidRPr="00192103">
        <w:rPr>
          <w:rFonts w:cs="Arial"/>
        </w:rPr>
        <w:t>für Französisch und Englisch an der Kantonsschule Büelrain Winterthur, wird der Titel eines Professors der Kantonsschule verliehen.</w:t>
      </w:r>
    </w:p>
    <w:p w:rsidR="001C11A1" w:rsidRDefault="001C11A1" w:rsidP="001C11A1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Eric Deuss,</w:t>
      </w:r>
      <w:r>
        <w:rPr>
          <w:rFonts w:cs="Arial"/>
        </w:rPr>
        <w:t xml:space="preserve"> lic.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 I, Studackerstrasse 7, 8038 Zürich (im Dispositiv), sowie an die Direktionen der Finanzen und des Erziehungswesens.</w:t>
      </w:r>
    </w:p>
    <w:p w:rsidR="001C11A1" w:rsidRDefault="001C11A1" w:rsidP="001C11A1">
      <w:pPr>
        <w:pStyle w:val="00Vorgabetext"/>
        <w:keepNext/>
        <w:keepLines/>
        <w:rPr>
          <w:rFonts w:cs="Arial"/>
        </w:rPr>
      </w:pPr>
    </w:p>
    <w:p w:rsidR="001C11A1" w:rsidRDefault="001C11A1" w:rsidP="001C11A1">
      <w:pPr>
        <w:pStyle w:val="00Vorgabetext"/>
        <w:keepNext/>
        <w:keepLines/>
        <w:rPr>
          <w:rFonts w:cs="Arial"/>
        </w:rPr>
      </w:pPr>
    </w:p>
    <w:p w:rsidR="00BE768B" w:rsidRDefault="001C11A1" w:rsidP="001C11A1">
      <w:pPr>
        <w:pStyle w:val="00Vorgabetext"/>
        <w:keepNext/>
        <w:keepLines/>
      </w:pPr>
      <w:r>
        <w:rPr>
          <w:rFonts w:cs="Arial"/>
        </w:rPr>
        <w:t>[</w:t>
      </w:r>
      <w:r w:rsidRPr="001C11A1">
        <w:rPr>
          <w:rFonts w:cs="Arial"/>
          <w:i/>
        </w:rPr>
        <w:t>Transkript: OCR (Überarbeitung: Team TKR)/14.09.2017</w:t>
      </w:r>
      <w:bookmarkStart w:id="1" w:name="_GoBack"/>
      <w:r w:rsidRPr="001C11A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1A1" w:rsidRDefault="001C11A1">
      <w:r>
        <w:separator/>
      </w:r>
    </w:p>
    <w:p w:rsidR="001C11A1" w:rsidRDefault="001C11A1"/>
    <w:p w:rsidR="001C11A1" w:rsidRDefault="001C11A1"/>
  </w:endnote>
  <w:endnote w:type="continuationSeparator" w:id="0">
    <w:p w:rsidR="001C11A1" w:rsidRDefault="001C11A1">
      <w:r>
        <w:continuationSeparator/>
      </w:r>
    </w:p>
    <w:p w:rsidR="001C11A1" w:rsidRDefault="001C11A1"/>
    <w:p w:rsidR="001C11A1" w:rsidRDefault="001C1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1A1" w:rsidRDefault="001C11A1">
      <w:r>
        <w:separator/>
      </w:r>
    </w:p>
    <w:p w:rsidR="001C11A1" w:rsidRDefault="001C11A1"/>
    <w:p w:rsidR="001C11A1" w:rsidRDefault="001C11A1"/>
  </w:footnote>
  <w:footnote w:type="continuationSeparator" w:id="0">
    <w:p w:rsidR="001C11A1" w:rsidRDefault="001C11A1">
      <w:r>
        <w:continuationSeparator/>
      </w:r>
    </w:p>
    <w:p w:rsidR="001C11A1" w:rsidRDefault="001C11A1"/>
    <w:p w:rsidR="001C11A1" w:rsidRDefault="001C11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11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11A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11A1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A082A11-020A-4572-A250-B6C0ABBB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BB961-79D5-409F-BB54-6C75862B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88</Words>
  <Characters>614</Characters>
  <Application>Microsoft Office Word</Application>
  <DocSecurity>0</DocSecurity>
  <PresentationFormat/>
  <Lines>55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652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Büelrain Winterthur (Professortitel)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