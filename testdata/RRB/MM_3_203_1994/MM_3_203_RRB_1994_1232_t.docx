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945EF" w:rsidP="00931B1F">
            <w:pPr>
              <w:pStyle w:val="70SignaturX"/>
            </w:pPr>
            <w:r>
              <w:t>StAZH MM 3.203 RRB 1994/1232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945E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Gebäudeversicherung (Aufsichtskommission)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945EF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945EF" w:rsidP="00931B1F">
            <w:pPr>
              <w:pStyle w:val="00Vorgabetext"/>
            </w:pPr>
            <w:r>
              <w:t>579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945EF" w:rsidRDefault="009945EF" w:rsidP="009945E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945EF">
        <w:rPr>
          <w:i/>
        </w:rPr>
        <w:t>p. 579</w:t>
      </w:r>
      <w:r w:rsidRPr="009945EF">
        <w:t>]</w:t>
      </w:r>
      <w:r>
        <w:t xml:space="preserve"> </w:t>
      </w:r>
      <w:r w:rsidRPr="00E42CB7">
        <w:rPr>
          <w:rFonts w:cs="Arial"/>
        </w:rPr>
        <w:t>Auf Antrag der Direktion des Innern und gestützt auf § 8 Abs. 2 des Gesetzes über die Gebäudeversicherung vom 2. März 1976 sowie den bei</w:t>
      </w:r>
      <w:r>
        <w:rPr>
          <w:rFonts w:cs="Arial"/>
        </w:rPr>
        <w:t xml:space="preserve"> </w:t>
      </w:r>
      <w:r w:rsidRPr="00E42CB7">
        <w:rPr>
          <w:rFonts w:cs="Arial"/>
        </w:rPr>
        <w:t>den Akten liegenden Bericht</w:t>
      </w:r>
    </w:p>
    <w:p w:rsidR="009945EF" w:rsidRDefault="009945EF" w:rsidP="009945EF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9945EF" w:rsidRPr="00E42CB7" w:rsidRDefault="009945EF" w:rsidP="009945EF">
      <w:pPr>
        <w:tabs>
          <w:tab w:val="left" w:pos="450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Raimund Koch, geboren 1932, Hochbauinspektor der Stadt Zürich,</w:t>
      </w:r>
      <w:r>
        <w:rPr>
          <w:rFonts w:cs="Arial"/>
        </w:rPr>
        <w:t xml:space="preserve"> </w:t>
      </w:r>
      <w:r w:rsidRPr="00E42CB7">
        <w:rPr>
          <w:rFonts w:cs="Arial"/>
        </w:rPr>
        <w:t>Zürich, wird auf sein Gesuch hin unter Verdankung der geleisteten</w:t>
      </w:r>
      <w:r>
        <w:rPr>
          <w:rFonts w:cs="Arial"/>
        </w:rPr>
        <w:t xml:space="preserve"> </w:t>
      </w:r>
      <w:r w:rsidRPr="00E42CB7">
        <w:rPr>
          <w:rFonts w:cs="Arial"/>
        </w:rPr>
        <w:t>Dienste auf 30. September 1994 aus der Aufsichtskommission der Gebäudeversicherung entlassen.</w:t>
      </w:r>
    </w:p>
    <w:p w:rsidR="009945EF" w:rsidRPr="00E42CB7" w:rsidRDefault="009945EF" w:rsidP="009945EF">
      <w:pPr>
        <w:tabs>
          <w:tab w:val="left" w:pos="51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Als Ersatz wird für den Rest der Amtsdauer 1991/95 gewählt:</w:t>
      </w:r>
      <w:r>
        <w:rPr>
          <w:rFonts w:cs="Arial"/>
        </w:rPr>
        <w:t xml:space="preserve"> </w:t>
      </w:r>
      <w:r w:rsidRPr="00E42CB7">
        <w:rPr>
          <w:rFonts w:cs="Arial"/>
        </w:rPr>
        <w:t>Rolf Hegetschweiler, geboren 1937, Geschäftsführer, Ottenbach.</w:t>
      </w:r>
    </w:p>
    <w:p w:rsidR="009945EF" w:rsidRDefault="009945EF" w:rsidP="009945EF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Raimund Koch, Tulpenstrasse 37, 8051 Zürich,</w:t>
      </w:r>
      <w:r>
        <w:rPr>
          <w:rFonts w:cs="Arial"/>
        </w:rPr>
        <w:t xml:space="preserve"> </w:t>
      </w:r>
      <w:r w:rsidRPr="00E42CB7">
        <w:rPr>
          <w:rFonts w:cs="Arial"/>
        </w:rPr>
        <w:t>Rolf Hegetschweiler, Lanzenstrasse 4, 8913 Ottenbach, sowie an die Direktion des Innern für sich und zuhanden der Mitglieder der Aufsichtskommission.</w:t>
      </w:r>
    </w:p>
    <w:p w:rsidR="009945EF" w:rsidRDefault="009945EF" w:rsidP="009945EF">
      <w:pPr>
        <w:pStyle w:val="00Vorgabetext"/>
        <w:keepNext/>
        <w:keepLines/>
        <w:rPr>
          <w:rFonts w:cs="Arial"/>
        </w:rPr>
      </w:pPr>
    </w:p>
    <w:p w:rsidR="009945EF" w:rsidRDefault="009945EF" w:rsidP="009945EF">
      <w:pPr>
        <w:pStyle w:val="00Vorgabetext"/>
        <w:keepNext/>
        <w:keepLines/>
        <w:rPr>
          <w:rFonts w:cs="Arial"/>
        </w:rPr>
      </w:pPr>
    </w:p>
    <w:p w:rsidR="00BE768B" w:rsidRDefault="009945EF" w:rsidP="009945EF">
      <w:pPr>
        <w:pStyle w:val="00Vorgabetext"/>
        <w:keepNext/>
        <w:keepLines/>
      </w:pPr>
      <w:r>
        <w:rPr>
          <w:rFonts w:cs="Arial"/>
        </w:rPr>
        <w:t>[</w:t>
      </w:r>
      <w:r w:rsidRPr="009945EF">
        <w:rPr>
          <w:rFonts w:cs="Arial"/>
          <w:i/>
        </w:rPr>
        <w:t>Transkript: OCR (Überarbeitung: Team TKR)/14.09.2017</w:t>
      </w:r>
      <w:bookmarkStart w:id="1" w:name="_GoBack"/>
      <w:r w:rsidRPr="009945E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5EF" w:rsidRDefault="009945EF">
      <w:r>
        <w:separator/>
      </w:r>
    </w:p>
    <w:p w:rsidR="009945EF" w:rsidRDefault="009945EF"/>
    <w:p w:rsidR="009945EF" w:rsidRDefault="009945EF"/>
  </w:endnote>
  <w:endnote w:type="continuationSeparator" w:id="0">
    <w:p w:rsidR="009945EF" w:rsidRDefault="009945EF">
      <w:r>
        <w:continuationSeparator/>
      </w:r>
    </w:p>
    <w:p w:rsidR="009945EF" w:rsidRDefault="009945EF"/>
    <w:p w:rsidR="009945EF" w:rsidRDefault="00994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5EF" w:rsidRDefault="009945EF">
      <w:r>
        <w:separator/>
      </w:r>
    </w:p>
    <w:p w:rsidR="009945EF" w:rsidRDefault="009945EF"/>
    <w:p w:rsidR="009945EF" w:rsidRDefault="009945EF"/>
  </w:footnote>
  <w:footnote w:type="continuationSeparator" w:id="0">
    <w:p w:rsidR="009945EF" w:rsidRDefault="009945EF">
      <w:r>
        <w:continuationSeparator/>
      </w:r>
    </w:p>
    <w:p w:rsidR="009945EF" w:rsidRDefault="009945EF"/>
    <w:p w:rsidR="009945EF" w:rsidRDefault="00994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945E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945E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45EF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4B3AE2-7DA2-43AA-A896-AE6B15C2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65F0-C0F9-48DB-9EF5-AFD7743F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111</Words>
  <Characters>834</Characters>
  <Application>Microsoft Office Word</Application>
  <DocSecurity>0</DocSecurity>
  <PresentationFormat/>
  <Lines>83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Gebäudeversicherung (Aufsichtskommission)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