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3227E" w:rsidP="00931B1F">
            <w:pPr>
              <w:pStyle w:val="70SignaturX"/>
            </w:pPr>
            <w:r>
              <w:t>StAZH MM 3.203 RRB 1994/0531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3227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Zahnärztliches Institut (Privatpraxis)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3227E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3227E" w:rsidP="00931B1F">
            <w:pPr>
              <w:pStyle w:val="00Vorgabetext"/>
            </w:pPr>
            <w:r>
              <w:t>259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3227E" w:rsidRDefault="0073227E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73227E">
        <w:rPr>
          <w:i/>
        </w:rPr>
        <w:t>p. 259</w:t>
      </w:r>
      <w:r w:rsidRPr="0073227E">
        <w:t>]</w:t>
      </w:r>
      <w:r>
        <w:t xml:space="preserve"> </w:t>
      </w:r>
      <w:r w:rsidRPr="00887236">
        <w:rPr>
          <w:rFonts w:cs="Arial"/>
        </w:rPr>
        <w:t>Gemäss § 15 Abs. 1 der Verordnung über das Zahnärztliche Institut der</w:t>
      </w:r>
      <w:r>
        <w:rPr>
          <w:rFonts w:cs="Arial"/>
        </w:rPr>
        <w:t xml:space="preserve"> </w:t>
      </w:r>
      <w:r w:rsidRPr="00887236">
        <w:rPr>
          <w:rFonts w:cs="Arial"/>
        </w:rPr>
        <w:t>Universität vom 16. März 1988 kann der Regierungsrat den Leitenden</w:t>
      </w:r>
      <w:r>
        <w:rPr>
          <w:rFonts w:cs="Arial"/>
        </w:rPr>
        <w:t xml:space="preserve"> </w:t>
      </w:r>
      <w:r w:rsidRPr="00887236">
        <w:rPr>
          <w:rFonts w:cs="Arial"/>
        </w:rPr>
        <w:t>Ärzten, Oberärzten und Oberassistenten mit voller Arbeitszeit die Bewilligung erteilen, innerhalb des Instituts Patienten auf eigene Rechnung</w:t>
      </w:r>
      <w:r>
        <w:rPr>
          <w:rFonts w:cs="Arial"/>
        </w:rPr>
        <w:t xml:space="preserve"> </w:t>
      </w:r>
      <w:r w:rsidRPr="00887236">
        <w:rPr>
          <w:rFonts w:cs="Arial"/>
        </w:rPr>
        <w:t>zu behandeln. Dem Institut werden insgesamt höchstens 20 Bewilligungen erteilt.</w:t>
      </w:r>
    </w:p>
    <w:p w:rsidR="0073227E" w:rsidRPr="00887236" w:rsidRDefault="0073227E" w:rsidP="0073227E">
      <w:pPr>
        <w:spacing w:before="60"/>
        <w:rPr>
          <w:rFonts w:cs="Arial"/>
        </w:rPr>
      </w:pPr>
      <w:r w:rsidRPr="00887236">
        <w:rPr>
          <w:rFonts w:cs="Arial"/>
        </w:rPr>
        <w:t>Mit Schreiben vom 28. Januar 1994 beantragt die Direktion des Zahnärztlichen Instituts, neu folgendem Oberassistenten die Ausübung der</w:t>
      </w:r>
      <w:r>
        <w:rPr>
          <w:rFonts w:cs="Arial"/>
        </w:rPr>
        <w:t xml:space="preserve"> </w:t>
      </w:r>
      <w:r w:rsidRPr="00887236">
        <w:rPr>
          <w:rFonts w:cs="Arial"/>
        </w:rPr>
        <w:t>zahnärztlichen Privatpraxis am Institut zu bewilligen:</w:t>
      </w:r>
    </w:p>
    <w:p w:rsidR="0073227E" w:rsidRPr="00887236" w:rsidRDefault="0073227E" w:rsidP="0073227E">
      <w:pPr>
        <w:spacing w:before="60"/>
        <w:rPr>
          <w:rFonts w:cs="Arial"/>
        </w:rPr>
      </w:pP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Ruggero</w:t>
      </w:r>
      <w:r>
        <w:rPr>
          <w:rFonts w:cs="Arial"/>
        </w:rPr>
        <w:t>-</w:t>
      </w:r>
      <w:r w:rsidRPr="00887236">
        <w:rPr>
          <w:rFonts w:cs="Arial"/>
        </w:rPr>
        <w:t>Livio Airoldi, Oberassistent an der Abteilung für Kaufunktionsstörungen und Totalprothetik.</w:t>
      </w:r>
    </w:p>
    <w:p w:rsidR="0073227E" w:rsidRPr="00887236" w:rsidRDefault="0073227E" w:rsidP="0073227E">
      <w:pPr>
        <w:spacing w:before="60"/>
        <w:rPr>
          <w:rFonts w:cs="Arial"/>
        </w:rPr>
      </w:pP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Ruggero</w:t>
      </w:r>
      <w:r>
        <w:rPr>
          <w:rFonts w:cs="Arial"/>
        </w:rPr>
        <w:t>-</w:t>
      </w:r>
      <w:r w:rsidRPr="00887236">
        <w:rPr>
          <w:rFonts w:cs="Arial"/>
        </w:rPr>
        <w:t>Livio Airoldi, geboren 31. März 1965, schloss im Herbst</w:t>
      </w:r>
      <w:r>
        <w:rPr>
          <w:rFonts w:cs="Arial"/>
        </w:rPr>
        <w:t xml:space="preserve"> </w:t>
      </w:r>
      <w:r w:rsidRPr="00887236">
        <w:rPr>
          <w:rFonts w:cs="Arial"/>
        </w:rPr>
        <w:t>1989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das Zahnmedizinstudium in Zürich ab. Im September 1990 promovierte er an der Universität Zürich zum </w:t>
      </w: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 xml:space="preserve">med. </w:t>
      </w:r>
      <w:r w:rsidRPr="00A21223">
        <w:rPr>
          <w:rFonts w:cs="Arial"/>
          <w:lang w:eastAsia="fr-FR" w:bidi="fr-FR"/>
        </w:rPr>
        <w:t xml:space="preserve">dent. </w:t>
      </w:r>
      <w:r w:rsidRPr="00887236">
        <w:rPr>
          <w:rFonts w:cs="Arial"/>
        </w:rPr>
        <w:t>Am 1. Januar</w:t>
      </w:r>
      <w:r>
        <w:rPr>
          <w:rFonts w:cs="Arial"/>
        </w:rPr>
        <w:t xml:space="preserve"> </w:t>
      </w:r>
      <w:r w:rsidRPr="00887236">
        <w:rPr>
          <w:rFonts w:cs="Arial"/>
        </w:rPr>
        <w:t>1990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begann </w:t>
      </w: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Ruggero</w:t>
      </w:r>
      <w:r>
        <w:rPr>
          <w:rFonts w:cs="Arial"/>
        </w:rPr>
        <w:t>-</w:t>
      </w:r>
      <w:r w:rsidRPr="00887236">
        <w:rPr>
          <w:rFonts w:cs="Arial"/>
        </w:rPr>
        <w:t>Livio Airoldi seine dreijährige Postgraduate</w:t>
      </w:r>
      <w:r>
        <w:rPr>
          <w:rFonts w:cs="Arial"/>
        </w:rPr>
        <w:t>-</w:t>
      </w:r>
      <w:r w:rsidRPr="00887236">
        <w:rPr>
          <w:rFonts w:cs="Arial"/>
        </w:rPr>
        <w:t>Ausbildung an der Abteilung für Kaufunktionsstörungen und Totalprothetik des Zahnärztlichen Instituts und wurde auf 1. September 1993</w:t>
      </w:r>
      <w:r>
        <w:rPr>
          <w:rFonts w:cs="Arial"/>
        </w:rPr>
        <w:t xml:space="preserve"> </w:t>
      </w:r>
      <w:r w:rsidRPr="00887236">
        <w:rPr>
          <w:rFonts w:cs="Arial"/>
        </w:rPr>
        <w:t>zum Oberassistenten dieser Abteilung befördert.</w:t>
      </w:r>
    </w:p>
    <w:p w:rsidR="0073227E" w:rsidRPr="00887236" w:rsidRDefault="0073227E" w:rsidP="0073227E">
      <w:pPr>
        <w:spacing w:before="60"/>
        <w:rPr>
          <w:rFonts w:cs="Arial"/>
        </w:rPr>
      </w:pPr>
      <w:r w:rsidRPr="00887236">
        <w:rPr>
          <w:rFonts w:cs="Arial"/>
        </w:rPr>
        <w:t>Gegenwärtig haben am Zahnärztlichen Institut insgesamt 17 Oberärzte und Oberassistenten die Bewilligung, Patienten auf eigene Rechnung zu behandeln. Der Erteilung einer zusätzlichen Bewilligung für die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Ausübung privatärztlicher Tätigkeit an </w:t>
      </w: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Ruggero</w:t>
      </w:r>
      <w:r>
        <w:rPr>
          <w:rFonts w:cs="Arial"/>
        </w:rPr>
        <w:t>-</w:t>
      </w:r>
      <w:r w:rsidRPr="00887236">
        <w:rPr>
          <w:rFonts w:cs="Arial"/>
        </w:rPr>
        <w:t>Livio Airoldi steht</w:t>
      </w:r>
      <w:r>
        <w:rPr>
          <w:rFonts w:cs="Arial"/>
        </w:rPr>
        <w:t xml:space="preserve"> </w:t>
      </w:r>
      <w:r w:rsidRPr="00887236">
        <w:rPr>
          <w:rFonts w:cs="Arial"/>
        </w:rPr>
        <w:t>nichts entgegen.</w:t>
      </w:r>
    </w:p>
    <w:p w:rsidR="0073227E" w:rsidRPr="00887236" w:rsidRDefault="0073227E" w:rsidP="0073227E">
      <w:pPr>
        <w:spacing w:before="60"/>
        <w:rPr>
          <w:rFonts w:cs="Arial"/>
        </w:rPr>
      </w:pPr>
      <w:r w:rsidRPr="00887236">
        <w:rPr>
          <w:rFonts w:cs="Arial"/>
        </w:rPr>
        <w:t>Gemäss § 16 Abs. 1 der Verordnung über das Zahnärztliche Institut</w:t>
      </w:r>
      <w:r>
        <w:rPr>
          <w:rFonts w:cs="Arial"/>
        </w:rPr>
        <w:t xml:space="preserve"> </w:t>
      </w:r>
      <w:r w:rsidRPr="00887236">
        <w:rPr>
          <w:rFonts w:cs="Arial"/>
        </w:rPr>
        <w:t>kann die Bewilligung für die Ausübung der Privatpraxis auf einzelne</w:t>
      </w:r>
      <w:r>
        <w:rPr>
          <w:rFonts w:cs="Arial"/>
        </w:rPr>
        <w:t xml:space="preserve"> </w:t>
      </w:r>
      <w:r w:rsidRPr="00887236">
        <w:rPr>
          <w:rFonts w:cs="Arial"/>
        </w:rPr>
        <w:t>Tage, Halbtage oder Stunden je Woche oder Monat beschränkt werden.</w:t>
      </w:r>
      <w:r>
        <w:rPr>
          <w:rFonts w:cs="Arial"/>
        </w:rPr>
        <w:t xml:space="preserve"> </w:t>
      </w:r>
      <w:r w:rsidRPr="00887236">
        <w:rPr>
          <w:rFonts w:cs="Arial"/>
        </w:rPr>
        <w:t>Entsprechend der Regelung für die übrigen Leitenden Ärzte, Oberärzte</w:t>
      </w:r>
      <w:r>
        <w:rPr>
          <w:rFonts w:cs="Arial"/>
        </w:rPr>
        <w:t xml:space="preserve"> </w:t>
      </w:r>
      <w:r w:rsidRPr="00887236">
        <w:rPr>
          <w:rFonts w:cs="Arial"/>
        </w:rPr>
        <w:t>und Oberassistenten wird der zeitliche Umfang für die Behandlung von</w:t>
      </w:r>
      <w:r>
        <w:rPr>
          <w:rFonts w:cs="Arial"/>
        </w:rPr>
        <w:t xml:space="preserve"> </w:t>
      </w:r>
      <w:r w:rsidRPr="00887236">
        <w:rPr>
          <w:rFonts w:cs="Arial"/>
        </w:rPr>
        <w:t>Privatpatienten auf vier Tage pro Monat festgesetzt.</w:t>
      </w:r>
    </w:p>
    <w:p w:rsidR="0073227E" w:rsidRPr="00887236" w:rsidRDefault="0073227E" w:rsidP="0073227E">
      <w:pPr>
        <w:spacing w:before="60"/>
        <w:rPr>
          <w:rFonts w:cs="Arial"/>
        </w:rPr>
      </w:pPr>
      <w:r w:rsidRPr="00887236">
        <w:rPr>
          <w:rFonts w:cs="Arial"/>
        </w:rPr>
        <w:t>Gemäss § 15 Abs. 4 der Verordnung über das Zahnärztliche Institut</w:t>
      </w:r>
      <w:r>
        <w:rPr>
          <w:rFonts w:cs="Arial"/>
        </w:rPr>
        <w:t xml:space="preserve"> </w:t>
      </w:r>
      <w:r w:rsidRPr="00887236">
        <w:rPr>
          <w:rFonts w:cs="Arial"/>
        </w:rPr>
        <w:t>dürfen die Einnahmen nach Abzug der Abgaben an das Institut den Betrag von Fr. 50</w:t>
      </w:r>
      <w:r>
        <w:rPr>
          <w:rFonts w:cs="Arial"/>
        </w:rPr>
        <w:t> </w:t>
      </w:r>
      <w:r w:rsidRPr="00887236">
        <w:rPr>
          <w:rFonts w:cs="Arial"/>
        </w:rPr>
        <w:t>000 im Kalenderjahr nicht übersteigen.</w:t>
      </w:r>
    </w:p>
    <w:p w:rsidR="0073227E" w:rsidRDefault="0073227E" w:rsidP="0073227E">
      <w:pPr>
        <w:spacing w:before="6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73227E" w:rsidRDefault="0073227E" w:rsidP="0073227E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73227E" w:rsidRPr="00887236" w:rsidRDefault="0073227E" w:rsidP="0073227E">
      <w:pPr>
        <w:tabs>
          <w:tab w:val="left" w:pos="455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Bewilligung für die Behandlung von Privatpatienten am Zahnärztlichen Institut der Universität wird auf 1. Mai 1994 folgendem Oberassistenten erteilt:</w:t>
      </w:r>
    </w:p>
    <w:p w:rsidR="0073227E" w:rsidRPr="00887236" w:rsidRDefault="0073227E" w:rsidP="0073227E">
      <w:pPr>
        <w:spacing w:before="60"/>
        <w:rPr>
          <w:rFonts w:cs="Arial"/>
        </w:rPr>
      </w:pP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Ruggero</w:t>
      </w:r>
      <w:r>
        <w:rPr>
          <w:rFonts w:cs="Arial"/>
        </w:rPr>
        <w:t>-</w:t>
      </w:r>
      <w:r w:rsidRPr="00887236">
        <w:rPr>
          <w:rFonts w:cs="Arial"/>
        </w:rPr>
        <w:t>Livio Airoldi, Oberassistent an der Abteilung für Kaufunktionsstörungen und Totalprothetik.</w:t>
      </w:r>
    </w:p>
    <w:p w:rsidR="0073227E" w:rsidRPr="00887236" w:rsidRDefault="0073227E" w:rsidP="0073227E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Bewilligung für die Ausübung der Privatpraxis am Zahnärztlichen Institut wird auf vier Tage pro Monat beschränkt. Die Einnahmen dürfen nach Abzug der Abgaben an das Zahnärztliche Institut den</w:t>
      </w:r>
      <w:r>
        <w:rPr>
          <w:rFonts w:cs="Arial"/>
        </w:rPr>
        <w:t xml:space="preserve"> </w:t>
      </w:r>
      <w:r w:rsidRPr="00887236">
        <w:rPr>
          <w:rFonts w:cs="Arial"/>
        </w:rPr>
        <w:t>Betrag von Fr. 5</w:t>
      </w:r>
      <w:r>
        <w:rPr>
          <w:rFonts w:cs="Arial"/>
        </w:rPr>
        <w:t>0 000</w:t>
      </w:r>
      <w:r w:rsidRPr="00887236">
        <w:rPr>
          <w:rFonts w:cs="Arial"/>
        </w:rPr>
        <w:t xml:space="preserve"> im Kalenderjahr nicht übersteigen. Im übrigen</w:t>
      </w:r>
      <w:r>
        <w:rPr>
          <w:rFonts w:cs="Arial"/>
        </w:rPr>
        <w:t xml:space="preserve"> </w:t>
      </w:r>
      <w:r w:rsidRPr="00887236">
        <w:rPr>
          <w:rFonts w:cs="Arial"/>
        </w:rPr>
        <w:t>gelten die Bedingungen gemäss § 15 der Verordnung über das Zahnärztliche Institut der Universität vom 16. März 1988.</w:t>
      </w:r>
    </w:p>
    <w:p w:rsidR="0073227E" w:rsidRDefault="0073227E" w:rsidP="0073227E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Ruggero</w:t>
      </w:r>
      <w:r>
        <w:rPr>
          <w:rFonts w:cs="Arial"/>
        </w:rPr>
        <w:t>-</w:t>
      </w:r>
      <w:r w:rsidRPr="00887236">
        <w:rPr>
          <w:rFonts w:cs="Arial"/>
        </w:rPr>
        <w:t>Livio Airoldi, Universitätstrasse 73,</w:t>
      </w:r>
      <w:r>
        <w:rPr>
          <w:rFonts w:cs="Arial"/>
        </w:rPr>
        <w:t xml:space="preserve"> </w:t>
      </w:r>
      <w:r w:rsidRPr="00887236">
        <w:rPr>
          <w:rFonts w:cs="Arial"/>
        </w:rPr>
        <w:t>8006 Zürich (im Dispositiv), sowie an die Direktion des Erziehungswesens.</w:t>
      </w:r>
    </w:p>
    <w:p w:rsidR="0073227E" w:rsidRDefault="0073227E" w:rsidP="0073227E">
      <w:pPr>
        <w:pStyle w:val="00Vorgabetext"/>
        <w:keepNext/>
        <w:keepLines/>
        <w:rPr>
          <w:rFonts w:cs="Arial"/>
        </w:rPr>
      </w:pPr>
    </w:p>
    <w:p w:rsidR="0073227E" w:rsidRDefault="0073227E" w:rsidP="0073227E">
      <w:pPr>
        <w:pStyle w:val="00Vorgabetext"/>
        <w:keepNext/>
        <w:keepLines/>
        <w:rPr>
          <w:rFonts w:cs="Arial"/>
        </w:rPr>
      </w:pPr>
    </w:p>
    <w:p w:rsidR="00BE768B" w:rsidRDefault="0073227E" w:rsidP="0073227E">
      <w:pPr>
        <w:pStyle w:val="00Vorgabetext"/>
        <w:keepNext/>
        <w:keepLines/>
      </w:pPr>
      <w:r>
        <w:rPr>
          <w:rFonts w:cs="Arial"/>
        </w:rPr>
        <w:t>[</w:t>
      </w:r>
      <w:r w:rsidRPr="0073227E">
        <w:rPr>
          <w:rFonts w:cs="Arial"/>
          <w:i/>
        </w:rPr>
        <w:t>Transkript: OCR (Überarbeitung: Team TKR)/14.09.2017</w:t>
      </w:r>
      <w:bookmarkStart w:id="1" w:name="_GoBack"/>
      <w:r w:rsidRPr="0073227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27E" w:rsidRDefault="0073227E">
      <w:r>
        <w:separator/>
      </w:r>
    </w:p>
    <w:p w:rsidR="0073227E" w:rsidRDefault="0073227E"/>
    <w:p w:rsidR="0073227E" w:rsidRDefault="0073227E"/>
  </w:endnote>
  <w:endnote w:type="continuationSeparator" w:id="0">
    <w:p w:rsidR="0073227E" w:rsidRDefault="0073227E">
      <w:r>
        <w:continuationSeparator/>
      </w:r>
    </w:p>
    <w:p w:rsidR="0073227E" w:rsidRDefault="0073227E"/>
    <w:p w:rsidR="0073227E" w:rsidRDefault="00732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27E" w:rsidRDefault="0073227E">
      <w:r>
        <w:separator/>
      </w:r>
    </w:p>
    <w:p w:rsidR="0073227E" w:rsidRDefault="0073227E"/>
    <w:p w:rsidR="0073227E" w:rsidRDefault="0073227E"/>
  </w:footnote>
  <w:footnote w:type="continuationSeparator" w:id="0">
    <w:p w:rsidR="0073227E" w:rsidRDefault="0073227E">
      <w:r>
        <w:continuationSeparator/>
      </w:r>
    </w:p>
    <w:p w:rsidR="0073227E" w:rsidRDefault="0073227E"/>
    <w:p w:rsidR="0073227E" w:rsidRDefault="007322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3227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3227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7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27E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26046C1-E0F3-4375-97B5-17AE2541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91CEE-2A75-4A43-8CD2-6AC32920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379</Words>
  <Characters>2653</Characters>
  <Application>Microsoft Office Word</Application>
  <DocSecurity>0</DocSecurity>
  <PresentationFormat/>
  <Lines>241</Lines>
  <Paragraphs>216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Zahnärztliches Institut (Privatpraxis)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