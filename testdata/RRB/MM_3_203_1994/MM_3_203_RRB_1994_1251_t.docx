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8B18B2" w:rsidP="00931B1F">
            <w:pPr>
              <w:pStyle w:val="70SignaturX"/>
            </w:pPr>
            <w:r>
              <w:t>StAZH MM 3.203 RRB 1994/1251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8B18B2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Bezirksschulpflege Horgen (Entlassung)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8B18B2" w:rsidP="00931B1F">
            <w:pPr>
              <w:pStyle w:val="71DatumX"/>
            </w:pPr>
            <w:r>
              <w:t>04.05.1994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8B18B2" w:rsidP="00931B1F">
            <w:pPr>
              <w:pStyle w:val="00Vorgabetext"/>
            </w:pPr>
            <w:r>
              <w:t>582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8B18B2" w:rsidRDefault="008B18B2" w:rsidP="008B18B2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8B18B2">
        <w:rPr>
          <w:i/>
        </w:rPr>
        <w:t>p. 582</w:t>
      </w:r>
      <w:r w:rsidRPr="008B18B2">
        <w:t>]</w:t>
      </w:r>
      <w:r>
        <w:t xml:space="preserve"> </w:t>
      </w:r>
      <w:r w:rsidRPr="00E42CB7">
        <w:rPr>
          <w:rFonts w:cs="Arial"/>
        </w:rPr>
        <w:t>Auf Antrag der Direktion des Erziehun</w:t>
      </w:r>
      <w:r>
        <w:rPr>
          <w:rFonts w:cs="Arial"/>
        </w:rPr>
        <w:t xml:space="preserve">gswesens sowie gestützt auf den </w:t>
      </w:r>
      <w:r w:rsidRPr="00E42CB7">
        <w:rPr>
          <w:rFonts w:cs="Arial"/>
        </w:rPr>
        <w:t>zu den Akten gelegten Bericht</w:t>
      </w:r>
    </w:p>
    <w:p w:rsidR="008B18B2" w:rsidRDefault="008B18B2" w:rsidP="008B18B2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8B18B2" w:rsidRPr="00E42CB7" w:rsidRDefault="008B18B2" w:rsidP="008B18B2">
      <w:pPr>
        <w:tabs>
          <w:tab w:val="left" w:pos="486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Susi Gysin</w:t>
      </w:r>
      <w:r>
        <w:rPr>
          <w:rFonts w:cs="Arial"/>
        </w:rPr>
        <w:t>-</w:t>
      </w:r>
      <w:r w:rsidRPr="00E42CB7">
        <w:rPr>
          <w:rFonts w:cs="Arial"/>
        </w:rPr>
        <w:t>Graf, Primarlehrerin, Wädenswil, wird gemäss ihrem</w:t>
      </w:r>
      <w:r>
        <w:rPr>
          <w:rFonts w:cs="Arial"/>
        </w:rPr>
        <w:t xml:space="preserve"> </w:t>
      </w:r>
      <w:r w:rsidRPr="00E42CB7">
        <w:rPr>
          <w:rFonts w:cs="Arial"/>
        </w:rPr>
        <w:t>Gesuch unter Verdankung der geleisteten Dienste auf Ende Schuljahr</w:t>
      </w:r>
      <w:r>
        <w:rPr>
          <w:rFonts w:cs="Arial"/>
        </w:rPr>
        <w:t xml:space="preserve"> </w:t>
      </w:r>
      <w:r w:rsidRPr="00E42CB7">
        <w:rPr>
          <w:rFonts w:cs="Arial"/>
        </w:rPr>
        <w:t>1993/94 als Mitglied der Bezirksschulpflege Horgen entlassen.</w:t>
      </w:r>
    </w:p>
    <w:p w:rsidR="008B18B2" w:rsidRPr="00E42CB7" w:rsidRDefault="008B18B2" w:rsidP="008B18B2">
      <w:pPr>
        <w:tabs>
          <w:tab w:val="left" w:pos="530"/>
        </w:tabs>
        <w:spacing w:before="60"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Das Schulkapitel Horgen wird um die Durchführung einer Ersatzwahl ersucht.</w:t>
      </w:r>
    </w:p>
    <w:p w:rsidR="008B18B2" w:rsidRDefault="008B18B2" w:rsidP="008B18B2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III.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Susi Gysin</w:t>
      </w:r>
      <w:r>
        <w:rPr>
          <w:rFonts w:cs="Arial"/>
        </w:rPr>
        <w:t>-</w:t>
      </w:r>
      <w:r w:rsidRPr="00E42CB7">
        <w:rPr>
          <w:rFonts w:cs="Arial"/>
        </w:rPr>
        <w:t>Graf, Säntisstrasse 67, 8820 Wädenswil,</w:t>
      </w:r>
      <w:r>
        <w:rPr>
          <w:rFonts w:cs="Arial"/>
        </w:rPr>
        <w:t xml:space="preserve"> </w:t>
      </w:r>
      <w:r w:rsidRPr="00E42CB7">
        <w:rPr>
          <w:rFonts w:cs="Arial"/>
        </w:rPr>
        <w:t>das Schulkapitel Horgen Nord (Vreni Deuchler, Im Baumgarten 22,</w:t>
      </w:r>
      <w:r>
        <w:rPr>
          <w:rFonts w:cs="Arial"/>
        </w:rPr>
        <w:t xml:space="preserve"> </w:t>
      </w:r>
      <w:r w:rsidRPr="00E42CB7">
        <w:rPr>
          <w:rFonts w:cs="Arial"/>
        </w:rPr>
        <w:t>8802 Kilchberg), das Schulkapitel Horgen Süd (Rolf Reinl, Eichweidstrasse 28, 8820 Wädenswil) sowie an die Direktion des Erziehungswesens.</w:t>
      </w:r>
    </w:p>
    <w:p w:rsidR="008B18B2" w:rsidRDefault="008B18B2" w:rsidP="008B18B2">
      <w:pPr>
        <w:pStyle w:val="00Vorgabetext"/>
        <w:keepNext/>
        <w:keepLines/>
        <w:rPr>
          <w:rFonts w:cs="Arial"/>
        </w:rPr>
      </w:pPr>
    </w:p>
    <w:p w:rsidR="008B18B2" w:rsidRDefault="008B18B2" w:rsidP="008B18B2">
      <w:pPr>
        <w:pStyle w:val="00Vorgabetext"/>
        <w:keepNext/>
        <w:keepLines/>
        <w:rPr>
          <w:rFonts w:cs="Arial"/>
        </w:rPr>
      </w:pPr>
    </w:p>
    <w:p w:rsidR="00BE768B" w:rsidRDefault="008B18B2" w:rsidP="008B18B2">
      <w:pPr>
        <w:pStyle w:val="00Vorgabetext"/>
        <w:keepNext/>
        <w:keepLines/>
      </w:pPr>
      <w:r>
        <w:rPr>
          <w:rFonts w:cs="Arial"/>
        </w:rPr>
        <w:t>[</w:t>
      </w:r>
      <w:r w:rsidRPr="008B18B2">
        <w:rPr>
          <w:rFonts w:cs="Arial"/>
          <w:i/>
        </w:rPr>
        <w:t>Transkript: OCR (Überarbeitung: Team TKR)/14.09.2017</w:t>
      </w:r>
      <w:bookmarkStart w:id="1" w:name="_GoBack"/>
      <w:r w:rsidRPr="008B18B2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18B2" w:rsidRDefault="008B18B2">
      <w:r>
        <w:separator/>
      </w:r>
    </w:p>
    <w:p w:rsidR="008B18B2" w:rsidRDefault="008B18B2"/>
    <w:p w:rsidR="008B18B2" w:rsidRDefault="008B18B2"/>
  </w:endnote>
  <w:endnote w:type="continuationSeparator" w:id="0">
    <w:p w:rsidR="008B18B2" w:rsidRDefault="008B18B2">
      <w:r>
        <w:continuationSeparator/>
      </w:r>
    </w:p>
    <w:p w:rsidR="008B18B2" w:rsidRDefault="008B18B2"/>
    <w:p w:rsidR="008B18B2" w:rsidRDefault="008B18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18B2" w:rsidRDefault="008B18B2">
      <w:r>
        <w:separator/>
      </w:r>
    </w:p>
    <w:p w:rsidR="008B18B2" w:rsidRDefault="008B18B2"/>
    <w:p w:rsidR="008B18B2" w:rsidRDefault="008B18B2"/>
  </w:footnote>
  <w:footnote w:type="continuationSeparator" w:id="0">
    <w:p w:rsidR="008B18B2" w:rsidRDefault="008B18B2">
      <w:r>
        <w:continuationSeparator/>
      </w:r>
    </w:p>
    <w:p w:rsidR="008B18B2" w:rsidRDefault="008B18B2"/>
    <w:p w:rsidR="008B18B2" w:rsidRDefault="008B18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8B18B2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8B18B2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8B2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18B2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AEB8D7D2-073C-40B4-A66F-32736F73F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B18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1CEC43-FCDB-42F4-A0C8-F8265F277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111</Words>
  <Characters>744</Characters>
  <Application>Microsoft Office Word</Application>
  <DocSecurity>0</DocSecurity>
  <PresentationFormat/>
  <Lines>74</Lines>
  <Paragraphs>71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784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Bezirksschulpflege Horgen (Entlassung)</dc:subject>
  <dc:creator>Staatsarchiv des Kantons Zürich</dc:creator>
  <cp:lastModifiedBy>Mirjam Stadler</cp:lastModifiedBy>
  <cp:revision>1</cp:revision>
  <cp:lastPrinted>2012-06-15T14:37:00Z</cp:lastPrinted>
  <dcterms:created xsi:type="dcterms:W3CDTF">2017-09-14T06:44:00Z</dcterms:created>
  <dcterms:modified xsi:type="dcterms:W3CDTF">2017-09-14T06:44:00Z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